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182F2" w14:textId="08E15004" w:rsidR="00D077E9" w:rsidRPr="003313C6" w:rsidRDefault="00BD33FD" w:rsidP="00D70D02">
      <w:r w:rsidRPr="003313C6">
        <w:rPr>
          <w:noProof/>
          <w:lang w:eastAsia="zh-CN"/>
        </w:rPr>
        <w:drawing>
          <wp:anchor distT="0" distB="0" distL="114300" distR="114300" simplePos="0" relativeHeight="251657215" behindDoc="1" locked="0" layoutInCell="1" allowOverlap="1" wp14:anchorId="22DE74EE" wp14:editId="438E78EA">
            <wp:simplePos x="0" y="0"/>
            <wp:positionH relativeFrom="page">
              <wp:align>right</wp:align>
            </wp:positionH>
            <wp:positionV relativeFrom="paragraph">
              <wp:posOffset>-874395</wp:posOffset>
            </wp:positionV>
            <wp:extent cx="7553325" cy="9777730"/>
            <wp:effectExtent l="0" t="0" r="9525" b="0"/>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pic:cNvPicPr/>
                  </pic:nvPicPr>
                  <pic:blipFill>
                    <a:blip r:embed="rId8">
                      <a:extLst>
                        <a:ext uri="{28A0092B-C50C-407E-A947-70E740481C1C}">
                          <a14:useLocalDpi xmlns:a14="http://schemas.microsoft.com/office/drawing/2010/main" val="0"/>
                        </a:ext>
                      </a:extLst>
                    </a:blip>
                    <a:stretch>
                      <a:fillRect/>
                    </a:stretch>
                  </pic:blipFill>
                  <pic:spPr>
                    <a:xfrm>
                      <a:off x="0" y="0"/>
                      <a:ext cx="7553325" cy="9777730"/>
                    </a:xfrm>
                    <a:prstGeom prst="rect">
                      <a:avLst/>
                    </a:prstGeom>
                  </pic:spPr>
                </pic:pic>
              </a:graphicData>
            </a:graphic>
            <wp14:sizeRelH relativeFrom="margin">
              <wp14:pctWidth>0</wp14:pctWidth>
            </wp14:sizeRelH>
          </wp:anchor>
        </w:drawing>
      </w:r>
      <w:r w:rsidR="006864FC" w:rsidRPr="003313C6">
        <w:rPr>
          <w:noProof/>
          <w:lang w:eastAsia="zh-CN"/>
        </w:rPr>
        <mc:AlternateContent>
          <mc:Choice Requires="wps">
            <w:drawing>
              <wp:anchor distT="0" distB="0" distL="114300" distR="114300" simplePos="0" relativeHeight="251659264" behindDoc="1" locked="0" layoutInCell="1" allowOverlap="1" wp14:anchorId="3C599315" wp14:editId="4BC189BD">
                <wp:simplePos x="0" y="0"/>
                <wp:positionH relativeFrom="column">
                  <wp:posOffset>-203835</wp:posOffset>
                </wp:positionH>
                <wp:positionV relativeFrom="page">
                  <wp:posOffset>933450</wp:posOffset>
                </wp:positionV>
                <wp:extent cx="3076575" cy="8656955"/>
                <wp:effectExtent l="0" t="0" r="9525" b="0"/>
                <wp:wrapNone/>
                <wp:docPr id="3" name="Rechteck 3" descr="weißes Rechteck für Text auf dem Titelblatt"/>
                <wp:cNvGraphicFramePr/>
                <a:graphic xmlns:a="http://schemas.openxmlformats.org/drawingml/2006/main">
                  <a:graphicData uri="http://schemas.microsoft.com/office/word/2010/wordprocessingShape">
                    <wps:wsp>
                      <wps:cNvSpPr/>
                      <wps:spPr>
                        <a:xfrm>
                          <a:off x="0" y="0"/>
                          <a:ext cx="3076575" cy="865695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FBECC8" id="Rechteck 3" o:spid="_x0000_s1026" alt="weißes Rechteck für Text auf dem Titelblatt" style="position:absolute;margin-left:-16.05pt;margin-top:73.5pt;width:242.25pt;height:681.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" fillcolor="white [3212]" stroked="f" strokeweight="2pt">
                <w10:wrap anchory="page"/>
              </v:rect>
            </w:pict>
          </mc:Fallback>
        </mc:AlternateContent>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rsidRPr="003313C6" w14:paraId="21F5548E" w14:textId="77777777" w:rsidTr="00AB02A7">
        <w:trPr>
          <w:trHeight w:val="1894"/>
        </w:trPr>
        <w:tc>
          <w:tcPr>
            <w:tcW w:w="5580" w:type="dxa"/>
            <w:tcBorders>
              <w:top w:val="nil"/>
              <w:left w:val="nil"/>
              <w:bottom w:val="nil"/>
              <w:right w:val="nil"/>
            </w:tcBorders>
          </w:tcPr>
          <w:p w14:paraId="06E941BA" w14:textId="77777777" w:rsidR="00D077E9" w:rsidRPr="003313C6" w:rsidRDefault="00D077E9" w:rsidP="00AB02A7">
            <w:r w:rsidRPr="003313C6">
              <w:rPr>
                <w:noProof/>
                <w:lang w:eastAsia="zh-CN"/>
              </w:rPr>
              <mc:AlternateContent>
                <mc:Choice Requires="wps">
                  <w:drawing>
                    <wp:inline distT="0" distB="0" distL="0" distR="0" wp14:anchorId="48FD3D83" wp14:editId="5ACE049B">
                      <wp:extent cx="2762250" cy="3057525"/>
                      <wp:effectExtent l="0" t="0" r="0" b="0"/>
                      <wp:docPr id="8" name="Textfeld 8"/>
                      <wp:cNvGraphicFramePr/>
                      <a:graphic xmlns:a="http://schemas.openxmlformats.org/drawingml/2006/main">
                        <a:graphicData uri="http://schemas.microsoft.com/office/word/2010/wordprocessingShape">
                          <wps:wsp>
                            <wps:cNvSpPr txBox="1"/>
                            <wps:spPr>
                              <a:xfrm>
                                <a:off x="0" y="0"/>
                                <a:ext cx="2762250" cy="3057525"/>
                              </a:xfrm>
                              <a:prstGeom prst="rect">
                                <a:avLst/>
                              </a:prstGeom>
                              <a:noFill/>
                              <a:ln w="6350">
                                <a:noFill/>
                              </a:ln>
                            </wps:spPr>
                            <wps:txbx>
                              <w:txbxContent>
                                <w:p w14:paraId="36806D79" w14:textId="680E6B81" w:rsidR="00A53C2A" w:rsidRPr="00633107" w:rsidRDefault="00851500" w:rsidP="00003FCC">
                                  <w:pPr>
                                    <w:pStyle w:val="Titel"/>
                                    <w:rPr>
                                      <w:sz w:val="44"/>
                                      <w:szCs w:val="44"/>
                                      <w:lang w:bidi="de-DE"/>
                                    </w:rPr>
                                  </w:pPr>
                                  <w:r w:rsidRPr="00633107">
                                    <w:rPr>
                                      <w:sz w:val="44"/>
                                      <w:szCs w:val="44"/>
                                      <w:lang w:bidi="de-DE"/>
                                    </w:rPr>
                                    <w:t>Labor</w:t>
                                  </w:r>
                                  <w:r w:rsidR="00633107" w:rsidRPr="00633107">
                                    <w:rPr>
                                      <w:sz w:val="44"/>
                                      <w:szCs w:val="44"/>
                                      <w:lang w:bidi="de-DE"/>
                                    </w:rPr>
                                    <w:t>temperatur und Luftfeuchtigkeit</w:t>
                                  </w:r>
                                  <w:r w:rsidR="00003FCC" w:rsidRPr="00633107">
                                    <w:rPr>
                                      <w:sz w:val="44"/>
                                      <w:szCs w:val="44"/>
                                      <w:lang w:bidi="de-DE"/>
                                    </w:rPr>
                                    <w:t xml:space="preserve"> kundengerecht darstellen</w:t>
                                  </w:r>
                                </w:p>
                                <w:p w14:paraId="7D4DA428" w14:textId="77777777" w:rsidR="00A53C2A" w:rsidRPr="00633107" w:rsidRDefault="00A53C2A" w:rsidP="00003FCC">
                                  <w:pPr>
                                    <w:pStyle w:val="Titel"/>
                                    <w:rPr>
                                      <w:sz w:val="44"/>
                                      <w:szCs w:val="44"/>
                                      <w:lang w:bidi="de-DE"/>
                                    </w:rPr>
                                  </w:pPr>
                                  <w:r w:rsidRPr="00633107">
                                    <w:rPr>
                                      <w:sz w:val="44"/>
                                      <w:szCs w:val="44"/>
                                      <w:lang w:bidi="de-DE"/>
                                    </w:rPr>
                                    <w:t xml:space="preserve"> - </w:t>
                                  </w:r>
                                </w:p>
                                <w:p w14:paraId="30002CB2" w14:textId="56E686BA" w:rsidR="00A53C2A" w:rsidRPr="00633107" w:rsidRDefault="00A53C2A" w:rsidP="00003FCC">
                                  <w:pPr>
                                    <w:pStyle w:val="Titel"/>
                                    <w:rPr>
                                      <w:sz w:val="44"/>
                                      <w:szCs w:val="44"/>
                                      <w:lang w:bidi="de-DE"/>
                                    </w:rPr>
                                  </w:pPr>
                                  <w:r w:rsidRPr="00633107">
                                    <w:rPr>
                                      <w:sz w:val="44"/>
                                      <w:szCs w:val="44"/>
                                      <w:lang w:bidi="de-DE"/>
                                    </w:rPr>
                                    <w:t xml:space="preserve">Mit MQTT und </w:t>
                                  </w:r>
                                  <w:proofErr w:type="spellStart"/>
                                  <w:r w:rsidRPr="00633107">
                                    <w:rPr>
                                      <w:sz w:val="44"/>
                                      <w:szCs w:val="44"/>
                                      <w:lang w:bidi="de-DE"/>
                                    </w:rPr>
                                    <w:t>N</w:t>
                                  </w:r>
                                  <w:r w:rsidR="00851500" w:rsidRPr="00633107">
                                    <w:rPr>
                                      <w:sz w:val="44"/>
                                      <w:szCs w:val="44"/>
                                      <w:lang w:bidi="de-DE"/>
                                    </w:rPr>
                                    <w:t>ode</w:t>
                                  </w:r>
                                  <w:proofErr w:type="spellEnd"/>
                                  <w:r w:rsidRPr="00633107">
                                    <w:rPr>
                                      <w:sz w:val="44"/>
                                      <w:szCs w:val="44"/>
                                      <w:lang w:bidi="de-DE"/>
                                    </w:rPr>
                                    <w:t>-RED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8FD3D83" id="_x0000_t202" coordsize="21600,21600" o:spt="202" path="m,l,21600r21600,l21600,xe">
                      <v:stroke joinstyle="miter"/>
                      <v:path gradientshapeok="t" o:connecttype="rect"/>
                    </v:shapetype>
                    <v:shape id="Textfeld 8" o:spid="_x0000_s1026" type="#_x0000_t202" style="width:217.5pt;height:24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" filled="f" stroked="f" strokeweight=".5pt">
                      <v:textbox>
                        <w:txbxContent>
                          <w:p w14:paraId="36806D79" w14:textId="680E6B81" w:rsidR="00A53C2A" w:rsidRPr="00633107" w:rsidRDefault="00851500" w:rsidP="00003FCC">
                            <w:pPr>
                              <w:pStyle w:val="Titel"/>
                              <w:rPr>
                                <w:sz w:val="44"/>
                                <w:szCs w:val="44"/>
                                <w:lang w:bidi="de-DE"/>
                              </w:rPr>
                            </w:pPr>
                            <w:r w:rsidRPr="00633107">
                              <w:rPr>
                                <w:sz w:val="44"/>
                                <w:szCs w:val="44"/>
                                <w:lang w:bidi="de-DE"/>
                              </w:rPr>
                              <w:t>Labor</w:t>
                            </w:r>
                            <w:r w:rsidR="00633107" w:rsidRPr="00633107">
                              <w:rPr>
                                <w:sz w:val="44"/>
                                <w:szCs w:val="44"/>
                                <w:lang w:bidi="de-DE"/>
                              </w:rPr>
                              <w:t>temperatur und Luftfeuchtigkeit</w:t>
                            </w:r>
                            <w:r w:rsidR="00003FCC" w:rsidRPr="00633107">
                              <w:rPr>
                                <w:sz w:val="44"/>
                                <w:szCs w:val="44"/>
                                <w:lang w:bidi="de-DE"/>
                              </w:rPr>
                              <w:t xml:space="preserve"> kundengerecht darstellen</w:t>
                            </w:r>
                          </w:p>
                          <w:p w14:paraId="7D4DA428" w14:textId="77777777" w:rsidR="00A53C2A" w:rsidRPr="00633107" w:rsidRDefault="00A53C2A" w:rsidP="00003FCC">
                            <w:pPr>
                              <w:pStyle w:val="Titel"/>
                              <w:rPr>
                                <w:sz w:val="44"/>
                                <w:szCs w:val="44"/>
                                <w:lang w:bidi="de-DE"/>
                              </w:rPr>
                            </w:pPr>
                            <w:r w:rsidRPr="00633107">
                              <w:rPr>
                                <w:sz w:val="44"/>
                                <w:szCs w:val="44"/>
                                <w:lang w:bidi="de-DE"/>
                              </w:rPr>
                              <w:t xml:space="preserve"> - </w:t>
                            </w:r>
                          </w:p>
                          <w:p w14:paraId="30002CB2" w14:textId="56E686BA" w:rsidR="00A53C2A" w:rsidRPr="00633107" w:rsidRDefault="00A53C2A" w:rsidP="00003FCC">
                            <w:pPr>
                              <w:pStyle w:val="Titel"/>
                              <w:rPr>
                                <w:sz w:val="44"/>
                                <w:szCs w:val="44"/>
                                <w:lang w:bidi="de-DE"/>
                              </w:rPr>
                            </w:pPr>
                            <w:r w:rsidRPr="00633107">
                              <w:rPr>
                                <w:sz w:val="44"/>
                                <w:szCs w:val="44"/>
                                <w:lang w:bidi="de-DE"/>
                              </w:rPr>
                              <w:t xml:space="preserve">Mit MQTT und </w:t>
                            </w:r>
                            <w:proofErr w:type="spellStart"/>
                            <w:r w:rsidRPr="00633107">
                              <w:rPr>
                                <w:sz w:val="44"/>
                                <w:szCs w:val="44"/>
                                <w:lang w:bidi="de-DE"/>
                              </w:rPr>
                              <w:t>N</w:t>
                            </w:r>
                            <w:r w:rsidR="00851500" w:rsidRPr="00633107">
                              <w:rPr>
                                <w:sz w:val="44"/>
                                <w:szCs w:val="44"/>
                                <w:lang w:bidi="de-DE"/>
                              </w:rPr>
                              <w:t>ode</w:t>
                            </w:r>
                            <w:proofErr w:type="spellEnd"/>
                            <w:r w:rsidRPr="00633107">
                              <w:rPr>
                                <w:sz w:val="44"/>
                                <w:szCs w:val="44"/>
                                <w:lang w:bidi="de-DE"/>
                              </w:rPr>
                              <w:t>-RED</w:t>
                            </w:r>
                          </w:p>
                        </w:txbxContent>
                      </v:textbox>
                      <w10:anchorlock/>
                    </v:shape>
                  </w:pict>
                </mc:Fallback>
              </mc:AlternateContent>
            </w:r>
          </w:p>
          <w:p w14:paraId="3D8B3ECF" w14:textId="2F94A27C" w:rsidR="00D077E9" w:rsidRPr="003313C6" w:rsidRDefault="00D077E9" w:rsidP="00AB02A7">
            <w:r w:rsidRPr="003313C6">
              <w:rPr>
                <w:noProof/>
                <w:lang w:eastAsia="zh-CN"/>
              </w:rPr>
              <mc:AlternateContent>
                <mc:Choice Requires="wps">
                  <w:drawing>
                    <wp:inline distT="0" distB="0" distL="0" distR="0" wp14:anchorId="0E0D1887" wp14:editId="2C938C32">
                      <wp:extent cx="1390918" cy="0"/>
                      <wp:effectExtent l="0" t="19050" r="19050" b="19050"/>
                      <wp:docPr id="5" name="Gerader Verbinder 5" descr="Texttrennlinie"/>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136D668" id="Gerader Verbinder 5" o:spid="_x0000_s1026" alt="Texttrennlinie"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" strokecolor="#082a75 [3215]" strokeweight="3pt">
                      <w10:anchorlock/>
                    </v:line>
                  </w:pict>
                </mc:Fallback>
              </mc:AlternateContent>
            </w:r>
          </w:p>
        </w:tc>
      </w:tr>
    </w:tbl>
    <w:p w14:paraId="75E1478A" w14:textId="5D432088" w:rsidR="00EE28DA" w:rsidRPr="003313C6" w:rsidRDefault="00EE28DA" w:rsidP="00AB02A7">
      <w:pPr>
        <w:rPr>
          <w:noProof/>
        </w:rPr>
        <w:sectPr w:rsidR="00EE28DA" w:rsidRPr="003313C6" w:rsidSect="00AB02A7">
          <w:headerReference w:type="default" r:id="rId9"/>
          <w:footerReference w:type="default" r:id="rId10"/>
          <w:pgSz w:w="11906" w:h="16838" w:code="9"/>
          <w:pgMar w:top="720" w:right="936" w:bottom="720" w:left="936" w:header="0" w:footer="289" w:gutter="0"/>
          <w:pgNumType w:start="1"/>
          <w:cols w:space="720"/>
          <w:docGrid w:linePitch="382"/>
        </w:sectPr>
      </w:pP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955"/>
      </w:tblGrid>
      <w:tr w:rsidR="00D077E9" w:rsidRPr="003313C6" w14:paraId="7B0C43C7" w14:textId="77777777" w:rsidTr="00EE28DA">
        <w:trPr>
          <w:trHeight w:val="10480"/>
        </w:trPr>
        <w:tc>
          <w:tcPr>
            <w:tcW w:w="3955" w:type="dxa"/>
            <w:tcBorders>
              <w:top w:val="nil"/>
              <w:left w:val="nil"/>
              <w:bottom w:val="nil"/>
              <w:right w:val="nil"/>
            </w:tcBorders>
          </w:tcPr>
          <w:p w14:paraId="66512447" w14:textId="4B5E25E9" w:rsidR="00D077E9" w:rsidRPr="003313C6" w:rsidRDefault="00D077E9" w:rsidP="00AB02A7">
            <w:pPr>
              <w:rPr>
                <w:noProof/>
              </w:rPr>
            </w:pPr>
          </w:p>
          <w:p w14:paraId="5BB99EC1" w14:textId="780EAEB4" w:rsidR="00EE28DA" w:rsidRPr="003313C6" w:rsidRDefault="00EE28DA" w:rsidP="00AB02A7">
            <w:pPr>
              <w:rPr>
                <w:noProof/>
              </w:rPr>
            </w:pPr>
          </w:p>
        </w:tc>
      </w:tr>
      <w:tr w:rsidR="00D077E9" w:rsidRPr="003313C6" w14:paraId="78B467C1" w14:textId="77777777" w:rsidTr="00EE28DA">
        <w:trPr>
          <w:trHeight w:val="3140"/>
        </w:trPr>
        <w:tc>
          <w:tcPr>
            <w:tcW w:w="3955" w:type="dxa"/>
            <w:tcBorders>
              <w:top w:val="nil"/>
              <w:left w:val="nil"/>
              <w:bottom w:val="nil"/>
              <w:right w:val="nil"/>
            </w:tcBorders>
          </w:tcPr>
          <w:sdt>
            <w:sdtPr>
              <w:id w:val="1080870105"/>
              <w:placeholder>
                <w:docPart w:val="893DFA2E77834C76A2F0FC9C863652F0"/>
              </w:placeholder>
              <w15:appearance w15:val="hidden"/>
            </w:sdtPr>
            <w:sdtEndPr/>
            <w:sdtContent>
              <w:p w14:paraId="20911830" w14:textId="64A200F5" w:rsidR="00D077E9" w:rsidRPr="003313C6" w:rsidRDefault="00A53C2A" w:rsidP="00AB02A7">
                <w:r w:rsidRPr="003313C6">
                  <w:rPr>
                    <w:rStyle w:val="UntertitelZchn"/>
                    <w:b/>
                    <w:lang w:bidi="de-DE"/>
                  </w:rPr>
                  <w:fldChar w:fldCharType="begin"/>
                </w:r>
                <w:r w:rsidRPr="003313C6">
                  <w:rPr>
                    <w:rStyle w:val="UntertitelZchn"/>
                    <w:b/>
                    <w:lang w:bidi="de-DE"/>
                  </w:rPr>
                  <w:instrText xml:space="preserve"> DATE  \@ "d. MMMM yyyy"  \* MERGEFORMAT </w:instrText>
                </w:r>
                <w:r w:rsidRPr="003313C6">
                  <w:rPr>
                    <w:rStyle w:val="UntertitelZchn"/>
                    <w:b/>
                    <w:lang w:bidi="de-DE"/>
                  </w:rPr>
                  <w:fldChar w:fldCharType="separate"/>
                </w:r>
                <w:r w:rsidR="00411646">
                  <w:rPr>
                    <w:rStyle w:val="UntertitelZchn"/>
                    <w:b/>
                    <w:noProof/>
                    <w:lang w:bidi="de-DE"/>
                  </w:rPr>
                  <w:t>1. Dezember 2024</w:t>
                </w:r>
                <w:r w:rsidRPr="003313C6">
                  <w:rPr>
                    <w:rStyle w:val="UntertitelZchn"/>
                    <w:b/>
                    <w:lang w:bidi="de-DE"/>
                  </w:rPr>
                  <w:fldChar w:fldCharType="end"/>
                </w:r>
              </w:p>
            </w:sdtContent>
          </w:sdt>
          <w:p w14:paraId="7959BCAE" w14:textId="77777777" w:rsidR="00D077E9" w:rsidRPr="003313C6" w:rsidRDefault="00D077E9" w:rsidP="00AB02A7">
            <w:pPr>
              <w:rPr>
                <w:noProof/>
                <w:sz w:val="10"/>
                <w:szCs w:val="10"/>
              </w:rPr>
            </w:pPr>
            <w:r w:rsidRPr="003313C6">
              <w:rPr>
                <w:noProof/>
                <w:sz w:val="10"/>
                <w:szCs w:val="10"/>
                <w:lang w:eastAsia="zh-CN"/>
              </w:rPr>
              <mc:AlternateContent>
                <mc:Choice Requires="wps">
                  <w:drawing>
                    <wp:inline distT="0" distB="0" distL="0" distR="0" wp14:anchorId="746DEDDB" wp14:editId="3376247E">
                      <wp:extent cx="1493949" cy="0"/>
                      <wp:effectExtent l="0" t="19050" r="30480" b="19050"/>
                      <wp:docPr id="6" name="Gerader Verbinder 6" descr="Texttrennlinie"/>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1033B49" id="Gerader Verbinder 6" o:spid="_x0000_s1026" alt="Texttrennlinie"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" strokecolor="#082a75 [3215]" strokeweight="3pt">
                      <w10:anchorlock/>
                    </v:line>
                  </w:pict>
                </mc:Fallback>
              </mc:AlternateContent>
            </w:r>
          </w:p>
          <w:p w14:paraId="02A857D9" w14:textId="77777777" w:rsidR="00D077E9" w:rsidRPr="003313C6" w:rsidRDefault="00D077E9" w:rsidP="00AB02A7">
            <w:pPr>
              <w:rPr>
                <w:noProof/>
                <w:sz w:val="10"/>
                <w:szCs w:val="10"/>
              </w:rPr>
            </w:pPr>
          </w:p>
          <w:p w14:paraId="0F3EE465" w14:textId="09D5DCE9" w:rsidR="00D077E9" w:rsidRPr="003313C6" w:rsidRDefault="00D077E9" w:rsidP="00AB02A7">
            <w:pPr>
              <w:rPr>
                <w:noProof/>
                <w:sz w:val="10"/>
                <w:szCs w:val="10"/>
              </w:rPr>
            </w:pPr>
          </w:p>
          <w:sdt>
            <w:sdtPr>
              <w:id w:val="-1740469667"/>
              <w:placeholder>
                <w:docPart w:val="6603B04D90CB4F9981FCE7A6C2969FC1"/>
              </w:placeholder>
              <w15:appearance w15:val="hidden"/>
            </w:sdtPr>
            <w:sdtEndPr/>
            <w:sdtContent>
              <w:p w14:paraId="30B19EA5" w14:textId="0556BE0C" w:rsidR="0052068F" w:rsidRPr="003313C6" w:rsidRDefault="001F6AEE" w:rsidP="00AB02A7">
                <w:r w:rsidRPr="003313C6">
                  <w:rPr>
                    <w:noProof/>
                    <w:lang w:eastAsia="zh-CN"/>
                  </w:rPr>
                  <w:drawing>
                    <wp:anchor distT="0" distB="0" distL="114300" distR="114300" simplePos="0" relativeHeight="251668480" behindDoc="1" locked="0" layoutInCell="1" allowOverlap="1" wp14:anchorId="52AF7A13" wp14:editId="5662D6CE">
                      <wp:simplePos x="0" y="0"/>
                      <wp:positionH relativeFrom="margin">
                        <wp:posOffset>1863725</wp:posOffset>
                      </wp:positionH>
                      <wp:positionV relativeFrom="paragraph">
                        <wp:posOffset>60325</wp:posOffset>
                      </wp:positionV>
                      <wp:extent cx="867445" cy="897608"/>
                      <wp:effectExtent l="0" t="0" r="8890" b="0"/>
                      <wp:wrapNone/>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67445" cy="897608"/>
                              </a:xfrm>
                              <a:prstGeom prst="rect">
                                <a:avLst/>
                              </a:prstGeom>
                            </pic:spPr>
                          </pic:pic>
                        </a:graphicData>
                      </a:graphic>
                      <wp14:sizeRelH relativeFrom="margin">
                        <wp14:pctWidth>0</wp14:pctWidth>
                      </wp14:sizeRelH>
                      <wp14:sizeRelV relativeFrom="margin">
                        <wp14:pctHeight>0</wp14:pctHeight>
                      </wp14:sizeRelV>
                    </wp:anchor>
                  </w:drawing>
                </w:r>
                <w:r w:rsidR="0052068F" w:rsidRPr="003313C6">
                  <w:t>Josef</w:t>
                </w:r>
                <w:r w:rsidR="001E3BC9" w:rsidRPr="003313C6">
                  <w:t>-</w:t>
                </w:r>
                <w:proofErr w:type="spellStart"/>
                <w:r w:rsidR="0052068F" w:rsidRPr="003313C6">
                  <w:t>Durler</w:t>
                </w:r>
                <w:proofErr w:type="spellEnd"/>
                <w:r w:rsidR="001E3BC9" w:rsidRPr="003313C6">
                  <w:t>-</w:t>
                </w:r>
                <w:r w:rsidR="0052068F" w:rsidRPr="003313C6">
                  <w:t>Schule Rastatt</w:t>
                </w:r>
              </w:p>
              <w:p w14:paraId="13F13150" w14:textId="70B5EDED" w:rsidR="001E3BC9" w:rsidRPr="003313C6" w:rsidRDefault="001E3BC9" w:rsidP="00AB02A7">
                <w:r w:rsidRPr="003313C6">
                  <w:t xml:space="preserve">BFKO </w:t>
                </w:r>
                <w:r w:rsidR="0052068F" w:rsidRPr="003313C6">
                  <w:t>E2FI/FS – 2024</w:t>
                </w:r>
              </w:p>
              <w:p w14:paraId="3F71CFE9" w14:textId="69F30888" w:rsidR="0052068F" w:rsidRPr="003313C6" w:rsidRDefault="0052068F" w:rsidP="00AB02A7">
                <w:r w:rsidRPr="003313C6">
                  <w:t xml:space="preserve">Lehrer: </w:t>
                </w:r>
                <w:r w:rsidR="00003FCC" w:rsidRPr="003313C6">
                  <w:t>Mike</w:t>
                </w:r>
                <w:r w:rsidRPr="003313C6">
                  <w:t xml:space="preserve"> </w:t>
                </w:r>
                <w:r w:rsidR="00003FCC" w:rsidRPr="003313C6">
                  <w:t>Stefanski</w:t>
                </w:r>
              </w:p>
            </w:sdtContent>
          </w:sdt>
          <w:p w14:paraId="19D12EFA" w14:textId="3EE6B026" w:rsidR="00D077E9" w:rsidRDefault="00D077E9" w:rsidP="00AB02A7">
            <w:r w:rsidRPr="003313C6">
              <w:rPr>
                <w:lang w:bidi="de-DE"/>
              </w:rPr>
              <w:t xml:space="preserve">Verfasst von: </w:t>
            </w:r>
            <w:r w:rsidR="0052068F" w:rsidRPr="003313C6">
              <w:t>Daniel Kouvaris</w:t>
            </w:r>
          </w:p>
          <w:p w14:paraId="330078CC" w14:textId="038BB2CB" w:rsidR="00B2168C" w:rsidRPr="003313C6" w:rsidRDefault="00B2168C" w:rsidP="00AB02A7">
            <w:r>
              <w:t>Ralph Heinkel IT-Beratung</w:t>
            </w:r>
          </w:p>
          <w:p w14:paraId="0903FAAD" w14:textId="77777777" w:rsidR="00D077E9" w:rsidRPr="003313C6" w:rsidRDefault="00D077E9" w:rsidP="00AB02A7">
            <w:pPr>
              <w:rPr>
                <w:noProof/>
                <w:sz w:val="10"/>
                <w:szCs w:val="10"/>
              </w:rPr>
            </w:pPr>
          </w:p>
        </w:tc>
      </w:tr>
    </w:tbl>
    <w:p w14:paraId="3BFD5E0F" w14:textId="53411C05" w:rsidR="00D077E9" w:rsidRPr="003313C6" w:rsidRDefault="00E560B9">
      <w:pPr>
        <w:spacing w:after="200"/>
      </w:pPr>
      <w:r w:rsidRPr="003313C6">
        <w:rPr>
          <w:noProof/>
        </w:rPr>
        <w:drawing>
          <wp:anchor distT="0" distB="0" distL="114300" distR="114300" simplePos="0" relativeHeight="251664384" behindDoc="1" locked="0" layoutInCell="1" allowOverlap="1" wp14:anchorId="310C99FA" wp14:editId="28D77F4B">
            <wp:simplePos x="0" y="0"/>
            <wp:positionH relativeFrom="column">
              <wp:posOffset>4190224</wp:posOffset>
            </wp:positionH>
            <wp:positionV relativeFrom="paragraph">
              <wp:posOffset>7424725</wp:posOffset>
            </wp:positionV>
            <wp:extent cx="1828800" cy="899795"/>
            <wp:effectExtent l="0" t="0" r="0" b="0"/>
            <wp:wrapNone/>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1828800" cy="899795"/>
                    </a:xfrm>
                    <a:prstGeom prst="rect">
                      <a:avLst/>
                    </a:prstGeom>
                  </pic:spPr>
                </pic:pic>
              </a:graphicData>
            </a:graphic>
            <wp14:sizeRelH relativeFrom="page">
              <wp14:pctWidth>0</wp14:pctWidth>
            </wp14:sizeRelH>
            <wp14:sizeRelV relativeFrom="page">
              <wp14:pctHeight>0</wp14:pctHeight>
            </wp14:sizeRelV>
          </wp:anchor>
        </w:drawing>
      </w:r>
      <w:r w:rsidR="00686A9D" w:rsidRPr="003313C6">
        <w:rPr>
          <w:noProof/>
          <w:lang w:eastAsia="zh-CN"/>
        </w:rPr>
        <w:drawing>
          <wp:anchor distT="0" distB="0" distL="114300" distR="114300" simplePos="0" relativeHeight="251661312" behindDoc="1" locked="0" layoutInCell="1" allowOverlap="1" wp14:anchorId="19F34B7B" wp14:editId="6E3B2DA5">
            <wp:simplePos x="0" y="0"/>
            <wp:positionH relativeFrom="margin">
              <wp:align>right</wp:align>
            </wp:positionH>
            <wp:positionV relativeFrom="paragraph">
              <wp:posOffset>2863215</wp:posOffset>
            </wp:positionV>
            <wp:extent cx="2088000" cy="2297705"/>
            <wp:effectExtent l="0" t="0" r="7620" b="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rotWithShape="1">
                    <a:blip r:embed="rId13" cstate="print">
                      <a:extLst>
                        <a:ext uri="{28A0092B-C50C-407E-A947-70E740481C1C}">
                          <a14:useLocalDpi xmlns:a14="http://schemas.microsoft.com/office/drawing/2010/main" val="0"/>
                        </a:ext>
                      </a:extLst>
                    </a:blip>
                    <a:srcRect l="-388" t="-3599" r="-388" b="-3599"/>
                    <a:stretch/>
                  </pic:blipFill>
                  <pic:spPr bwMode="auto">
                    <a:xfrm>
                      <a:off x="0" y="0"/>
                      <a:ext cx="2104135" cy="231546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86A9D" w:rsidRPr="003313C6">
        <w:rPr>
          <w:noProof/>
          <w:lang w:eastAsia="zh-CN"/>
        </w:rPr>
        <w:drawing>
          <wp:anchor distT="0" distB="0" distL="114300" distR="114300" simplePos="0" relativeHeight="251662336" behindDoc="1" locked="0" layoutInCell="1" allowOverlap="1" wp14:anchorId="39ECBE26" wp14:editId="6F530521">
            <wp:simplePos x="0" y="0"/>
            <wp:positionH relativeFrom="margin">
              <wp:align>right</wp:align>
            </wp:positionH>
            <wp:positionV relativeFrom="paragraph">
              <wp:posOffset>5715</wp:posOffset>
            </wp:positionV>
            <wp:extent cx="2051550" cy="1764000"/>
            <wp:effectExtent l="0" t="0" r="0" b="0"/>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pic:nvPicPr>
                  <pic:blipFill rotWithShape="1">
                    <a:blip r:embed="rId14" cstate="print">
                      <a:extLst>
                        <a:ext uri="{28A0092B-C50C-407E-A947-70E740481C1C}">
                          <a14:useLocalDpi xmlns:a14="http://schemas.microsoft.com/office/drawing/2010/main" val="0"/>
                        </a:ext>
                      </a:extLst>
                    </a:blip>
                    <a:srcRect l="785" t="912" r="785" b="912"/>
                    <a:stretch/>
                  </pic:blipFill>
                  <pic:spPr bwMode="auto">
                    <a:xfrm>
                      <a:off x="0" y="0"/>
                      <a:ext cx="2055273" cy="176720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86A9D" w:rsidRPr="003313C6">
        <w:rPr>
          <w:noProof/>
          <w:lang w:eastAsia="zh-CN"/>
        </w:rPr>
        <mc:AlternateContent>
          <mc:Choice Requires="wps">
            <w:drawing>
              <wp:anchor distT="0" distB="0" distL="114300" distR="114300" simplePos="0" relativeHeight="251663360" behindDoc="0" locked="0" layoutInCell="1" allowOverlap="1" wp14:anchorId="62D5F566" wp14:editId="5EF8BC4C">
                <wp:simplePos x="0" y="0"/>
                <wp:positionH relativeFrom="column">
                  <wp:posOffset>4949190</wp:posOffset>
                </wp:positionH>
                <wp:positionV relativeFrom="paragraph">
                  <wp:posOffset>1910715</wp:posOffset>
                </wp:positionV>
                <wp:extent cx="781050" cy="723900"/>
                <wp:effectExtent l="0" t="0" r="0" b="114300"/>
                <wp:wrapNone/>
                <wp:docPr id="13" name="Additionszeichen 13"/>
                <wp:cNvGraphicFramePr/>
                <a:graphic xmlns:a="http://schemas.openxmlformats.org/drawingml/2006/main">
                  <a:graphicData uri="http://schemas.microsoft.com/office/word/2010/wordprocessingShape">
                    <wps:wsp>
                      <wps:cNvSpPr/>
                      <wps:spPr>
                        <a:xfrm>
                          <a:off x="0" y="0"/>
                          <a:ext cx="781050" cy="723900"/>
                        </a:xfrm>
                        <a:prstGeom prst="mathPlus">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6C99F1" id="Additionszeichen 13" o:spid="_x0000_s1026" style="position:absolute;margin-left:389.7pt;margin-top:150.45pt;width:61.5pt;height:57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781050,723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" path="m103528,276819r201866,l305394,95953r170262,l475656,276819r201866,l677522,447081r-201866,l475656,627947r-170262,l305394,447081r-201866,l103528,276819xe" fillcolor="#34aba2 [3209]" stroked="f">
                <v:fill color2="#4ec9bf [2585]" rotate="t" angle="180" colors="0 #0db6a9;40632f #25baaf;1 #77ccc3" focus="100%" type="gradient"/>
                <v:path arrowok="t" o:connecttype="custom" o:connectlocs="103528,276819;305394,276819;305394,95953;475656,95953;475656,276819;677522,276819;677522,447081;475656,447081;475656,627947;305394,627947;305394,447081;103528,447081;103528,276819" o:connectangles="0,0,0,0,0,0,0,0,0,0,0,0,0"/>
              </v:shape>
            </w:pict>
          </mc:Fallback>
        </mc:AlternateContent>
      </w:r>
      <w:r w:rsidR="00AB02A7" w:rsidRPr="003313C6">
        <w:rPr>
          <w:noProof/>
          <w:lang w:eastAsia="zh-CN"/>
        </w:rPr>
        <mc:AlternateContent>
          <mc:Choice Requires="wps">
            <w:drawing>
              <wp:anchor distT="0" distB="0" distL="114300" distR="114300" simplePos="0" relativeHeight="251658240" behindDoc="1" locked="0" layoutInCell="1" allowOverlap="1" wp14:anchorId="2D22E0D3" wp14:editId="075C8C73">
                <wp:simplePos x="0" y="0"/>
                <wp:positionH relativeFrom="column">
                  <wp:posOffset>-745490</wp:posOffset>
                </wp:positionH>
                <wp:positionV relativeFrom="page">
                  <wp:posOffset>6667500</wp:posOffset>
                </wp:positionV>
                <wp:extent cx="7760970" cy="4019550"/>
                <wp:effectExtent l="0" t="0" r="0" b="0"/>
                <wp:wrapNone/>
                <wp:docPr id="2" name="Rechteck 2" descr="Farbiges Rechteck"/>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A495710" id="Rechteck 2" o:spid="_x0000_s1026" alt="Farbiges Rechteck" style="position:absolute;margin-left:-58.7pt;margin-top:525pt;width:611.1pt;height:316.5pt;z-index:-251658240;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" fillcolor="#34aba2 [3206]" stroked="f" strokeweight="2pt">
                <w10:wrap anchory="page"/>
              </v:rect>
            </w:pict>
          </mc:Fallback>
        </mc:AlternateContent>
      </w:r>
      <w:r w:rsidR="00D077E9" w:rsidRPr="003313C6">
        <w:rPr>
          <w:lang w:bidi="de-DE"/>
        </w:rPr>
        <w:br w:type="page"/>
      </w:r>
    </w:p>
    <w:sdt>
      <w:sdtPr>
        <w:rPr>
          <w:rFonts w:asciiTheme="minorHAnsi" w:eastAsiaTheme="minorEastAsia" w:hAnsiTheme="minorHAnsi" w:cstheme="minorBidi"/>
          <w:b w:val="0"/>
          <w:color w:val="082A75" w:themeColor="text2"/>
          <w:sz w:val="28"/>
          <w:szCs w:val="22"/>
          <w:lang w:eastAsia="en-US"/>
        </w:rPr>
        <w:id w:val="-190299868"/>
        <w:docPartObj>
          <w:docPartGallery w:val="Table of Contents"/>
          <w:docPartUnique/>
        </w:docPartObj>
      </w:sdtPr>
      <w:sdtEndPr>
        <w:rPr>
          <w:bCs/>
          <w:sz w:val="22"/>
        </w:rPr>
      </w:sdtEndPr>
      <w:sdtContent>
        <w:p w14:paraId="3869544D" w14:textId="4850B886" w:rsidR="00AD64D4" w:rsidRPr="003313C6" w:rsidRDefault="00AD64D4" w:rsidP="00482213">
          <w:pPr>
            <w:pStyle w:val="Inhaltsverzeichnisberschrift"/>
            <w:numPr>
              <w:ilvl w:val="0"/>
              <w:numId w:val="0"/>
            </w:numPr>
            <w:rPr>
              <w:rStyle w:val="berschrift1Zchn"/>
            </w:rPr>
          </w:pPr>
          <w:r w:rsidRPr="003313C6">
            <w:rPr>
              <w:rStyle w:val="berschrift1Zchn"/>
            </w:rPr>
            <w:t>Inhaltsverzeichnis</w:t>
          </w:r>
        </w:p>
        <w:p w14:paraId="5BC3B7FB" w14:textId="77777777" w:rsidR="00AB0056" w:rsidRPr="003313C6" w:rsidRDefault="00AB0056" w:rsidP="00AB0056">
          <w:pPr>
            <w:rPr>
              <w:lang w:eastAsia="de-DE"/>
            </w:rPr>
          </w:pPr>
        </w:p>
        <w:p w14:paraId="2023FAC4" w14:textId="4AEEE700" w:rsidR="00396C6D" w:rsidRDefault="00AD64D4">
          <w:pPr>
            <w:pStyle w:val="Verzeichnis1"/>
            <w:tabs>
              <w:tab w:val="right" w:leader="dot" w:pos="10024"/>
            </w:tabs>
            <w:rPr>
              <w:noProof/>
              <w:color w:val="auto"/>
              <w:lang w:eastAsia="de-DE"/>
            </w:rPr>
          </w:pPr>
          <w:r w:rsidRPr="003313C6">
            <w:fldChar w:fldCharType="begin"/>
          </w:r>
          <w:r w:rsidRPr="003313C6">
            <w:instrText xml:space="preserve"> TOC \o "1-3" \h \z \u </w:instrText>
          </w:r>
          <w:r w:rsidRPr="003313C6">
            <w:fldChar w:fldCharType="separate"/>
          </w:r>
          <w:hyperlink w:anchor="_Toc183207514" w:history="1">
            <w:r w:rsidR="00396C6D" w:rsidRPr="00BC1F83">
              <w:rPr>
                <w:rStyle w:val="Hyperlink"/>
                <w:noProof/>
              </w:rPr>
              <w:t>Abbildungsverzeichnis</w:t>
            </w:r>
            <w:r w:rsidR="00396C6D">
              <w:rPr>
                <w:noProof/>
                <w:webHidden/>
              </w:rPr>
              <w:tab/>
            </w:r>
            <w:r w:rsidR="00396C6D">
              <w:rPr>
                <w:noProof/>
                <w:webHidden/>
              </w:rPr>
              <w:fldChar w:fldCharType="begin"/>
            </w:r>
            <w:r w:rsidR="00396C6D">
              <w:rPr>
                <w:noProof/>
                <w:webHidden/>
              </w:rPr>
              <w:instrText xml:space="preserve"> PAGEREF _Toc183207514 \h </w:instrText>
            </w:r>
            <w:r w:rsidR="00396C6D">
              <w:rPr>
                <w:noProof/>
                <w:webHidden/>
              </w:rPr>
            </w:r>
            <w:r w:rsidR="00396C6D">
              <w:rPr>
                <w:noProof/>
                <w:webHidden/>
              </w:rPr>
              <w:fldChar w:fldCharType="separate"/>
            </w:r>
            <w:r w:rsidR="0031077E">
              <w:rPr>
                <w:noProof/>
                <w:webHidden/>
              </w:rPr>
              <w:t>4</w:t>
            </w:r>
            <w:r w:rsidR="00396C6D">
              <w:rPr>
                <w:noProof/>
                <w:webHidden/>
              </w:rPr>
              <w:fldChar w:fldCharType="end"/>
            </w:r>
          </w:hyperlink>
        </w:p>
        <w:p w14:paraId="1F57E821" w14:textId="66B077D4" w:rsidR="00396C6D" w:rsidRDefault="008214CD">
          <w:pPr>
            <w:pStyle w:val="Verzeichnis1"/>
            <w:tabs>
              <w:tab w:val="right" w:leader="dot" w:pos="10024"/>
            </w:tabs>
            <w:rPr>
              <w:noProof/>
              <w:color w:val="auto"/>
              <w:lang w:eastAsia="de-DE"/>
            </w:rPr>
          </w:pPr>
          <w:hyperlink w:anchor="_Toc183207515" w:history="1">
            <w:r w:rsidR="00396C6D" w:rsidRPr="00BC1F83">
              <w:rPr>
                <w:rStyle w:val="Hyperlink"/>
                <w:noProof/>
              </w:rPr>
              <w:t>Tabellenverzeichnis</w:t>
            </w:r>
            <w:r w:rsidR="00396C6D">
              <w:rPr>
                <w:noProof/>
                <w:webHidden/>
              </w:rPr>
              <w:tab/>
            </w:r>
            <w:r w:rsidR="00396C6D">
              <w:rPr>
                <w:noProof/>
                <w:webHidden/>
              </w:rPr>
              <w:fldChar w:fldCharType="begin"/>
            </w:r>
            <w:r w:rsidR="00396C6D">
              <w:rPr>
                <w:noProof/>
                <w:webHidden/>
              </w:rPr>
              <w:instrText xml:space="preserve"> PAGEREF _Toc183207515 \h </w:instrText>
            </w:r>
            <w:r w:rsidR="00396C6D">
              <w:rPr>
                <w:noProof/>
                <w:webHidden/>
              </w:rPr>
            </w:r>
            <w:r w:rsidR="00396C6D">
              <w:rPr>
                <w:noProof/>
                <w:webHidden/>
              </w:rPr>
              <w:fldChar w:fldCharType="separate"/>
            </w:r>
            <w:r w:rsidR="0031077E">
              <w:rPr>
                <w:noProof/>
                <w:webHidden/>
              </w:rPr>
              <w:t>4</w:t>
            </w:r>
            <w:r w:rsidR="00396C6D">
              <w:rPr>
                <w:noProof/>
                <w:webHidden/>
              </w:rPr>
              <w:fldChar w:fldCharType="end"/>
            </w:r>
          </w:hyperlink>
        </w:p>
        <w:p w14:paraId="0A70F2F0" w14:textId="4B847520" w:rsidR="00396C6D" w:rsidRDefault="008214CD">
          <w:pPr>
            <w:pStyle w:val="Verzeichnis1"/>
            <w:tabs>
              <w:tab w:val="right" w:leader="dot" w:pos="10024"/>
            </w:tabs>
            <w:rPr>
              <w:noProof/>
              <w:color w:val="auto"/>
              <w:lang w:eastAsia="de-DE"/>
            </w:rPr>
          </w:pPr>
          <w:hyperlink w:anchor="_Toc183207516" w:history="1">
            <w:r w:rsidR="00396C6D" w:rsidRPr="00BC1F83">
              <w:rPr>
                <w:rStyle w:val="Hyperlink"/>
                <w:noProof/>
              </w:rPr>
              <w:t>Abkürzungen</w:t>
            </w:r>
            <w:r w:rsidR="00396C6D">
              <w:rPr>
                <w:noProof/>
                <w:webHidden/>
              </w:rPr>
              <w:tab/>
            </w:r>
            <w:r w:rsidR="00396C6D">
              <w:rPr>
                <w:noProof/>
                <w:webHidden/>
              </w:rPr>
              <w:fldChar w:fldCharType="begin"/>
            </w:r>
            <w:r w:rsidR="00396C6D">
              <w:rPr>
                <w:noProof/>
                <w:webHidden/>
              </w:rPr>
              <w:instrText xml:space="preserve"> PAGEREF _Toc183207516 \h </w:instrText>
            </w:r>
            <w:r w:rsidR="00396C6D">
              <w:rPr>
                <w:noProof/>
                <w:webHidden/>
              </w:rPr>
            </w:r>
            <w:r w:rsidR="00396C6D">
              <w:rPr>
                <w:noProof/>
                <w:webHidden/>
              </w:rPr>
              <w:fldChar w:fldCharType="separate"/>
            </w:r>
            <w:r w:rsidR="0031077E">
              <w:rPr>
                <w:noProof/>
                <w:webHidden/>
              </w:rPr>
              <w:t>4</w:t>
            </w:r>
            <w:r w:rsidR="00396C6D">
              <w:rPr>
                <w:noProof/>
                <w:webHidden/>
              </w:rPr>
              <w:fldChar w:fldCharType="end"/>
            </w:r>
          </w:hyperlink>
        </w:p>
        <w:p w14:paraId="2A249677" w14:textId="71C219BE" w:rsidR="00396C6D" w:rsidRDefault="008214CD">
          <w:pPr>
            <w:pStyle w:val="Verzeichnis1"/>
            <w:tabs>
              <w:tab w:val="left" w:pos="440"/>
              <w:tab w:val="right" w:leader="dot" w:pos="10024"/>
            </w:tabs>
            <w:rPr>
              <w:noProof/>
              <w:color w:val="auto"/>
              <w:lang w:eastAsia="de-DE"/>
            </w:rPr>
          </w:pPr>
          <w:hyperlink w:anchor="_Toc183207517" w:history="1">
            <w:r w:rsidR="00396C6D" w:rsidRPr="00BC1F83">
              <w:rPr>
                <w:rStyle w:val="Hyperlink"/>
                <w:noProof/>
              </w:rPr>
              <w:t>1</w:t>
            </w:r>
            <w:r w:rsidR="00396C6D">
              <w:rPr>
                <w:noProof/>
                <w:color w:val="auto"/>
                <w:lang w:eastAsia="de-DE"/>
              </w:rPr>
              <w:tab/>
            </w:r>
            <w:r w:rsidR="00396C6D" w:rsidRPr="00BC1F83">
              <w:rPr>
                <w:rStyle w:val="Hyperlink"/>
                <w:noProof/>
              </w:rPr>
              <w:t>Ausgangssituation</w:t>
            </w:r>
            <w:r w:rsidR="00396C6D">
              <w:rPr>
                <w:noProof/>
                <w:webHidden/>
              </w:rPr>
              <w:tab/>
            </w:r>
            <w:r w:rsidR="00396C6D">
              <w:rPr>
                <w:noProof/>
                <w:webHidden/>
              </w:rPr>
              <w:fldChar w:fldCharType="begin"/>
            </w:r>
            <w:r w:rsidR="00396C6D">
              <w:rPr>
                <w:noProof/>
                <w:webHidden/>
              </w:rPr>
              <w:instrText xml:space="preserve"> PAGEREF _Toc183207517 \h </w:instrText>
            </w:r>
            <w:r w:rsidR="00396C6D">
              <w:rPr>
                <w:noProof/>
                <w:webHidden/>
              </w:rPr>
            </w:r>
            <w:r w:rsidR="00396C6D">
              <w:rPr>
                <w:noProof/>
                <w:webHidden/>
              </w:rPr>
              <w:fldChar w:fldCharType="separate"/>
            </w:r>
            <w:r w:rsidR="0031077E">
              <w:rPr>
                <w:noProof/>
                <w:webHidden/>
              </w:rPr>
              <w:t>5</w:t>
            </w:r>
            <w:r w:rsidR="00396C6D">
              <w:rPr>
                <w:noProof/>
                <w:webHidden/>
              </w:rPr>
              <w:fldChar w:fldCharType="end"/>
            </w:r>
          </w:hyperlink>
        </w:p>
        <w:p w14:paraId="58AD0C53" w14:textId="62AFBE94" w:rsidR="00396C6D" w:rsidRDefault="008214CD">
          <w:pPr>
            <w:pStyle w:val="Verzeichnis2"/>
            <w:tabs>
              <w:tab w:val="left" w:pos="880"/>
              <w:tab w:val="right" w:leader="dot" w:pos="10024"/>
            </w:tabs>
            <w:rPr>
              <w:noProof/>
              <w:color w:val="auto"/>
              <w:lang w:eastAsia="de-DE"/>
            </w:rPr>
          </w:pPr>
          <w:hyperlink w:anchor="_Toc183207518" w:history="1">
            <w:r w:rsidR="00396C6D" w:rsidRPr="00BC1F83">
              <w:rPr>
                <w:rStyle w:val="Hyperlink"/>
                <w:noProof/>
              </w:rPr>
              <w:t>1.1</w:t>
            </w:r>
            <w:r w:rsidR="00396C6D">
              <w:rPr>
                <w:noProof/>
                <w:color w:val="auto"/>
                <w:lang w:eastAsia="de-DE"/>
              </w:rPr>
              <w:tab/>
            </w:r>
            <w:r w:rsidR="00396C6D" w:rsidRPr="00BC1F83">
              <w:rPr>
                <w:rStyle w:val="Hyperlink"/>
                <w:noProof/>
              </w:rPr>
              <w:t>Projektumfeld</w:t>
            </w:r>
            <w:r w:rsidR="00396C6D">
              <w:rPr>
                <w:noProof/>
                <w:webHidden/>
              </w:rPr>
              <w:tab/>
            </w:r>
            <w:r w:rsidR="00396C6D">
              <w:rPr>
                <w:noProof/>
                <w:webHidden/>
              </w:rPr>
              <w:fldChar w:fldCharType="begin"/>
            </w:r>
            <w:r w:rsidR="00396C6D">
              <w:rPr>
                <w:noProof/>
                <w:webHidden/>
              </w:rPr>
              <w:instrText xml:space="preserve"> PAGEREF _Toc183207518 \h </w:instrText>
            </w:r>
            <w:r w:rsidR="00396C6D">
              <w:rPr>
                <w:noProof/>
                <w:webHidden/>
              </w:rPr>
            </w:r>
            <w:r w:rsidR="00396C6D">
              <w:rPr>
                <w:noProof/>
                <w:webHidden/>
              </w:rPr>
              <w:fldChar w:fldCharType="separate"/>
            </w:r>
            <w:r w:rsidR="0031077E">
              <w:rPr>
                <w:noProof/>
                <w:webHidden/>
              </w:rPr>
              <w:t>5</w:t>
            </w:r>
            <w:r w:rsidR="00396C6D">
              <w:rPr>
                <w:noProof/>
                <w:webHidden/>
              </w:rPr>
              <w:fldChar w:fldCharType="end"/>
            </w:r>
          </w:hyperlink>
        </w:p>
        <w:p w14:paraId="01BEB5BB" w14:textId="2A40416B" w:rsidR="00396C6D" w:rsidRDefault="008214CD">
          <w:pPr>
            <w:pStyle w:val="Verzeichnis2"/>
            <w:tabs>
              <w:tab w:val="left" w:pos="880"/>
              <w:tab w:val="right" w:leader="dot" w:pos="10024"/>
            </w:tabs>
            <w:rPr>
              <w:noProof/>
              <w:color w:val="auto"/>
              <w:lang w:eastAsia="de-DE"/>
            </w:rPr>
          </w:pPr>
          <w:hyperlink w:anchor="_Toc183207519" w:history="1">
            <w:r w:rsidR="00396C6D" w:rsidRPr="00BC1F83">
              <w:rPr>
                <w:rStyle w:val="Hyperlink"/>
                <w:noProof/>
              </w:rPr>
              <w:t>1.2</w:t>
            </w:r>
            <w:r w:rsidR="00396C6D">
              <w:rPr>
                <w:noProof/>
                <w:color w:val="auto"/>
                <w:lang w:eastAsia="de-DE"/>
              </w:rPr>
              <w:tab/>
            </w:r>
            <w:r w:rsidR="00396C6D" w:rsidRPr="00BC1F83">
              <w:rPr>
                <w:rStyle w:val="Hyperlink"/>
                <w:noProof/>
              </w:rPr>
              <w:t>Projektziele</w:t>
            </w:r>
            <w:r w:rsidR="00396C6D">
              <w:rPr>
                <w:noProof/>
                <w:webHidden/>
              </w:rPr>
              <w:tab/>
            </w:r>
            <w:r w:rsidR="00396C6D">
              <w:rPr>
                <w:noProof/>
                <w:webHidden/>
              </w:rPr>
              <w:fldChar w:fldCharType="begin"/>
            </w:r>
            <w:r w:rsidR="00396C6D">
              <w:rPr>
                <w:noProof/>
                <w:webHidden/>
              </w:rPr>
              <w:instrText xml:space="preserve"> PAGEREF _Toc183207519 \h </w:instrText>
            </w:r>
            <w:r w:rsidR="00396C6D">
              <w:rPr>
                <w:noProof/>
                <w:webHidden/>
              </w:rPr>
            </w:r>
            <w:r w:rsidR="00396C6D">
              <w:rPr>
                <w:noProof/>
                <w:webHidden/>
              </w:rPr>
              <w:fldChar w:fldCharType="separate"/>
            </w:r>
            <w:r w:rsidR="0031077E">
              <w:rPr>
                <w:noProof/>
                <w:webHidden/>
              </w:rPr>
              <w:t>5</w:t>
            </w:r>
            <w:r w:rsidR="00396C6D">
              <w:rPr>
                <w:noProof/>
                <w:webHidden/>
              </w:rPr>
              <w:fldChar w:fldCharType="end"/>
            </w:r>
          </w:hyperlink>
        </w:p>
        <w:p w14:paraId="0C4E77CA" w14:textId="5674BF63" w:rsidR="00396C6D" w:rsidRDefault="008214CD">
          <w:pPr>
            <w:pStyle w:val="Verzeichnis2"/>
            <w:tabs>
              <w:tab w:val="left" w:pos="880"/>
              <w:tab w:val="right" w:leader="dot" w:pos="10024"/>
            </w:tabs>
            <w:rPr>
              <w:noProof/>
              <w:color w:val="auto"/>
              <w:lang w:eastAsia="de-DE"/>
            </w:rPr>
          </w:pPr>
          <w:hyperlink w:anchor="_Toc183207520" w:history="1">
            <w:r w:rsidR="00396C6D" w:rsidRPr="00BC1F83">
              <w:rPr>
                <w:rStyle w:val="Hyperlink"/>
                <w:noProof/>
              </w:rPr>
              <w:t>1.3</w:t>
            </w:r>
            <w:r w:rsidR="00396C6D">
              <w:rPr>
                <w:noProof/>
                <w:color w:val="auto"/>
                <w:lang w:eastAsia="de-DE"/>
              </w:rPr>
              <w:tab/>
            </w:r>
            <w:r w:rsidR="00396C6D" w:rsidRPr="00BC1F83">
              <w:rPr>
                <w:rStyle w:val="Hyperlink"/>
                <w:noProof/>
              </w:rPr>
              <w:t>Teilaufgaben</w:t>
            </w:r>
            <w:r w:rsidR="00396C6D">
              <w:rPr>
                <w:noProof/>
                <w:webHidden/>
              </w:rPr>
              <w:tab/>
            </w:r>
            <w:r w:rsidR="00396C6D">
              <w:rPr>
                <w:noProof/>
                <w:webHidden/>
              </w:rPr>
              <w:fldChar w:fldCharType="begin"/>
            </w:r>
            <w:r w:rsidR="00396C6D">
              <w:rPr>
                <w:noProof/>
                <w:webHidden/>
              </w:rPr>
              <w:instrText xml:space="preserve"> PAGEREF _Toc183207520 \h </w:instrText>
            </w:r>
            <w:r w:rsidR="00396C6D">
              <w:rPr>
                <w:noProof/>
                <w:webHidden/>
              </w:rPr>
            </w:r>
            <w:r w:rsidR="00396C6D">
              <w:rPr>
                <w:noProof/>
                <w:webHidden/>
              </w:rPr>
              <w:fldChar w:fldCharType="separate"/>
            </w:r>
            <w:r w:rsidR="0031077E">
              <w:rPr>
                <w:noProof/>
                <w:webHidden/>
              </w:rPr>
              <w:t>5</w:t>
            </w:r>
            <w:r w:rsidR="00396C6D">
              <w:rPr>
                <w:noProof/>
                <w:webHidden/>
              </w:rPr>
              <w:fldChar w:fldCharType="end"/>
            </w:r>
          </w:hyperlink>
        </w:p>
        <w:p w14:paraId="39564459" w14:textId="262020A5" w:rsidR="00396C6D" w:rsidRDefault="008214CD">
          <w:pPr>
            <w:pStyle w:val="Verzeichnis2"/>
            <w:tabs>
              <w:tab w:val="left" w:pos="880"/>
              <w:tab w:val="right" w:leader="dot" w:pos="10024"/>
            </w:tabs>
            <w:rPr>
              <w:noProof/>
              <w:color w:val="auto"/>
              <w:lang w:eastAsia="de-DE"/>
            </w:rPr>
          </w:pPr>
          <w:hyperlink w:anchor="_Toc183207521" w:history="1">
            <w:r w:rsidR="00396C6D" w:rsidRPr="00BC1F83">
              <w:rPr>
                <w:rStyle w:val="Hyperlink"/>
                <w:noProof/>
              </w:rPr>
              <w:t>1.4</w:t>
            </w:r>
            <w:r w:rsidR="00396C6D">
              <w:rPr>
                <w:noProof/>
                <w:color w:val="auto"/>
                <w:lang w:eastAsia="de-DE"/>
              </w:rPr>
              <w:tab/>
            </w:r>
            <w:r w:rsidR="00396C6D" w:rsidRPr="00BC1F83">
              <w:rPr>
                <w:rStyle w:val="Hyperlink"/>
                <w:noProof/>
              </w:rPr>
              <w:t>Kundenwünsche</w:t>
            </w:r>
            <w:r w:rsidR="00396C6D">
              <w:rPr>
                <w:noProof/>
                <w:webHidden/>
              </w:rPr>
              <w:tab/>
            </w:r>
            <w:r w:rsidR="00396C6D">
              <w:rPr>
                <w:noProof/>
                <w:webHidden/>
              </w:rPr>
              <w:fldChar w:fldCharType="begin"/>
            </w:r>
            <w:r w:rsidR="00396C6D">
              <w:rPr>
                <w:noProof/>
                <w:webHidden/>
              </w:rPr>
              <w:instrText xml:space="preserve"> PAGEREF _Toc183207521 \h </w:instrText>
            </w:r>
            <w:r w:rsidR="00396C6D">
              <w:rPr>
                <w:noProof/>
                <w:webHidden/>
              </w:rPr>
            </w:r>
            <w:r w:rsidR="00396C6D">
              <w:rPr>
                <w:noProof/>
                <w:webHidden/>
              </w:rPr>
              <w:fldChar w:fldCharType="separate"/>
            </w:r>
            <w:r w:rsidR="0031077E">
              <w:rPr>
                <w:noProof/>
                <w:webHidden/>
              </w:rPr>
              <w:t>6</w:t>
            </w:r>
            <w:r w:rsidR="00396C6D">
              <w:rPr>
                <w:noProof/>
                <w:webHidden/>
              </w:rPr>
              <w:fldChar w:fldCharType="end"/>
            </w:r>
          </w:hyperlink>
        </w:p>
        <w:p w14:paraId="3D88CB23" w14:textId="0FA2322E" w:rsidR="00396C6D" w:rsidRDefault="008214CD">
          <w:pPr>
            <w:pStyle w:val="Verzeichnis1"/>
            <w:tabs>
              <w:tab w:val="left" w:pos="440"/>
              <w:tab w:val="right" w:leader="dot" w:pos="10024"/>
            </w:tabs>
            <w:rPr>
              <w:noProof/>
              <w:color w:val="auto"/>
              <w:lang w:eastAsia="de-DE"/>
            </w:rPr>
          </w:pPr>
          <w:hyperlink w:anchor="_Toc183207522" w:history="1">
            <w:r w:rsidR="00396C6D" w:rsidRPr="00BC1F83">
              <w:rPr>
                <w:rStyle w:val="Hyperlink"/>
                <w:noProof/>
              </w:rPr>
              <w:t>2</w:t>
            </w:r>
            <w:r w:rsidR="00396C6D">
              <w:rPr>
                <w:noProof/>
                <w:color w:val="auto"/>
                <w:lang w:eastAsia="de-DE"/>
              </w:rPr>
              <w:tab/>
            </w:r>
            <w:r w:rsidR="00396C6D" w:rsidRPr="00BC1F83">
              <w:rPr>
                <w:rStyle w:val="Hyperlink"/>
                <w:noProof/>
              </w:rPr>
              <w:t>Ressourcen- und Ablaufplanung</w:t>
            </w:r>
            <w:r w:rsidR="00396C6D">
              <w:rPr>
                <w:noProof/>
                <w:webHidden/>
              </w:rPr>
              <w:tab/>
            </w:r>
            <w:r w:rsidR="00396C6D">
              <w:rPr>
                <w:noProof/>
                <w:webHidden/>
              </w:rPr>
              <w:fldChar w:fldCharType="begin"/>
            </w:r>
            <w:r w:rsidR="00396C6D">
              <w:rPr>
                <w:noProof/>
                <w:webHidden/>
              </w:rPr>
              <w:instrText xml:space="preserve"> PAGEREF _Toc183207522 \h </w:instrText>
            </w:r>
            <w:r w:rsidR="00396C6D">
              <w:rPr>
                <w:noProof/>
                <w:webHidden/>
              </w:rPr>
            </w:r>
            <w:r w:rsidR="00396C6D">
              <w:rPr>
                <w:noProof/>
                <w:webHidden/>
              </w:rPr>
              <w:fldChar w:fldCharType="separate"/>
            </w:r>
            <w:r w:rsidR="0031077E">
              <w:rPr>
                <w:noProof/>
                <w:webHidden/>
              </w:rPr>
              <w:t>6</w:t>
            </w:r>
            <w:r w:rsidR="00396C6D">
              <w:rPr>
                <w:noProof/>
                <w:webHidden/>
              </w:rPr>
              <w:fldChar w:fldCharType="end"/>
            </w:r>
          </w:hyperlink>
        </w:p>
        <w:p w14:paraId="43E5CCD7" w14:textId="2E97EB01" w:rsidR="00396C6D" w:rsidRDefault="008214CD">
          <w:pPr>
            <w:pStyle w:val="Verzeichnis2"/>
            <w:tabs>
              <w:tab w:val="left" w:pos="880"/>
              <w:tab w:val="right" w:leader="dot" w:pos="10024"/>
            </w:tabs>
            <w:rPr>
              <w:noProof/>
              <w:color w:val="auto"/>
              <w:lang w:eastAsia="de-DE"/>
            </w:rPr>
          </w:pPr>
          <w:hyperlink w:anchor="_Toc183207523" w:history="1">
            <w:r w:rsidR="00396C6D" w:rsidRPr="00BC1F83">
              <w:rPr>
                <w:rStyle w:val="Hyperlink"/>
                <w:noProof/>
              </w:rPr>
              <w:t>2.1</w:t>
            </w:r>
            <w:r w:rsidR="00396C6D">
              <w:rPr>
                <w:noProof/>
                <w:color w:val="auto"/>
                <w:lang w:eastAsia="de-DE"/>
              </w:rPr>
              <w:tab/>
            </w:r>
            <w:r w:rsidR="00396C6D" w:rsidRPr="00BC1F83">
              <w:rPr>
                <w:rStyle w:val="Hyperlink"/>
                <w:noProof/>
              </w:rPr>
              <w:t>Personalmittel</w:t>
            </w:r>
            <w:r w:rsidR="00396C6D">
              <w:rPr>
                <w:noProof/>
                <w:webHidden/>
              </w:rPr>
              <w:tab/>
            </w:r>
            <w:r w:rsidR="00396C6D">
              <w:rPr>
                <w:noProof/>
                <w:webHidden/>
              </w:rPr>
              <w:fldChar w:fldCharType="begin"/>
            </w:r>
            <w:r w:rsidR="00396C6D">
              <w:rPr>
                <w:noProof/>
                <w:webHidden/>
              </w:rPr>
              <w:instrText xml:space="preserve"> PAGEREF _Toc183207523 \h </w:instrText>
            </w:r>
            <w:r w:rsidR="00396C6D">
              <w:rPr>
                <w:noProof/>
                <w:webHidden/>
              </w:rPr>
            </w:r>
            <w:r w:rsidR="00396C6D">
              <w:rPr>
                <w:noProof/>
                <w:webHidden/>
              </w:rPr>
              <w:fldChar w:fldCharType="separate"/>
            </w:r>
            <w:r w:rsidR="0031077E">
              <w:rPr>
                <w:noProof/>
                <w:webHidden/>
              </w:rPr>
              <w:t>6</w:t>
            </w:r>
            <w:r w:rsidR="00396C6D">
              <w:rPr>
                <w:noProof/>
                <w:webHidden/>
              </w:rPr>
              <w:fldChar w:fldCharType="end"/>
            </w:r>
          </w:hyperlink>
        </w:p>
        <w:p w14:paraId="61F026C0" w14:textId="6F4962EC" w:rsidR="00396C6D" w:rsidRDefault="008214CD">
          <w:pPr>
            <w:pStyle w:val="Verzeichnis2"/>
            <w:tabs>
              <w:tab w:val="left" w:pos="880"/>
              <w:tab w:val="right" w:leader="dot" w:pos="10024"/>
            </w:tabs>
            <w:rPr>
              <w:noProof/>
              <w:color w:val="auto"/>
              <w:lang w:eastAsia="de-DE"/>
            </w:rPr>
          </w:pPr>
          <w:hyperlink w:anchor="_Toc183207524" w:history="1">
            <w:r w:rsidR="00396C6D" w:rsidRPr="00BC1F83">
              <w:rPr>
                <w:rStyle w:val="Hyperlink"/>
                <w:noProof/>
              </w:rPr>
              <w:t>2.2</w:t>
            </w:r>
            <w:r w:rsidR="00396C6D">
              <w:rPr>
                <w:noProof/>
                <w:color w:val="auto"/>
                <w:lang w:eastAsia="de-DE"/>
              </w:rPr>
              <w:tab/>
            </w:r>
            <w:r w:rsidR="00396C6D" w:rsidRPr="00BC1F83">
              <w:rPr>
                <w:rStyle w:val="Hyperlink"/>
                <w:noProof/>
              </w:rPr>
              <w:t>Sachmittel</w:t>
            </w:r>
            <w:r w:rsidR="00396C6D">
              <w:rPr>
                <w:noProof/>
                <w:webHidden/>
              </w:rPr>
              <w:tab/>
            </w:r>
            <w:r w:rsidR="00396C6D">
              <w:rPr>
                <w:noProof/>
                <w:webHidden/>
              </w:rPr>
              <w:fldChar w:fldCharType="begin"/>
            </w:r>
            <w:r w:rsidR="00396C6D">
              <w:rPr>
                <w:noProof/>
                <w:webHidden/>
              </w:rPr>
              <w:instrText xml:space="preserve"> PAGEREF _Toc183207524 \h </w:instrText>
            </w:r>
            <w:r w:rsidR="00396C6D">
              <w:rPr>
                <w:noProof/>
                <w:webHidden/>
              </w:rPr>
            </w:r>
            <w:r w:rsidR="00396C6D">
              <w:rPr>
                <w:noProof/>
                <w:webHidden/>
              </w:rPr>
              <w:fldChar w:fldCharType="separate"/>
            </w:r>
            <w:r w:rsidR="0031077E">
              <w:rPr>
                <w:noProof/>
                <w:webHidden/>
              </w:rPr>
              <w:t>6</w:t>
            </w:r>
            <w:r w:rsidR="00396C6D">
              <w:rPr>
                <w:noProof/>
                <w:webHidden/>
              </w:rPr>
              <w:fldChar w:fldCharType="end"/>
            </w:r>
          </w:hyperlink>
        </w:p>
        <w:p w14:paraId="550B7B00" w14:textId="5446926B" w:rsidR="00396C6D" w:rsidRDefault="008214CD">
          <w:pPr>
            <w:pStyle w:val="Verzeichnis3"/>
            <w:tabs>
              <w:tab w:val="left" w:pos="1320"/>
              <w:tab w:val="right" w:leader="dot" w:pos="10024"/>
            </w:tabs>
            <w:rPr>
              <w:noProof/>
              <w:color w:val="auto"/>
              <w:lang w:eastAsia="de-DE"/>
            </w:rPr>
          </w:pPr>
          <w:hyperlink w:anchor="_Toc183207525" w:history="1">
            <w:r w:rsidR="00396C6D" w:rsidRPr="00BC1F83">
              <w:rPr>
                <w:rStyle w:val="Hyperlink"/>
                <w:noProof/>
              </w:rPr>
              <w:t>2.2.1</w:t>
            </w:r>
            <w:r w:rsidR="00396C6D">
              <w:rPr>
                <w:noProof/>
                <w:color w:val="auto"/>
                <w:lang w:eastAsia="de-DE"/>
              </w:rPr>
              <w:tab/>
            </w:r>
            <w:r w:rsidR="00396C6D" w:rsidRPr="00BC1F83">
              <w:rPr>
                <w:rStyle w:val="Hyperlink"/>
                <w:noProof/>
              </w:rPr>
              <w:t>Arbeitsplatz</w:t>
            </w:r>
            <w:r w:rsidR="00396C6D">
              <w:rPr>
                <w:noProof/>
                <w:webHidden/>
              </w:rPr>
              <w:tab/>
            </w:r>
            <w:r w:rsidR="00396C6D">
              <w:rPr>
                <w:noProof/>
                <w:webHidden/>
              </w:rPr>
              <w:fldChar w:fldCharType="begin"/>
            </w:r>
            <w:r w:rsidR="00396C6D">
              <w:rPr>
                <w:noProof/>
                <w:webHidden/>
              </w:rPr>
              <w:instrText xml:space="preserve"> PAGEREF _Toc183207525 \h </w:instrText>
            </w:r>
            <w:r w:rsidR="00396C6D">
              <w:rPr>
                <w:noProof/>
                <w:webHidden/>
              </w:rPr>
            </w:r>
            <w:r w:rsidR="00396C6D">
              <w:rPr>
                <w:noProof/>
                <w:webHidden/>
              </w:rPr>
              <w:fldChar w:fldCharType="separate"/>
            </w:r>
            <w:r w:rsidR="0031077E">
              <w:rPr>
                <w:noProof/>
                <w:webHidden/>
              </w:rPr>
              <w:t>6</w:t>
            </w:r>
            <w:r w:rsidR="00396C6D">
              <w:rPr>
                <w:noProof/>
                <w:webHidden/>
              </w:rPr>
              <w:fldChar w:fldCharType="end"/>
            </w:r>
          </w:hyperlink>
        </w:p>
        <w:p w14:paraId="347A9461" w14:textId="728FC656" w:rsidR="00396C6D" w:rsidRDefault="008214CD">
          <w:pPr>
            <w:pStyle w:val="Verzeichnis3"/>
            <w:tabs>
              <w:tab w:val="left" w:pos="1320"/>
              <w:tab w:val="right" w:leader="dot" w:pos="10024"/>
            </w:tabs>
            <w:rPr>
              <w:noProof/>
              <w:color w:val="auto"/>
              <w:lang w:eastAsia="de-DE"/>
            </w:rPr>
          </w:pPr>
          <w:hyperlink w:anchor="_Toc183207526" w:history="1">
            <w:r w:rsidR="00396C6D" w:rsidRPr="00BC1F83">
              <w:rPr>
                <w:rStyle w:val="Hyperlink"/>
                <w:noProof/>
              </w:rPr>
              <w:t>2.2.2</w:t>
            </w:r>
            <w:r w:rsidR="00396C6D">
              <w:rPr>
                <w:noProof/>
                <w:color w:val="auto"/>
                <w:lang w:eastAsia="de-DE"/>
              </w:rPr>
              <w:tab/>
            </w:r>
            <w:r w:rsidR="00396C6D" w:rsidRPr="00BC1F83">
              <w:rPr>
                <w:rStyle w:val="Hyperlink"/>
                <w:noProof/>
              </w:rPr>
              <w:t>Technische Sachmittel</w:t>
            </w:r>
            <w:r w:rsidR="00396C6D">
              <w:rPr>
                <w:noProof/>
                <w:webHidden/>
              </w:rPr>
              <w:tab/>
            </w:r>
            <w:r w:rsidR="00396C6D">
              <w:rPr>
                <w:noProof/>
                <w:webHidden/>
              </w:rPr>
              <w:fldChar w:fldCharType="begin"/>
            </w:r>
            <w:r w:rsidR="00396C6D">
              <w:rPr>
                <w:noProof/>
                <w:webHidden/>
              </w:rPr>
              <w:instrText xml:space="preserve"> PAGEREF _Toc183207526 \h </w:instrText>
            </w:r>
            <w:r w:rsidR="00396C6D">
              <w:rPr>
                <w:noProof/>
                <w:webHidden/>
              </w:rPr>
            </w:r>
            <w:r w:rsidR="00396C6D">
              <w:rPr>
                <w:noProof/>
                <w:webHidden/>
              </w:rPr>
              <w:fldChar w:fldCharType="separate"/>
            </w:r>
            <w:r w:rsidR="0031077E">
              <w:rPr>
                <w:noProof/>
                <w:webHidden/>
              </w:rPr>
              <w:t>6</w:t>
            </w:r>
            <w:r w:rsidR="00396C6D">
              <w:rPr>
                <w:noProof/>
                <w:webHidden/>
              </w:rPr>
              <w:fldChar w:fldCharType="end"/>
            </w:r>
          </w:hyperlink>
        </w:p>
        <w:p w14:paraId="5D9B1DDC" w14:textId="1C39A052" w:rsidR="00396C6D" w:rsidRDefault="008214CD">
          <w:pPr>
            <w:pStyle w:val="Verzeichnis2"/>
            <w:tabs>
              <w:tab w:val="left" w:pos="880"/>
              <w:tab w:val="right" w:leader="dot" w:pos="10024"/>
            </w:tabs>
            <w:rPr>
              <w:noProof/>
              <w:color w:val="auto"/>
              <w:lang w:eastAsia="de-DE"/>
            </w:rPr>
          </w:pPr>
          <w:hyperlink w:anchor="_Toc183207527" w:history="1">
            <w:r w:rsidR="00396C6D" w:rsidRPr="00BC1F83">
              <w:rPr>
                <w:rStyle w:val="Hyperlink"/>
                <w:noProof/>
              </w:rPr>
              <w:t>2.3</w:t>
            </w:r>
            <w:r w:rsidR="00396C6D">
              <w:rPr>
                <w:noProof/>
                <w:color w:val="auto"/>
                <w:lang w:eastAsia="de-DE"/>
              </w:rPr>
              <w:tab/>
            </w:r>
            <w:r w:rsidR="00396C6D" w:rsidRPr="00BC1F83">
              <w:rPr>
                <w:rStyle w:val="Hyperlink"/>
                <w:noProof/>
              </w:rPr>
              <w:t>Terminplanung</w:t>
            </w:r>
            <w:r w:rsidR="00396C6D">
              <w:rPr>
                <w:noProof/>
                <w:webHidden/>
              </w:rPr>
              <w:tab/>
            </w:r>
            <w:r w:rsidR="00396C6D">
              <w:rPr>
                <w:noProof/>
                <w:webHidden/>
              </w:rPr>
              <w:fldChar w:fldCharType="begin"/>
            </w:r>
            <w:r w:rsidR="00396C6D">
              <w:rPr>
                <w:noProof/>
                <w:webHidden/>
              </w:rPr>
              <w:instrText xml:space="preserve"> PAGEREF _Toc183207527 \h </w:instrText>
            </w:r>
            <w:r w:rsidR="00396C6D">
              <w:rPr>
                <w:noProof/>
                <w:webHidden/>
              </w:rPr>
            </w:r>
            <w:r w:rsidR="00396C6D">
              <w:rPr>
                <w:noProof/>
                <w:webHidden/>
              </w:rPr>
              <w:fldChar w:fldCharType="separate"/>
            </w:r>
            <w:r w:rsidR="0031077E">
              <w:rPr>
                <w:noProof/>
                <w:webHidden/>
              </w:rPr>
              <w:t>7</w:t>
            </w:r>
            <w:r w:rsidR="00396C6D">
              <w:rPr>
                <w:noProof/>
                <w:webHidden/>
              </w:rPr>
              <w:fldChar w:fldCharType="end"/>
            </w:r>
          </w:hyperlink>
        </w:p>
        <w:p w14:paraId="22D56BD9" w14:textId="3EA159A8" w:rsidR="00396C6D" w:rsidRDefault="008214CD">
          <w:pPr>
            <w:pStyle w:val="Verzeichnis2"/>
            <w:tabs>
              <w:tab w:val="left" w:pos="880"/>
              <w:tab w:val="right" w:leader="dot" w:pos="10024"/>
            </w:tabs>
            <w:rPr>
              <w:noProof/>
              <w:color w:val="auto"/>
              <w:lang w:eastAsia="de-DE"/>
            </w:rPr>
          </w:pPr>
          <w:hyperlink w:anchor="_Toc183207528" w:history="1">
            <w:r w:rsidR="00396C6D" w:rsidRPr="00BC1F83">
              <w:rPr>
                <w:rStyle w:val="Hyperlink"/>
                <w:noProof/>
              </w:rPr>
              <w:t>2.4</w:t>
            </w:r>
            <w:r w:rsidR="00396C6D">
              <w:rPr>
                <w:noProof/>
                <w:color w:val="auto"/>
                <w:lang w:eastAsia="de-DE"/>
              </w:rPr>
              <w:tab/>
            </w:r>
            <w:r w:rsidR="00396C6D" w:rsidRPr="00BC1F83">
              <w:rPr>
                <w:rStyle w:val="Hyperlink"/>
                <w:noProof/>
              </w:rPr>
              <w:t>Kostenplanung</w:t>
            </w:r>
            <w:r w:rsidR="00396C6D">
              <w:rPr>
                <w:noProof/>
                <w:webHidden/>
              </w:rPr>
              <w:tab/>
            </w:r>
            <w:r w:rsidR="00396C6D">
              <w:rPr>
                <w:noProof/>
                <w:webHidden/>
              </w:rPr>
              <w:fldChar w:fldCharType="begin"/>
            </w:r>
            <w:r w:rsidR="00396C6D">
              <w:rPr>
                <w:noProof/>
                <w:webHidden/>
              </w:rPr>
              <w:instrText xml:space="preserve"> PAGEREF _Toc183207528 \h </w:instrText>
            </w:r>
            <w:r w:rsidR="00396C6D">
              <w:rPr>
                <w:noProof/>
                <w:webHidden/>
              </w:rPr>
            </w:r>
            <w:r w:rsidR="00396C6D">
              <w:rPr>
                <w:noProof/>
                <w:webHidden/>
              </w:rPr>
              <w:fldChar w:fldCharType="separate"/>
            </w:r>
            <w:r w:rsidR="0031077E">
              <w:rPr>
                <w:noProof/>
                <w:webHidden/>
              </w:rPr>
              <w:t>7</w:t>
            </w:r>
            <w:r w:rsidR="00396C6D">
              <w:rPr>
                <w:noProof/>
                <w:webHidden/>
              </w:rPr>
              <w:fldChar w:fldCharType="end"/>
            </w:r>
          </w:hyperlink>
        </w:p>
        <w:p w14:paraId="70971F06" w14:textId="50D5D9B5" w:rsidR="00396C6D" w:rsidRDefault="008214CD">
          <w:pPr>
            <w:pStyle w:val="Verzeichnis2"/>
            <w:tabs>
              <w:tab w:val="left" w:pos="880"/>
              <w:tab w:val="right" w:leader="dot" w:pos="10024"/>
            </w:tabs>
            <w:rPr>
              <w:noProof/>
              <w:color w:val="auto"/>
              <w:lang w:eastAsia="de-DE"/>
            </w:rPr>
          </w:pPr>
          <w:hyperlink w:anchor="_Toc183207529" w:history="1">
            <w:r w:rsidR="00396C6D" w:rsidRPr="00BC1F83">
              <w:rPr>
                <w:rStyle w:val="Hyperlink"/>
                <w:noProof/>
              </w:rPr>
              <w:t>2.5</w:t>
            </w:r>
            <w:r w:rsidR="00396C6D">
              <w:rPr>
                <w:noProof/>
                <w:color w:val="auto"/>
                <w:lang w:eastAsia="de-DE"/>
              </w:rPr>
              <w:tab/>
            </w:r>
            <w:r w:rsidR="00396C6D" w:rsidRPr="00BC1F83">
              <w:rPr>
                <w:rStyle w:val="Hyperlink"/>
                <w:noProof/>
              </w:rPr>
              <w:t>Ablaufplan</w:t>
            </w:r>
            <w:r w:rsidR="00396C6D">
              <w:rPr>
                <w:noProof/>
                <w:webHidden/>
              </w:rPr>
              <w:tab/>
            </w:r>
            <w:r w:rsidR="00396C6D">
              <w:rPr>
                <w:noProof/>
                <w:webHidden/>
              </w:rPr>
              <w:fldChar w:fldCharType="begin"/>
            </w:r>
            <w:r w:rsidR="00396C6D">
              <w:rPr>
                <w:noProof/>
                <w:webHidden/>
              </w:rPr>
              <w:instrText xml:space="preserve"> PAGEREF _Toc183207529 \h </w:instrText>
            </w:r>
            <w:r w:rsidR="00396C6D">
              <w:rPr>
                <w:noProof/>
                <w:webHidden/>
              </w:rPr>
            </w:r>
            <w:r w:rsidR="00396C6D">
              <w:rPr>
                <w:noProof/>
                <w:webHidden/>
              </w:rPr>
              <w:fldChar w:fldCharType="separate"/>
            </w:r>
            <w:r w:rsidR="0031077E">
              <w:rPr>
                <w:noProof/>
                <w:webHidden/>
              </w:rPr>
              <w:t>8</w:t>
            </w:r>
            <w:r w:rsidR="00396C6D">
              <w:rPr>
                <w:noProof/>
                <w:webHidden/>
              </w:rPr>
              <w:fldChar w:fldCharType="end"/>
            </w:r>
          </w:hyperlink>
        </w:p>
        <w:p w14:paraId="708E160C" w14:textId="280ECB24" w:rsidR="00396C6D" w:rsidRDefault="008214CD">
          <w:pPr>
            <w:pStyle w:val="Verzeichnis1"/>
            <w:tabs>
              <w:tab w:val="left" w:pos="440"/>
              <w:tab w:val="right" w:leader="dot" w:pos="10024"/>
            </w:tabs>
            <w:rPr>
              <w:noProof/>
              <w:color w:val="auto"/>
              <w:lang w:eastAsia="de-DE"/>
            </w:rPr>
          </w:pPr>
          <w:hyperlink w:anchor="_Toc183207530" w:history="1">
            <w:r w:rsidR="00396C6D" w:rsidRPr="00BC1F83">
              <w:rPr>
                <w:rStyle w:val="Hyperlink"/>
                <w:noProof/>
              </w:rPr>
              <w:t>3</w:t>
            </w:r>
            <w:r w:rsidR="00396C6D">
              <w:rPr>
                <w:noProof/>
                <w:color w:val="auto"/>
                <w:lang w:eastAsia="de-DE"/>
              </w:rPr>
              <w:tab/>
            </w:r>
            <w:r w:rsidR="00396C6D" w:rsidRPr="00BC1F83">
              <w:rPr>
                <w:rStyle w:val="Hyperlink"/>
                <w:noProof/>
              </w:rPr>
              <w:t>Durchführung und Auftragsbearbeitung</w:t>
            </w:r>
            <w:r w:rsidR="00396C6D">
              <w:rPr>
                <w:noProof/>
                <w:webHidden/>
              </w:rPr>
              <w:tab/>
            </w:r>
            <w:r w:rsidR="00396C6D">
              <w:rPr>
                <w:noProof/>
                <w:webHidden/>
              </w:rPr>
              <w:fldChar w:fldCharType="begin"/>
            </w:r>
            <w:r w:rsidR="00396C6D">
              <w:rPr>
                <w:noProof/>
                <w:webHidden/>
              </w:rPr>
              <w:instrText xml:space="preserve"> PAGEREF _Toc183207530 \h </w:instrText>
            </w:r>
            <w:r w:rsidR="00396C6D">
              <w:rPr>
                <w:noProof/>
                <w:webHidden/>
              </w:rPr>
            </w:r>
            <w:r w:rsidR="00396C6D">
              <w:rPr>
                <w:noProof/>
                <w:webHidden/>
              </w:rPr>
              <w:fldChar w:fldCharType="separate"/>
            </w:r>
            <w:r w:rsidR="0031077E">
              <w:rPr>
                <w:noProof/>
                <w:webHidden/>
              </w:rPr>
              <w:t>9</w:t>
            </w:r>
            <w:r w:rsidR="00396C6D">
              <w:rPr>
                <w:noProof/>
                <w:webHidden/>
              </w:rPr>
              <w:fldChar w:fldCharType="end"/>
            </w:r>
          </w:hyperlink>
        </w:p>
        <w:p w14:paraId="15F0C7B8" w14:textId="79C61A72" w:rsidR="00396C6D" w:rsidRDefault="008214CD">
          <w:pPr>
            <w:pStyle w:val="Verzeichnis2"/>
            <w:tabs>
              <w:tab w:val="left" w:pos="880"/>
              <w:tab w:val="right" w:leader="dot" w:pos="10024"/>
            </w:tabs>
            <w:rPr>
              <w:noProof/>
              <w:color w:val="auto"/>
              <w:lang w:eastAsia="de-DE"/>
            </w:rPr>
          </w:pPr>
          <w:hyperlink w:anchor="_Toc183207531" w:history="1">
            <w:r w:rsidR="00396C6D" w:rsidRPr="00BC1F83">
              <w:rPr>
                <w:rStyle w:val="Hyperlink"/>
                <w:noProof/>
              </w:rPr>
              <w:t>3.1</w:t>
            </w:r>
            <w:r w:rsidR="00396C6D">
              <w:rPr>
                <w:noProof/>
                <w:color w:val="auto"/>
                <w:lang w:eastAsia="de-DE"/>
              </w:rPr>
              <w:tab/>
            </w:r>
            <w:r w:rsidR="00396C6D" w:rsidRPr="00BC1F83">
              <w:rPr>
                <w:rStyle w:val="Hyperlink"/>
                <w:noProof/>
              </w:rPr>
              <w:t>Prozessschritte</w:t>
            </w:r>
            <w:r w:rsidR="00396C6D">
              <w:rPr>
                <w:noProof/>
                <w:webHidden/>
              </w:rPr>
              <w:tab/>
            </w:r>
            <w:r w:rsidR="00396C6D">
              <w:rPr>
                <w:noProof/>
                <w:webHidden/>
              </w:rPr>
              <w:fldChar w:fldCharType="begin"/>
            </w:r>
            <w:r w:rsidR="00396C6D">
              <w:rPr>
                <w:noProof/>
                <w:webHidden/>
              </w:rPr>
              <w:instrText xml:space="preserve"> PAGEREF _Toc183207531 \h </w:instrText>
            </w:r>
            <w:r w:rsidR="00396C6D">
              <w:rPr>
                <w:noProof/>
                <w:webHidden/>
              </w:rPr>
            </w:r>
            <w:r w:rsidR="00396C6D">
              <w:rPr>
                <w:noProof/>
                <w:webHidden/>
              </w:rPr>
              <w:fldChar w:fldCharType="separate"/>
            </w:r>
            <w:r w:rsidR="0031077E">
              <w:rPr>
                <w:noProof/>
                <w:webHidden/>
              </w:rPr>
              <w:t>9</w:t>
            </w:r>
            <w:r w:rsidR="00396C6D">
              <w:rPr>
                <w:noProof/>
                <w:webHidden/>
              </w:rPr>
              <w:fldChar w:fldCharType="end"/>
            </w:r>
          </w:hyperlink>
        </w:p>
        <w:p w14:paraId="512A8CF9" w14:textId="2FC16C03" w:rsidR="00396C6D" w:rsidRDefault="008214CD">
          <w:pPr>
            <w:pStyle w:val="Verzeichnis3"/>
            <w:tabs>
              <w:tab w:val="left" w:pos="1320"/>
              <w:tab w:val="right" w:leader="dot" w:pos="10024"/>
            </w:tabs>
            <w:rPr>
              <w:noProof/>
              <w:color w:val="auto"/>
              <w:lang w:eastAsia="de-DE"/>
            </w:rPr>
          </w:pPr>
          <w:hyperlink w:anchor="_Toc183207532" w:history="1">
            <w:r w:rsidR="00396C6D" w:rsidRPr="00BC1F83">
              <w:rPr>
                <w:rStyle w:val="Hyperlink"/>
                <w:noProof/>
              </w:rPr>
              <w:t>3.1.1</w:t>
            </w:r>
            <w:r w:rsidR="00396C6D">
              <w:rPr>
                <w:noProof/>
                <w:color w:val="auto"/>
                <w:lang w:eastAsia="de-DE"/>
              </w:rPr>
              <w:tab/>
            </w:r>
            <w:r w:rsidR="00396C6D" w:rsidRPr="00BC1F83">
              <w:rPr>
                <w:rStyle w:val="Hyperlink"/>
                <w:noProof/>
              </w:rPr>
              <w:t>Analyse</w:t>
            </w:r>
            <w:r w:rsidR="00396C6D">
              <w:rPr>
                <w:noProof/>
                <w:webHidden/>
              </w:rPr>
              <w:tab/>
            </w:r>
            <w:r w:rsidR="00396C6D">
              <w:rPr>
                <w:noProof/>
                <w:webHidden/>
              </w:rPr>
              <w:fldChar w:fldCharType="begin"/>
            </w:r>
            <w:r w:rsidR="00396C6D">
              <w:rPr>
                <w:noProof/>
                <w:webHidden/>
              </w:rPr>
              <w:instrText xml:space="preserve"> PAGEREF _Toc183207532 \h </w:instrText>
            </w:r>
            <w:r w:rsidR="00396C6D">
              <w:rPr>
                <w:noProof/>
                <w:webHidden/>
              </w:rPr>
            </w:r>
            <w:r w:rsidR="00396C6D">
              <w:rPr>
                <w:noProof/>
                <w:webHidden/>
              </w:rPr>
              <w:fldChar w:fldCharType="separate"/>
            </w:r>
            <w:r w:rsidR="0031077E">
              <w:rPr>
                <w:noProof/>
                <w:webHidden/>
              </w:rPr>
              <w:t>9</w:t>
            </w:r>
            <w:r w:rsidR="00396C6D">
              <w:rPr>
                <w:noProof/>
                <w:webHidden/>
              </w:rPr>
              <w:fldChar w:fldCharType="end"/>
            </w:r>
          </w:hyperlink>
        </w:p>
        <w:p w14:paraId="686F0FF6" w14:textId="45999EA5" w:rsidR="00396C6D" w:rsidRDefault="008214CD">
          <w:pPr>
            <w:pStyle w:val="Verzeichnis3"/>
            <w:tabs>
              <w:tab w:val="left" w:pos="1320"/>
              <w:tab w:val="right" w:leader="dot" w:pos="10024"/>
            </w:tabs>
            <w:rPr>
              <w:noProof/>
              <w:color w:val="auto"/>
              <w:lang w:eastAsia="de-DE"/>
            </w:rPr>
          </w:pPr>
          <w:hyperlink w:anchor="_Toc183207533" w:history="1">
            <w:r w:rsidR="00396C6D" w:rsidRPr="00BC1F83">
              <w:rPr>
                <w:rStyle w:val="Hyperlink"/>
                <w:noProof/>
              </w:rPr>
              <w:t>3.1.2</w:t>
            </w:r>
            <w:r w:rsidR="00396C6D">
              <w:rPr>
                <w:noProof/>
                <w:color w:val="auto"/>
                <w:lang w:eastAsia="de-DE"/>
              </w:rPr>
              <w:tab/>
            </w:r>
            <w:r w:rsidR="00396C6D" w:rsidRPr="00BC1F83">
              <w:rPr>
                <w:rStyle w:val="Hyperlink"/>
                <w:noProof/>
              </w:rPr>
              <w:t>Entwurf</w:t>
            </w:r>
            <w:r w:rsidR="00396C6D">
              <w:rPr>
                <w:noProof/>
                <w:webHidden/>
              </w:rPr>
              <w:tab/>
            </w:r>
            <w:r w:rsidR="00396C6D">
              <w:rPr>
                <w:noProof/>
                <w:webHidden/>
              </w:rPr>
              <w:fldChar w:fldCharType="begin"/>
            </w:r>
            <w:r w:rsidR="00396C6D">
              <w:rPr>
                <w:noProof/>
                <w:webHidden/>
              </w:rPr>
              <w:instrText xml:space="preserve"> PAGEREF _Toc183207533 \h </w:instrText>
            </w:r>
            <w:r w:rsidR="00396C6D">
              <w:rPr>
                <w:noProof/>
                <w:webHidden/>
              </w:rPr>
            </w:r>
            <w:r w:rsidR="00396C6D">
              <w:rPr>
                <w:noProof/>
                <w:webHidden/>
              </w:rPr>
              <w:fldChar w:fldCharType="separate"/>
            </w:r>
            <w:r w:rsidR="0031077E">
              <w:rPr>
                <w:noProof/>
                <w:webHidden/>
              </w:rPr>
              <w:t>10</w:t>
            </w:r>
            <w:r w:rsidR="00396C6D">
              <w:rPr>
                <w:noProof/>
                <w:webHidden/>
              </w:rPr>
              <w:fldChar w:fldCharType="end"/>
            </w:r>
          </w:hyperlink>
        </w:p>
        <w:p w14:paraId="07C4329A" w14:textId="7CF49EAE" w:rsidR="00396C6D" w:rsidRDefault="008214CD">
          <w:pPr>
            <w:pStyle w:val="Verzeichnis3"/>
            <w:tabs>
              <w:tab w:val="left" w:pos="1320"/>
              <w:tab w:val="right" w:leader="dot" w:pos="10024"/>
            </w:tabs>
            <w:rPr>
              <w:noProof/>
              <w:color w:val="auto"/>
              <w:lang w:eastAsia="de-DE"/>
            </w:rPr>
          </w:pPr>
          <w:hyperlink w:anchor="_Toc183207534" w:history="1">
            <w:r w:rsidR="00396C6D" w:rsidRPr="00BC1F83">
              <w:rPr>
                <w:rStyle w:val="Hyperlink"/>
                <w:noProof/>
              </w:rPr>
              <w:t>3.1.3</w:t>
            </w:r>
            <w:r w:rsidR="00396C6D">
              <w:rPr>
                <w:noProof/>
                <w:color w:val="auto"/>
                <w:lang w:eastAsia="de-DE"/>
              </w:rPr>
              <w:tab/>
            </w:r>
            <w:r w:rsidR="00396C6D" w:rsidRPr="00BC1F83">
              <w:rPr>
                <w:rStyle w:val="Hyperlink"/>
                <w:noProof/>
              </w:rPr>
              <w:t>Implementierung</w:t>
            </w:r>
            <w:r w:rsidR="00396C6D">
              <w:rPr>
                <w:noProof/>
                <w:webHidden/>
              </w:rPr>
              <w:tab/>
            </w:r>
            <w:r w:rsidR="00396C6D">
              <w:rPr>
                <w:noProof/>
                <w:webHidden/>
              </w:rPr>
              <w:fldChar w:fldCharType="begin"/>
            </w:r>
            <w:r w:rsidR="00396C6D">
              <w:rPr>
                <w:noProof/>
                <w:webHidden/>
              </w:rPr>
              <w:instrText xml:space="preserve"> PAGEREF _Toc183207534 \h </w:instrText>
            </w:r>
            <w:r w:rsidR="00396C6D">
              <w:rPr>
                <w:noProof/>
                <w:webHidden/>
              </w:rPr>
            </w:r>
            <w:r w:rsidR="00396C6D">
              <w:rPr>
                <w:noProof/>
                <w:webHidden/>
              </w:rPr>
              <w:fldChar w:fldCharType="separate"/>
            </w:r>
            <w:r w:rsidR="0031077E">
              <w:rPr>
                <w:noProof/>
                <w:webHidden/>
              </w:rPr>
              <w:t>11</w:t>
            </w:r>
            <w:r w:rsidR="00396C6D">
              <w:rPr>
                <w:noProof/>
                <w:webHidden/>
              </w:rPr>
              <w:fldChar w:fldCharType="end"/>
            </w:r>
          </w:hyperlink>
        </w:p>
        <w:p w14:paraId="0CD5F672" w14:textId="58AEEDAB" w:rsidR="00396C6D" w:rsidRDefault="008214CD">
          <w:pPr>
            <w:pStyle w:val="Verzeichnis3"/>
            <w:tabs>
              <w:tab w:val="left" w:pos="1320"/>
              <w:tab w:val="right" w:leader="dot" w:pos="10024"/>
            </w:tabs>
            <w:rPr>
              <w:noProof/>
              <w:color w:val="auto"/>
              <w:lang w:eastAsia="de-DE"/>
            </w:rPr>
          </w:pPr>
          <w:hyperlink w:anchor="_Toc183207535" w:history="1">
            <w:r w:rsidR="00396C6D" w:rsidRPr="00BC1F83">
              <w:rPr>
                <w:rStyle w:val="Hyperlink"/>
                <w:noProof/>
              </w:rPr>
              <w:t>3.1.4</w:t>
            </w:r>
            <w:r w:rsidR="00396C6D">
              <w:rPr>
                <w:noProof/>
                <w:color w:val="auto"/>
                <w:lang w:eastAsia="de-DE"/>
              </w:rPr>
              <w:tab/>
            </w:r>
            <w:r w:rsidR="00396C6D" w:rsidRPr="00BC1F83">
              <w:rPr>
                <w:rStyle w:val="Hyperlink"/>
                <w:noProof/>
              </w:rPr>
              <w:t>Abnahme und Einführung</w:t>
            </w:r>
            <w:r w:rsidR="00396C6D">
              <w:rPr>
                <w:noProof/>
                <w:webHidden/>
              </w:rPr>
              <w:tab/>
            </w:r>
            <w:r w:rsidR="00396C6D">
              <w:rPr>
                <w:noProof/>
                <w:webHidden/>
              </w:rPr>
              <w:fldChar w:fldCharType="begin"/>
            </w:r>
            <w:r w:rsidR="00396C6D">
              <w:rPr>
                <w:noProof/>
                <w:webHidden/>
              </w:rPr>
              <w:instrText xml:space="preserve"> PAGEREF _Toc183207535 \h </w:instrText>
            </w:r>
            <w:r w:rsidR="00396C6D">
              <w:rPr>
                <w:noProof/>
                <w:webHidden/>
              </w:rPr>
            </w:r>
            <w:r w:rsidR="00396C6D">
              <w:rPr>
                <w:noProof/>
                <w:webHidden/>
              </w:rPr>
              <w:fldChar w:fldCharType="separate"/>
            </w:r>
            <w:r w:rsidR="0031077E">
              <w:rPr>
                <w:noProof/>
                <w:webHidden/>
              </w:rPr>
              <w:t>12</w:t>
            </w:r>
            <w:r w:rsidR="00396C6D">
              <w:rPr>
                <w:noProof/>
                <w:webHidden/>
              </w:rPr>
              <w:fldChar w:fldCharType="end"/>
            </w:r>
          </w:hyperlink>
        </w:p>
        <w:p w14:paraId="075C253F" w14:textId="4A893579" w:rsidR="00396C6D" w:rsidRDefault="008214CD">
          <w:pPr>
            <w:pStyle w:val="Verzeichnis3"/>
            <w:tabs>
              <w:tab w:val="left" w:pos="1320"/>
              <w:tab w:val="right" w:leader="dot" w:pos="10024"/>
            </w:tabs>
            <w:rPr>
              <w:noProof/>
              <w:color w:val="auto"/>
              <w:lang w:eastAsia="de-DE"/>
            </w:rPr>
          </w:pPr>
          <w:hyperlink w:anchor="_Toc183207536" w:history="1">
            <w:r w:rsidR="00396C6D" w:rsidRPr="00BC1F83">
              <w:rPr>
                <w:rStyle w:val="Hyperlink"/>
                <w:noProof/>
              </w:rPr>
              <w:t>3.1.5</w:t>
            </w:r>
            <w:r w:rsidR="00396C6D">
              <w:rPr>
                <w:noProof/>
                <w:color w:val="auto"/>
                <w:lang w:eastAsia="de-DE"/>
              </w:rPr>
              <w:tab/>
            </w:r>
            <w:r w:rsidR="00396C6D" w:rsidRPr="00BC1F83">
              <w:rPr>
                <w:rStyle w:val="Hyperlink"/>
                <w:noProof/>
              </w:rPr>
              <w:t>Dokumentation</w:t>
            </w:r>
            <w:r w:rsidR="00396C6D">
              <w:rPr>
                <w:noProof/>
                <w:webHidden/>
              </w:rPr>
              <w:tab/>
            </w:r>
            <w:r w:rsidR="00396C6D">
              <w:rPr>
                <w:noProof/>
                <w:webHidden/>
              </w:rPr>
              <w:fldChar w:fldCharType="begin"/>
            </w:r>
            <w:r w:rsidR="00396C6D">
              <w:rPr>
                <w:noProof/>
                <w:webHidden/>
              </w:rPr>
              <w:instrText xml:space="preserve"> PAGEREF _Toc183207536 \h </w:instrText>
            </w:r>
            <w:r w:rsidR="00396C6D">
              <w:rPr>
                <w:noProof/>
                <w:webHidden/>
              </w:rPr>
            </w:r>
            <w:r w:rsidR="00396C6D">
              <w:rPr>
                <w:noProof/>
                <w:webHidden/>
              </w:rPr>
              <w:fldChar w:fldCharType="separate"/>
            </w:r>
            <w:r w:rsidR="0031077E">
              <w:rPr>
                <w:noProof/>
                <w:webHidden/>
              </w:rPr>
              <w:t>12</w:t>
            </w:r>
            <w:r w:rsidR="00396C6D">
              <w:rPr>
                <w:noProof/>
                <w:webHidden/>
              </w:rPr>
              <w:fldChar w:fldCharType="end"/>
            </w:r>
          </w:hyperlink>
        </w:p>
        <w:p w14:paraId="750D8D58" w14:textId="6E1C722A" w:rsidR="00396C6D" w:rsidRDefault="008214CD">
          <w:pPr>
            <w:pStyle w:val="Verzeichnis2"/>
            <w:tabs>
              <w:tab w:val="left" w:pos="880"/>
              <w:tab w:val="right" w:leader="dot" w:pos="10024"/>
            </w:tabs>
            <w:rPr>
              <w:noProof/>
              <w:color w:val="auto"/>
              <w:lang w:eastAsia="de-DE"/>
            </w:rPr>
          </w:pPr>
          <w:hyperlink w:anchor="_Toc183207537" w:history="1">
            <w:r w:rsidR="00396C6D" w:rsidRPr="00BC1F83">
              <w:rPr>
                <w:rStyle w:val="Hyperlink"/>
                <w:noProof/>
              </w:rPr>
              <w:t>3.2</w:t>
            </w:r>
            <w:r w:rsidR="00396C6D">
              <w:rPr>
                <w:noProof/>
                <w:color w:val="auto"/>
                <w:lang w:eastAsia="de-DE"/>
              </w:rPr>
              <w:tab/>
            </w:r>
            <w:r w:rsidR="00396C6D" w:rsidRPr="00BC1F83">
              <w:rPr>
                <w:rStyle w:val="Hyperlink"/>
                <w:noProof/>
              </w:rPr>
              <w:t>Vorgehensweise</w:t>
            </w:r>
            <w:r w:rsidR="00396C6D">
              <w:rPr>
                <w:noProof/>
                <w:webHidden/>
              </w:rPr>
              <w:tab/>
            </w:r>
            <w:r w:rsidR="00396C6D">
              <w:rPr>
                <w:noProof/>
                <w:webHidden/>
              </w:rPr>
              <w:fldChar w:fldCharType="begin"/>
            </w:r>
            <w:r w:rsidR="00396C6D">
              <w:rPr>
                <w:noProof/>
                <w:webHidden/>
              </w:rPr>
              <w:instrText xml:space="preserve"> PAGEREF _Toc183207537 \h </w:instrText>
            </w:r>
            <w:r w:rsidR="00396C6D">
              <w:rPr>
                <w:noProof/>
                <w:webHidden/>
              </w:rPr>
            </w:r>
            <w:r w:rsidR="00396C6D">
              <w:rPr>
                <w:noProof/>
                <w:webHidden/>
              </w:rPr>
              <w:fldChar w:fldCharType="separate"/>
            </w:r>
            <w:r w:rsidR="0031077E">
              <w:rPr>
                <w:noProof/>
                <w:webHidden/>
              </w:rPr>
              <w:t>12</w:t>
            </w:r>
            <w:r w:rsidR="00396C6D">
              <w:rPr>
                <w:noProof/>
                <w:webHidden/>
              </w:rPr>
              <w:fldChar w:fldCharType="end"/>
            </w:r>
          </w:hyperlink>
        </w:p>
        <w:p w14:paraId="23F4504C" w14:textId="4D3E8A2B" w:rsidR="00396C6D" w:rsidRDefault="008214CD">
          <w:pPr>
            <w:pStyle w:val="Verzeichnis2"/>
            <w:tabs>
              <w:tab w:val="left" w:pos="880"/>
              <w:tab w:val="right" w:leader="dot" w:pos="10024"/>
            </w:tabs>
            <w:rPr>
              <w:noProof/>
              <w:color w:val="auto"/>
              <w:lang w:eastAsia="de-DE"/>
            </w:rPr>
          </w:pPr>
          <w:hyperlink w:anchor="_Toc183207538" w:history="1">
            <w:r w:rsidR="00396C6D" w:rsidRPr="00BC1F83">
              <w:rPr>
                <w:rStyle w:val="Hyperlink"/>
                <w:noProof/>
              </w:rPr>
              <w:t>3.3</w:t>
            </w:r>
            <w:r w:rsidR="00396C6D">
              <w:rPr>
                <w:noProof/>
                <w:color w:val="auto"/>
                <w:lang w:eastAsia="de-DE"/>
              </w:rPr>
              <w:tab/>
            </w:r>
            <w:r w:rsidR="00396C6D" w:rsidRPr="00BC1F83">
              <w:rPr>
                <w:rStyle w:val="Hyperlink"/>
                <w:noProof/>
              </w:rPr>
              <w:t>Qualitätssicherung</w:t>
            </w:r>
            <w:r w:rsidR="00396C6D">
              <w:rPr>
                <w:noProof/>
                <w:webHidden/>
              </w:rPr>
              <w:tab/>
            </w:r>
            <w:r w:rsidR="00396C6D">
              <w:rPr>
                <w:noProof/>
                <w:webHidden/>
              </w:rPr>
              <w:fldChar w:fldCharType="begin"/>
            </w:r>
            <w:r w:rsidR="00396C6D">
              <w:rPr>
                <w:noProof/>
                <w:webHidden/>
              </w:rPr>
              <w:instrText xml:space="preserve"> PAGEREF _Toc183207538 \h </w:instrText>
            </w:r>
            <w:r w:rsidR="00396C6D">
              <w:rPr>
                <w:noProof/>
                <w:webHidden/>
              </w:rPr>
            </w:r>
            <w:r w:rsidR="00396C6D">
              <w:rPr>
                <w:noProof/>
                <w:webHidden/>
              </w:rPr>
              <w:fldChar w:fldCharType="separate"/>
            </w:r>
            <w:r w:rsidR="0031077E">
              <w:rPr>
                <w:noProof/>
                <w:webHidden/>
              </w:rPr>
              <w:t>12</w:t>
            </w:r>
            <w:r w:rsidR="00396C6D">
              <w:rPr>
                <w:noProof/>
                <w:webHidden/>
              </w:rPr>
              <w:fldChar w:fldCharType="end"/>
            </w:r>
          </w:hyperlink>
        </w:p>
        <w:p w14:paraId="6EB939AA" w14:textId="1619BB39" w:rsidR="00396C6D" w:rsidRDefault="008214CD">
          <w:pPr>
            <w:pStyle w:val="Verzeichnis2"/>
            <w:tabs>
              <w:tab w:val="left" w:pos="880"/>
              <w:tab w:val="right" w:leader="dot" w:pos="10024"/>
            </w:tabs>
            <w:rPr>
              <w:noProof/>
              <w:color w:val="auto"/>
              <w:lang w:eastAsia="de-DE"/>
            </w:rPr>
          </w:pPr>
          <w:hyperlink w:anchor="_Toc183207539" w:history="1">
            <w:r w:rsidR="00396C6D" w:rsidRPr="00BC1F83">
              <w:rPr>
                <w:rStyle w:val="Hyperlink"/>
                <w:noProof/>
              </w:rPr>
              <w:t>3.4</w:t>
            </w:r>
            <w:r w:rsidR="00396C6D">
              <w:rPr>
                <w:noProof/>
                <w:color w:val="auto"/>
                <w:lang w:eastAsia="de-DE"/>
              </w:rPr>
              <w:tab/>
            </w:r>
            <w:r w:rsidR="00396C6D" w:rsidRPr="00BC1F83">
              <w:rPr>
                <w:rStyle w:val="Hyperlink"/>
                <w:noProof/>
              </w:rPr>
              <w:t>Abweichung</w:t>
            </w:r>
            <w:r w:rsidR="00396C6D">
              <w:rPr>
                <w:noProof/>
                <w:webHidden/>
              </w:rPr>
              <w:tab/>
            </w:r>
            <w:r w:rsidR="00396C6D">
              <w:rPr>
                <w:noProof/>
                <w:webHidden/>
              </w:rPr>
              <w:fldChar w:fldCharType="begin"/>
            </w:r>
            <w:r w:rsidR="00396C6D">
              <w:rPr>
                <w:noProof/>
                <w:webHidden/>
              </w:rPr>
              <w:instrText xml:space="preserve"> PAGEREF _Toc183207539 \h </w:instrText>
            </w:r>
            <w:r w:rsidR="00396C6D">
              <w:rPr>
                <w:noProof/>
                <w:webHidden/>
              </w:rPr>
            </w:r>
            <w:r w:rsidR="00396C6D">
              <w:rPr>
                <w:noProof/>
                <w:webHidden/>
              </w:rPr>
              <w:fldChar w:fldCharType="separate"/>
            </w:r>
            <w:r w:rsidR="0031077E">
              <w:rPr>
                <w:noProof/>
                <w:webHidden/>
              </w:rPr>
              <w:t>12</w:t>
            </w:r>
            <w:r w:rsidR="00396C6D">
              <w:rPr>
                <w:noProof/>
                <w:webHidden/>
              </w:rPr>
              <w:fldChar w:fldCharType="end"/>
            </w:r>
          </w:hyperlink>
        </w:p>
        <w:p w14:paraId="52E62897" w14:textId="797B5C23" w:rsidR="00396C6D" w:rsidRDefault="008214CD">
          <w:pPr>
            <w:pStyle w:val="Verzeichnis2"/>
            <w:tabs>
              <w:tab w:val="left" w:pos="880"/>
              <w:tab w:val="right" w:leader="dot" w:pos="10024"/>
            </w:tabs>
            <w:rPr>
              <w:noProof/>
              <w:color w:val="auto"/>
              <w:lang w:eastAsia="de-DE"/>
            </w:rPr>
          </w:pPr>
          <w:hyperlink w:anchor="_Toc183207540" w:history="1">
            <w:r w:rsidR="00396C6D" w:rsidRPr="00BC1F83">
              <w:rPr>
                <w:rStyle w:val="Hyperlink"/>
                <w:noProof/>
              </w:rPr>
              <w:t>3.5</w:t>
            </w:r>
            <w:r w:rsidR="00396C6D">
              <w:rPr>
                <w:noProof/>
                <w:color w:val="auto"/>
                <w:lang w:eastAsia="de-DE"/>
              </w:rPr>
              <w:tab/>
            </w:r>
            <w:r w:rsidR="00396C6D" w:rsidRPr="00BC1F83">
              <w:rPr>
                <w:rStyle w:val="Hyperlink"/>
                <w:noProof/>
              </w:rPr>
              <w:t>Anpassung</w:t>
            </w:r>
            <w:r w:rsidR="00396C6D">
              <w:rPr>
                <w:noProof/>
                <w:webHidden/>
              </w:rPr>
              <w:tab/>
            </w:r>
            <w:r w:rsidR="00396C6D">
              <w:rPr>
                <w:noProof/>
                <w:webHidden/>
              </w:rPr>
              <w:fldChar w:fldCharType="begin"/>
            </w:r>
            <w:r w:rsidR="00396C6D">
              <w:rPr>
                <w:noProof/>
                <w:webHidden/>
              </w:rPr>
              <w:instrText xml:space="preserve"> PAGEREF _Toc183207540 \h </w:instrText>
            </w:r>
            <w:r w:rsidR="00396C6D">
              <w:rPr>
                <w:noProof/>
                <w:webHidden/>
              </w:rPr>
            </w:r>
            <w:r w:rsidR="00396C6D">
              <w:rPr>
                <w:noProof/>
                <w:webHidden/>
              </w:rPr>
              <w:fldChar w:fldCharType="separate"/>
            </w:r>
            <w:r w:rsidR="0031077E">
              <w:rPr>
                <w:noProof/>
                <w:webHidden/>
              </w:rPr>
              <w:t>12</w:t>
            </w:r>
            <w:r w:rsidR="00396C6D">
              <w:rPr>
                <w:noProof/>
                <w:webHidden/>
              </w:rPr>
              <w:fldChar w:fldCharType="end"/>
            </w:r>
          </w:hyperlink>
        </w:p>
        <w:p w14:paraId="62B0102E" w14:textId="3D2DDDBE" w:rsidR="00396C6D" w:rsidRDefault="008214CD">
          <w:pPr>
            <w:pStyle w:val="Verzeichnis2"/>
            <w:tabs>
              <w:tab w:val="left" w:pos="880"/>
              <w:tab w:val="right" w:leader="dot" w:pos="10024"/>
            </w:tabs>
            <w:rPr>
              <w:noProof/>
              <w:color w:val="auto"/>
              <w:lang w:eastAsia="de-DE"/>
            </w:rPr>
          </w:pPr>
          <w:hyperlink w:anchor="_Toc183207541" w:history="1">
            <w:r w:rsidR="00396C6D" w:rsidRPr="00BC1F83">
              <w:rPr>
                <w:rStyle w:val="Hyperlink"/>
                <w:noProof/>
              </w:rPr>
              <w:t>3.6</w:t>
            </w:r>
            <w:r w:rsidR="00396C6D">
              <w:rPr>
                <w:noProof/>
                <w:color w:val="auto"/>
                <w:lang w:eastAsia="de-DE"/>
              </w:rPr>
              <w:tab/>
            </w:r>
            <w:r w:rsidR="00396C6D" w:rsidRPr="00BC1F83">
              <w:rPr>
                <w:rStyle w:val="Hyperlink"/>
                <w:noProof/>
              </w:rPr>
              <w:t>Entscheidung</w:t>
            </w:r>
            <w:r w:rsidR="00396C6D">
              <w:rPr>
                <w:noProof/>
                <w:webHidden/>
              </w:rPr>
              <w:tab/>
            </w:r>
            <w:r w:rsidR="00396C6D">
              <w:rPr>
                <w:noProof/>
                <w:webHidden/>
              </w:rPr>
              <w:fldChar w:fldCharType="begin"/>
            </w:r>
            <w:r w:rsidR="00396C6D">
              <w:rPr>
                <w:noProof/>
                <w:webHidden/>
              </w:rPr>
              <w:instrText xml:space="preserve"> PAGEREF _Toc183207541 \h </w:instrText>
            </w:r>
            <w:r w:rsidR="00396C6D">
              <w:rPr>
                <w:noProof/>
                <w:webHidden/>
              </w:rPr>
            </w:r>
            <w:r w:rsidR="00396C6D">
              <w:rPr>
                <w:noProof/>
                <w:webHidden/>
              </w:rPr>
              <w:fldChar w:fldCharType="separate"/>
            </w:r>
            <w:r w:rsidR="0031077E">
              <w:rPr>
                <w:noProof/>
                <w:webHidden/>
              </w:rPr>
              <w:t>12</w:t>
            </w:r>
            <w:r w:rsidR="00396C6D">
              <w:rPr>
                <w:noProof/>
                <w:webHidden/>
              </w:rPr>
              <w:fldChar w:fldCharType="end"/>
            </w:r>
          </w:hyperlink>
        </w:p>
        <w:p w14:paraId="1769A10F" w14:textId="617476E1" w:rsidR="00396C6D" w:rsidRDefault="008214CD">
          <w:pPr>
            <w:pStyle w:val="Verzeichnis1"/>
            <w:tabs>
              <w:tab w:val="left" w:pos="440"/>
              <w:tab w:val="right" w:leader="dot" w:pos="10024"/>
            </w:tabs>
            <w:rPr>
              <w:noProof/>
              <w:color w:val="auto"/>
              <w:lang w:eastAsia="de-DE"/>
            </w:rPr>
          </w:pPr>
          <w:hyperlink w:anchor="_Toc183207542" w:history="1">
            <w:r w:rsidR="00396C6D" w:rsidRPr="00BC1F83">
              <w:rPr>
                <w:rStyle w:val="Hyperlink"/>
                <w:noProof/>
              </w:rPr>
              <w:t>4</w:t>
            </w:r>
            <w:r w:rsidR="00396C6D">
              <w:rPr>
                <w:noProof/>
                <w:color w:val="auto"/>
                <w:lang w:eastAsia="de-DE"/>
              </w:rPr>
              <w:tab/>
            </w:r>
            <w:r w:rsidR="00396C6D" w:rsidRPr="00BC1F83">
              <w:rPr>
                <w:rStyle w:val="Hyperlink"/>
                <w:noProof/>
              </w:rPr>
              <w:t>Projektergebnisse</w:t>
            </w:r>
            <w:r w:rsidR="00396C6D">
              <w:rPr>
                <w:noProof/>
                <w:webHidden/>
              </w:rPr>
              <w:tab/>
            </w:r>
            <w:r w:rsidR="00396C6D">
              <w:rPr>
                <w:noProof/>
                <w:webHidden/>
              </w:rPr>
              <w:fldChar w:fldCharType="begin"/>
            </w:r>
            <w:r w:rsidR="00396C6D">
              <w:rPr>
                <w:noProof/>
                <w:webHidden/>
              </w:rPr>
              <w:instrText xml:space="preserve"> PAGEREF _Toc183207542 \h </w:instrText>
            </w:r>
            <w:r w:rsidR="00396C6D">
              <w:rPr>
                <w:noProof/>
                <w:webHidden/>
              </w:rPr>
            </w:r>
            <w:r w:rsidR="00396C6D">
              <w:rPr>
                <w:noProof/>
                <w:webHidden/>
              </w:rPr>
              <w:fldChar w:fldCharType="separate"/>
            </w:r>
            <w:r w:rsidR="0031077E">
              <w:rPr>
                <w:noProof/>
                <w:webHidden/>
              </w:rPr>
              <w:t>13</w:t>
            </w:r>
            <w:r w:rsidR="00396C6D">
              <w:rPr>
                <w:noProof/>
                <w:webHidden/>
              </w:rPr>
              <w:fldChar w:fldCharType="end"/>
            </w:r>
          </w:hyperlink>
        </w:p>
        <w:p w14:paraId="4A5488F3" w14:textId="7315F967" w:rsidR="00396C6D" w:rsidRDefault="008214CD">
          <w:pPr>
            <w:pStyle w:val="Verzeichnis2"/>
            <w:tabs>
              <w:tab w:val="left" w:pos="880"/>
              <w:tab w:val="right" w:leader="dot" w:pos="10024"/>
            </w:tabs>
            <w:rPr>
              <w:noProof/>
              <w:color w:val="auto"/>
              <w:lang w:eastAsia="de-DE"/>
            </w:rPr>
          </w:pPr>
          <w:hyperlink w:anchor="_Toc183207543" w:history="1">
            <w:r w:rsidR="00396C6D" w:rsidRPr="00BC1F83">
              <w:rPr>
                <w:rStyle w:val="Hyperlink"/>
                <w:noProof/>
              </w:rPr>
              <w:t>4.1</w:t>
            </w:r>
            <w:r w:rsidR="00396C6D">
              <w:rPr>
                <w:noProof/>
                <w:color w:val="auto"/>
                <w:lang w:eastAsia="de-DE"/>
              </w:rPr>
              <w:tab/>
            </w:r>
            <w:r w:rsidR="00396C6D" w:rsidRPr="00BC1F83">
              <w:rPr>
                <w:rStyle w:val="Hyperlink"/>
                <w:noProof/>
              </w:rPr>
              <w:t>Soll – Ist- Vergleich</w:t>
            </w:r>
            <w:r w:rsidR="00396C6D">
              <w:rPr>
                <w:noProof/>
                <w:webHidden/>
              </w:rPr>
              <w:tab/>
            </w:r>
            <w:r w:rsidR="00396C6D">
              <w:rPr>
                <w:noProof/>
                <w:webHidden/>
              </w:rPr>
              <w:fldChar w:fldCharType="begin"/>
            </w:r>
            <w:r w:rsidR="00396C6D">
              <w:rPr>
                <w:noProof/>
                <w:webHidden/>
              </w:rPr>
              <w:instrText xml:space="preserve"> PAGEREF _Toc183207543 \h </w:instrText>
            </w:r>
            <w:r w:rsidR="00396C6D">
              <w:rPr>
                <w:noProof/>
                <w:webHidden/>
              </w:rPr>
            </w:r>
            <w:r w:rsidR="00396C6D">
              <w:rPr>
                <w:noProof/>
                <w:webHidden/>
              </w:rPr>
              <w:fldChar w:fldCharType="separate"/>
            </w:r>
            <w:r w:rsidR="0031077E">
              <w:rPr>
                <w:noProof/>
                <w:webHidden/>
              </w:rPr>
              <w:t>13</w:t>
            </w:r>
            <w:r w:rsidR="00396C6D">
              <w:rPr>
                <w:noProof/>
                <w:webHidden/>
              </w:rPr>
              <w:fldChar w:fldCharType="end"/>
            </w:r>
          </w:hyperlink>
        </w:p>
        <w:p w14:paraId="2816BD94" w14:textId="06D23310" w:rsidR="00396C6D" w:rsidRDefault="008214CD">
          <w:pPr>
            <w:pStyle w:val="Verzeichnis2"/>
            <w:tabs>
              <w:tab w:val="left" w:pos="880"/>
              <w:tab w:val="right" w:leader="dot" w:pos="10024"/>
            </w:tabs>
            <w:rPr>
              <w:noProof/>
              <w:color w:val="auto"/>
              <w:lang w:eastAsia="de-DE"/>
            </w:rPr>
          </w:pPr>
          <w:hyperlink w:anchor="_Toc183207544" w:history="1">
            <w:r w:rsidR="00396C6D" w:rsidRPr="00BC1F83">
              <w:rPr>
                <w:rStyle w:val="Hyperlink"/>
                <w:noProof/>
              </w:rPr>
              <w:t>4.2</w:t>
            </w:r>
            <w:r w:rsidR="00396C6D">
              <w:rPr>
                <w:noProof/>
                <w:color w:val="auto"/>
                <w:lang w:eastAsia="de-DE"/>
              </w:rPr>
              <w:tab/>
            </w:r>
            <w:r w:rsidR="00396C6D" w:rsidRPr="00BC1F83">
              <w:rPr>
                <w:rStyle w:val="Hyperlink"/>
                <w:noProof/>
              </w:rPr>
              <w:t>Abweichungen und Anpassungen</w:t>
            </w:r>
            <w:r w:rsidR="00396C6D">
              <w:rPr>
                <w:noProof/>
                <w:webHidden/>
              </w:rPr>
              <w:tab/>
            </w:r>
            <w:r w:rsidR="00396C6D">
              <w:rPr>
                <w:noProof/>
                <w:webHidden/>
              </w:rPr>
              <w:fldChar w:fldCharType="begin"/>
            </w:r>
            <w:r w:rsidR="00396C6D">
              <w:rPr>
                <w:noProof/>
                <w:webHidden/>
              </w:rPr>
              <w:instrText xml:space="preserve"> PAGEREF _Toc183207544 \h </w:instrText>
            </w:r>
            <w:r w:rsidR="00396C6D">
              <w:rPr>
                <w:noProof/>
                <w:webHidden/>
              </w:rPr>
            </w:r>
            <w:r w:rsidR="00396C6D">
              <w:rPr>
                <w:noProof/>
                <w:webHidden/>
              </w:rPr>
              <w:fldChar w:fldCharType="separate"/>
            </w:r>
            <w:r w:rsidR="0031077E">
              <w:rPr>
                <w:noProof/>
                <w:webHidden/>
              </w:rPr>
              <w:t>13</w:t>
            </w:r>
            <w:r w:rsidR="00396C6D">
              <w:rPr>
                <w:noProof/>
                <w:webHidden/>
              </w:rPr>
              <w:fldChar w:fldCharType="end"/>
            </w:r>
          </w:hyperlink>
        </w:p>
        <w:p w14:paraId="0B738E71" w14:textId="47EF068B" w:rsidR="00396C6D" w:rsidRDefault="008214CD">
          <w:pPr>
            <w:pStyle w:val="Verzeichnis2"/>
            <w:tabs>
              <w:tab w:val="left" w:pos="880"/>
              <w:tab w:val="right" w:leader="dot" w:pos="10024"/>
            </w:tabs>
            <w:rPr>
              <w:noProof/>
              <w:color w:val="auto"/>
              <w:lang w:eastAsia="de-DE"/>
            </w:rPr>
          </w:pPr>
          <w:hyperlink w:anchor="_Toc183207545" w:history="1">
            <w:r w:rsidR="00396C6D" w:rsidRPr="00BC1F83">
              <w:rPr>
                <w:rStyle w:val="Hyperlink"/>
                <w:noProof/>
              </w:rPr>
              <w:t>4.3</w:t>
            </w:r>
            <w:r w:rsidR="00396C6D">
              <w:rPr>
                <w:noProof/>
                <w:color w:val="auto"/>
                <w:lang w:eastAsia="de-DE"/>
              </w:rPr>
              <w:tab/>
            </w:r>
            <w:r w:rsidR="00396C6D" w:rsidRPr="00BC1F83">
              <w:rPr>
                <w:rStyle w:val="Hyperlink"/>
                <w:noProof/>
              </w:rPr>
              <w:t>Qualitätssicherung</w:t>
            </w:r>
            <w:r w:rsidR="00396C6D">
              <w:rPr>
                <w:noProof/>
                <w:webHidden/>
              </w:rPr>
              <w:tab/>
            </w:r>
            <w:r w:rsidR="00396C6D">
              <w:rPr>
                <w:noProof/>
                <w:webHidden/>
              </w:rPr>
              <w:fldChar w:fldCharType="begin"/>
            </w:r>
            <w:r w:rsidR="00396C6D">
              <w:rPr>
                <w:noProof/>
                <w:webHidden/>
              </w:rPr>
              <w:instrText xml:space="preserve"> PAGEREF _Toc183207545 \h </w:instrText>
            </w:r>
            <w:r w:rsidR="00396C6D">
              <w:rPr>
                <w:noProof/>
                <w:webHidden/>
              </w:rPr>
            </w:r>
            <w:r w:rsidR="00396C6D">
              <w:rPr>
                <w:noProof/>
                <w:webHidden/>
              </w:rPr>
              <w:fldChar w:fldCharType="separate"/>
            </w:r>
            <w:r w:rsidR="0031077E">
              <w:rPr>
                <w:noProof/>
                <w:webHidden/>
              </w:rPr>
              <w:t>14</w:t>
            </w:r>
            <w:r w:rsidR="00396C6D">
              <w:rPr>
                <w:noProof/>
                <w:webHidden/>
              </w:rPr>
              <w:fldChar w:fldCharType="end"/>
            </w:r>
          </w:hyperlink>
        </w:p>
        <w:p w14:paraId="6B2C36F3" w14:textId="60BF925F" w:rsidR="00396C6D" w:rsidRDefault="008214CD">
          <w:pPr>
            <w:pStyle w:val="Verzeichnis1"/>
            <w:tabs>
              <w:tab w:val="left" w:pos="440"/>
              <w:tab w:val="right" w:leader="dot" w:pos="10024"/>
            </w:tabs>
            <w:rPr>
              <w:noProof/>
              <w:color w:val="auto"/>
              <w:lang w:eastAsia="de-DE"/>
            </w:rPr>
          </w:pPr>
          <w:hyperlink w:anchor="_Toc183207546" w:history="1">
            <w:r w:rsidR="00396C6D" w:rsidRPr="00BC1F83">
              <w:rPr>
                <w:rStyle w:val="Hyperlink"/>
                <w:noProof/>
              </w:rPr>
              <w:t>5</w:t>
            </w:r>
            <w:r w:rsidR="00396C6D">
              <w:rPr>
                <w:noProof/>
                <w:color w:val="auto"/>
                <w:lang w:eastAsia="de-DE"/>
              </w:rPr>
              <w:tab/>
            </w:r>
            <w:r w:rsidR="00396C6D" w:rsidRPr="00BC1F83">
              <w:rPr>
                <w:rStyle w:val="Hyperlink"/>
                <w:noProof/>
              </w:rPr>
              <w:t>Dokumentation</w:t>
            </w:r>
            <w:r w:rsidR="00396C6D">
              <w:rPr>
                <w:noProof/>
                <w:webHidden/>
              </w:rPr>
              <w:tab/>
            </w:r>
            <w:r w:rsidR="00396C6D">
              <w:rPr>
                <w:noProof/>
                <w:webHidden/>
              </w:rPr>
              <w:fldChar w:fldCharType="begin"/>
            </w:r>
            <w:r w:rsidR="00396C6D">
              <w:rPr>
                <w:noProof/>
                <w:webHidden/>
              </w:rPr>
              <w:instrText xml:space="preserve"> PAGEREF _Toc183207546 \h </w:instrText>
            </w:r>
            <w:r w:rsidR="00396C6D">
              <w:rPr>
                <w:noProof/>
                <w:webHidden/>
              </w:rPr>
            </w:r>
            <w:r w:rsidR="00396C6D">
              <w:rPr>
                <w:noProof/>
                <w:webHidden/>
              </w:rPr>
              <w:fldChar w:fldCharType="separate"/>
            </w:r>
            <w:r w:rsidR="0031077E">
              <w:rPr>
                <w:noProof/>
                <w:webHidden/>
              </w:rPr>
              <w:t>14</w:t>
            </w:r>
            <w:r w:rsidR="00396C6D">
              <w:rPr>
                <w:noProof/>
                <w:webHidden/>
              </w:rPr>
              <w:fldChar w:fldCharType="end"/>
            </w:r>
          </w:hyperlink>
        </w:p>
        <w:p w14:paraId="1A45076F" w14:textId="4F3A6DE8" w:rsidR="00396C6D" w:rsidRDefault="008214CD">
          <w:pPr>
            <w:pStyle w:val="Verzeichnis2"/>
            <w:tabs>
              <w:tab w:val="left" w:pos="880"/>
              <w:tab w:val="right" w:leader="dot" w:pos="10024"/>
            </w:tabs>
            <w:rPr>
              <w:noProof/>
              <w:color w:val="auto"/>
              <w:lang w:eastAsia="de-DE"/>
            </w:rPr>
          </w:pPr>
          <w:hyperlink w:anchor="_Toc183207547" w:history="1">
            <w:r w:rsidR="00396C6D" w:rsidRPr="00BC1F83">
              <w:rPr>
                <w:rStyle w:val="Hyperlink"/>
                <w:noProof/>
              </w:rPr>
              <w:t>5.1</w:t>
            </w:r>
            <w:r w:rsidR="00396C6D">
              <w:rPr>
                <w:noProof/>
                <w:color w:val="auto"/>
                <w:lang w:eastAsia="de-DE"/>
              </w:rPr>
              <w:tab/>
            </w:r>
            <w:r w:rsidR="00396C6D" w:rsidRPr="00BC1F83">
              <w:rPr>
                <w:rStyle w:val="Hyperlink"/>
                <w:noProof/>
              </w:rPr>
              <w:t>Vorbereitung des Raspberry Pis:</w:t>
            </w:r>
            <w:r w:rsidR="00396C6D">
              <w:rPr>
                <w:noProof/>
                <w:webHidden/>
              </w:rPr>
              <w:tab/>
            </w:r>
            <w:r w:rsidR="00396C6D">
              <w:rPr>
                <w:noProof/>
                <w:webHidden/>
              </w:rPr>
              <w:fldChar w:fldCharType="begin"/>
            </w:r>
            <w:r w:rsidR="00396C6D">
              <w:rPr>
                <w:noProof/>
                <w:webHidden/>
              </w:rPr>
              <w:instrText xml:space="preserve"> PAGEREF _Toc183207547 \h </w:instrText>
            </w:r>
            <w:r w:rsidR="00396C6D">
              <w:rPr>
                <w:noProof/>
                <w:webHidden/>
              </w:rPr>
            </w:r>
            <w:r w:rsidR="00396C6D">
              <w:rPr>
                <w:noProof/>
                <w:webHidden/>
              </w:rPr>
              <w:fldChar w:fldCharType="separate"/>
            </w:r>
            <w:r w:rsidR="0031077E">
              <w:rPr>
                <w:noProof/>
                <w:webHidden/>
              </w:rPr>
              <w:t>14</w:t>
            </w:r>
            <w:r w:rsidR="00396C6D">
              <w:rPr>
                <w:noProof/>
                <w:webHidden/>
              </w:rPr>
              <w:fldChar w:fldCharType="end"/>
            </w:r>
          </w:hyperlink>
        </w:p>
        <w:p w14:paraId="653AEA3D" w14:textId="374FD041" w:rsidR="00396C6D" w:rsidRDefault="008214CD">
          <w:pPr>
            <w:pStyle w:val="Verzeichnis2"/>
            <w:tabs>
              <w:tab w:val="left" w:pos="880"/>
              <w:tab w:val="right" w:leader="dot" w:pos="10024"/>
            </w:tabs>
            <w:rPr>
              <w:noProof/>
              <w:color w:val="auto"/>
              <w:lang w:eastAsia="de-DE"/>
            </w:rPr>
          </w:pPr>
          <w:hyperlink w:anchor="_Toc183207548" w:history="1">
            <w:r w:rsidR="00396C6D" w:rsidRPr="00BC1F83">
              <w:rPr>
                <w:rStyle w:val="Hyperlink"/>
                <w:noProof/>
              </w:rPr>
              <w:t>5.2</w:t>
            </w:r>
            <w:r w:rsidR="00396C6D">
              <w:rPr>
                <w:noProof/>
                <w:color w:val="auto"/>
                <w:lang w:eastAsia="de-DE"/>
              </w:rPr>
              <w:tab/>
            </w:r>
            <w:r w:rsidR="00396C6D" w:rsidRPr="00BC1F83">
              <w:rPr>
                <w:rStyle w:val="Hyperlink"/>
                <w:noProof/>
              </w:rPr>
              <w:t>Vorbereitung von Node-RED</w:t>
            </w:r>
            <w:r w:rsidR="00396C6D">
              <w:rPr>
                <w:noProof/>
                <w:webHidden/>
              </w:rPr>
              <w:tab/>
            </w:r>
            <w:r w:rsidR="00396C6D">
              <w:rPr>
                <w:noProof/>
                <w:webHidden/>
              </w:rPr>
              <w:fldChar w:fldCharType="begin"/>
            </w:r>
            <w:r w:rsidR="00396C6D">
              <w:rPr>
                <w:noProof/>
                <w:webHidden/>
              </w:rPr>
              <w:instrText xml:space="preserve"> PAGEREF _Toc183207548 \h </w:instrText>
            </w:r>
            <w:r w:rsidR="00396C6D">
              <w:rPr>
                <w:noProof/>
                <w:webHidden/>
              </w:rPr>
            </w:r>
            <w:r w:rsidR="00396C6D">
              <w:rPr>
                <w:noProof/>
                <w:webHidden/>
              </w:rPr>
              <w:fldChar w:fldCharType="separate"/>
            </w:r>
            <w:r w:rsidR="0031077E">
              <w:rPr>
                <w:noProof/>
                <w:webHidden/>
              </w:rPr>
              <w:t>15</w:t>
            </w:r>
            <w:r w:rsidR="00396C6D">
              <w:rPr>
                <w:noProof/>
                <w:webHidden/>
              </w:rPr>
              <w:fldChar w:fldCharType="end"/>
            </w:r>
          </w:hyperlink>
        </w:p>
        <w:p w14:paraId="203919DA" w14:textId="549E99D7" w:rsidR="00396C6D" w:rsidRDefault="008214CD">
          <w:pPr>
            <w:pStyle w:val="Verzeichnis1"/>
            <w:tabs>
              <w:tab w:val="right" w:leader="dot" w:pos="10024"/>
            </w:tabs>
            <w:rPr>
              <w:noProof/>
              <w:color w:val="auto"/>
              <w:lang w:eastAsia="de-DE"/>
            </w:rPr>
          </w:pPr>
          <w:hyperlink w:anchor="_Toc183207549" w:history="1">
            <w:r w:rsidR="00396C6D" w:rsidRPr="00BC1F83">
              <w:rPr>
                <w:rStyle w:val="Hyperlink"/>
                <w:noProof/>
              </w:rPr>
              <w:t>Literaturverzeichnis</w:t>
            </w:r>
            <w:r w:rsidR="00396C6D">
              <w:rPr>
                <w:noProof/>
                <w:webHidden/>
              </w:rPr>
              <w:tab/>
            </w:r>
            <w:r w:rsidR="00396C6D">
              <w:rPr>
                <w:noProof/>
                <w:webHidden/>
              </w:rPr>
              <w:fldChar w:fldCharType="begin"/>
            </w:r>
            <w:r w:rsidR="00396C6D">
              <w:rPr>
                <w:noProof/>
                <w:webHidden/>
              </w:rPr>
              <w:instrText xml:space="preserve"> PAGEREF _Toc183207549 \h </w:instrText>
            </w:r>
            <w:r w:rsidR="00396C6D">
              <w:rPr>
                <w:noProof/>
                <w:webHidden/>
              </w:rPr>
            </w:r>
            <w:r w:rsidR="00396C6D">
              <w:rPr>
                <w:noProof/>
                <w:webHidden/>
              </w:rPr>
              <w:fldChar w:fldCharType="separate"/>
            </w:r>
            <w:r w:rsidR="0031077E">
              <w:rPr>
                <w:noProof/>
                <w:webHidden/>
              </w:rPr>
              <w:t>16</w:t>
            </w:r>
            <w:r w:rsidR="00396C6D">
              <w:rPr>
                <w:noProof/>
                <w:webHidden/>
              </w:rPr>
              <w:fldChar w:fldCharType="end"/>
            </w:r>
          </w:hyperlink>
        </w:p>
        <w:p w14:paraId="49A1850E" w14:textId="5C18267C" w:rsidR="00396C6D" w:rsidRDefault="008214CD">
          <w:pPr>
            <w:pStyle w:val="Verzeichnis1"/>
            <w:tabs>
              <w:tab w:val="right" w:leader="dot" w:pos="10024"/>
            </w:tabs>
            <w:rPr>
              <w:noProof/>
              <w:color w:val="auto"/>
              <w:lang w:eastAsia="de-DE"/>
            </w:rPr>
          </w:pPr>
          <w:hyperlink w:anchor="_Toc183207550" w:history="1">
            <w:r w:rsidR="00396C6D" w:rsidRPr="00BC1F83">
              <w:rPr>
                <w:rStyle w:val="Hyperlink"/>
                <w:noProof/>
              </w:rPr>
              <w:t>Anhang</w:t>
            </w:r>
            <w:r w:rsidR="00396C6D">
              <w:rPr>
                <w:noProof/>
                <w:webHidden/>
              </w:rPr>
              <w:tab/>
            </w:r>
            <w:r w:rsidR="00396C6D">
              <w:rPr>
                <w:noProof/>
                <w:webHidden/>
              </w:rPr>
              <w:fldChar w:fldCharType="begin"/>
            </w:r>
            <w:r w:rsidR="00396C6D">
              <w:rPr>
                <w:noProof/>
                <w:webHidden/>
              </w:rPr>
              <w:instrText xml:space="preserve"> PAGEREF _Toc183207550 \h </w:instrText>
            </w:r>
            <w:r w:rsidR="00396C6D">
              <w:rPr>
                <w:noProof/>
                <w:webHidden/>
              </w:rPr>
            </w:r>
            <w:r w:rsidR="00396C6D">
              <w:rPr>
                <w:noProof/>
                <w:webHidden/>
              </w:rPr>
              <w:fldChar w:fldCharType="separate"/>
            </w:r>
            <w:r w:rsidR="0031077E">
              <w:rPr>
                <w:noProof/>
                <w:webHidden/>
              </w:rPr>
              <w:t>17</w:t>
            </w:r>
            <w:r w:rsidR="00396C6D">
              <w:rPr>
                <w:noProof/>
                <w:webHidden/>
              </w:rPr>
              <w:fldChar w:fldCharType="end"/>
            </w:r>
          </w:hyperlink>
        </w:p>
        <w:p w14:paraId="547A4127" w14:textId="21A60BF4" w:rsidR="00396C6D" w:rsidRDefault="008214CD">
          <w:pPr>
            <w:pStyle w:val="Verzeichnis2"/>
            <w:tabs>
              <w:tab w:val="left" w:pos="880"/>
              <w:tab w:val="right" w:leader="dot" w:pos="10024"/>
            </w:tabs>
            <w:rPr>
              <w:noProof/>
              <w:color w:val="auto"/>
              <w:lang w:eastAsia="de-DE"/>
            </w:rPr>
          </w:pPr>
          <w:hyperlink w:anchor="_Toc183207551" w:history="1">
            <w:r w:rsidR="00396C6D" w:rsidRPr="00BC1F83">
              <w:rPr>
                <w:rStyle w:val="Hyperlink"/>
                <w:noProof/>
              </w:rPr>
              <w:t>A.1</w:t>
            </w:r>
            <w:r w:rsidR="00396C6D">
              <w:rPr>
                <w:noProof/>
                <w:color w:val="auto"/>
                <w:lang w:eastAsia="de-DE"/>
              </w:rPr>
              <w:tab/>
            </w:r>
            <w:r w:rsidR="00396C6D" w:rsidRPr="00BC1F83">
              <w:rPr>
                <w:rStyle w:val="Hyperlink"/>
                <w:noProof/>
              </w:rPr>
              <w:t>Detaillierte Zeitplanung</w:t>
            </w:r>
            <w:r w:rsidR="00396C6D">
              <w:rPr>
                <w:noProof/>
                <w:webHidden/>
              </w:rPr>
              <w:tab/>
            </w:r>
            <w:r w:rsidR="00396C6D">
              <w:rPr>
                <w:noProof/>
                <w:webHidden/>
              </w:rPr>
              <w:fldChar w:fldCharType="begin"/>
            </w:r>
            <w:r w:rsidR="00396C6D">
              <w:rPr>
                <w:noProof/>
                <w:webHidden/>
              </w:rPr>
              <w:instrText xml:space="preserve"> PAGEREF _Toc183207551 \h </w:instrText>
            </w:r>
            <w:r w:rsidR="00396C6D">
              <w:rPr>
                <w:noProof/>
                <w:webHidden/>
              </w:rPr>
            </w:r>
            <w:r w:rsidR="00396C6D">
              <w:rPr>
                <w:noProof/>
                <w:webHidden/>
              </w:rPr>
              <w:fldChar w:fldCharType="separate"/>
            </w:r>
            <w:r w:rsidR="0031077E">
              <w:rPr>
                <w:noProof/>
                <w:webHidden/>
              </w:rPr>
              <w:t>17</w:t>
            </w:r>
            <w:r w:rsidR="00396C6D">
              <w:rPr>
                <w:noProof/>
                <w:webHidden/>
              </w:rPr>
              <w:fldChar w:fldCharType="end"/>
            </w:r>
          </w:hyperlink>
        </w:p>
        <w:p w14:paraId="3BD3ECC2" w14:textId="7122518D" w:rsidR="00AD64D4" w:rsidRPr="003313C6" w:rsidRDefault="00AD64D4">
          <w:r w:rsidRPr="003313C6">
            <w:rPr>
              <w:bCs/>
            </w:rPr>
            <w:fldChar w:fldCharType="end"/>
          </w:r>
        </w:p>
      </w:sdtContent>
    </w:sdt>
    <w:p w14:paraId="082CDE52" w14:textId="353BF912" w:rsidR="00AD64D4" w:rsidRPr="003313C6" w:rsidRDefault="00AD64D4">
      <w:pPr>
        <w:spacing w:after="200"/>
      </w:pPr>
      <w:r w:rsidRPr="003313C6">
        <w:br w:type="page"/>
      </w:r>
    </w:p>
    <w:p w14:paraId="0358953C" w14:textId="77777777" w:rsidR="0059371D" w:rsidRDefault="00AD64D4" w:rsidP="00482213">
      <w:pPr>
        <w:pStyle w:val="berschrift1"/>
        <w:numPr>
          <w:ilvl w:val="0"/>
          <w:numId w:val="0"/>
        </w:numPr>
      </w:pPr>
      <w:bookmarkStart w:id="0" w:name="_Toc183207514"/>
      <w:r w:rsidRPr="003313C6">
        <w:lastRenderedPageBreak/>
        <w:t>Abbildungsverzeic</w:t>
      </w:r>
      <w:r w:rsidR="00B51C03" w:rsidRPr="003313C6">
        <w:t>hnis</w:t>
      </w:r>
      <w:bookmarkEnd w:id="0"/>
    </w:p>
    <w:p w14:paraId="5DD1B4B7" w14:textId="6CE77CCD" w:rsidR="00396C6D" w:rsidRDefault="00B51C03">
      <w:pPr>
        <w:pStyle w:val="Abbildungsverzeichnis"/>
        <w:tabs>
          <w:tab w:val="right" w:leader="dot" w:pos="10024"/>
        </w:tabs>
        <w:rPr>
          <w:noProof/>
          <w:color w:val="auto"/>
          <w:lang w:eastAsia="de-DE"/>
        </w:rPr>
      </w:pPr>
      <w:r w:rsidRPr="003313C6">
        <w:rPr>
          <w:rFonts w:asciiTheme="majorHAnsi" w:eastAsiaTheme="majorEastAsia" w:hAnsiTheme="majorHAnsi" w:cstheme="majorBidi"/>
          <w:color w:val="061F57" w:themeColor="text2" w:themeShade="BF"/>
          <w:kern w:val="28"/>
          <w:sz w:val="52"/>
          <w:szCs w:val="32"/>
        </w:rPr>
        <w:fldChar w:fldCharType="begin"/>
      </w:r>
      <w:r w:rsidRPr="003313C6">
        <w:instrText xml:space="preserve"> TOC \h \z \c "Abbildung" </w:instrText>
      </w:r>
      <w:r w:rsidRPr="003313C6">
        <w:rPr>
          <w:rFonts w:asciiTheme="majorHAnsi" w:eastAsiaTheme="majorEastAsia" w:hAnsiTheme="majorHAnsi" w:cstheme="majorBidi"/>
          <w:color w:val="061F57" w:themeColor="text2" w:themeShade="BF"/>
          <w:kern w:val="28"/>
          <w:sz w:val="52"/>
          <w:szCs w:val="32"/>
        </w:rPr>
        <w:fldChar w:fldCharType="separate"/>
      </w:r>
      <w:hyperlink w:anchor="_Toc183207346" w:history="1">
        <w:r w:rsidR="00396C6D" w:rsidRPr="00B15C91">
          <w:rPr>
            <w:rStyle w:val="Hyperlink"/>
            <w:noProof/>
          </w:rPr>
          <w:t>Abbildung 1: Gantt Diagramm – Ablaufplan</w:t>
        </w:r>
        <w:r w:rsidR="00396C6D">
          <w:rPr>
            <w:noProof/>
            <w:webHidden/>
          </w:rPr>
          <w:tab/>
        </w:r>
        <w:r w:rsidR="00396C6D">
          <w:rPr>
            <w:noProof/>
            <w:webHidden/>
          </w:rPr>
          <w:fldChar w:fldCharType="begin"/>
        </w:r>
        <w:r w:rsidR="00396C6D">
          <w:rPr>
            <w:noProof/>
            <w:webHidden/>
          </w:rPr>
          <w:instrText xml:space="preserve"> PAGEREF _Toc183207346 \h </w:instrText>
        </w:r>
        <w:r w:rsidR="00396C6D">
          <w:rPr>
            <w:noProof/>
            <w:webHidden/>
          </w:rPr>
        </w:r>
        <w:r w:rsidR="00396C6D">
          <w:rPr>
            <w:noProof/>
            <w:webHidden/>
          </w:rPr>
          <w:fldChar w:fldCharType="separate"/>
        </w:r>
        <w:r w:rsidR="0031077E">
          <w:rPr>
            <w:noProof/>
            <w:webHidden/>
          </w:rPr>
          <w:t>9</w:t>
        </w:r>
        <w:r w:rsidR="00396C6D">
          <w:rPr>
            <w:noProof/>
            <w:webHidden/>
          </w:rPr>
          <w:fldChar w:fldCharType="end"/>
        </w:r>
      </w:hyperlink>
    </w:p>
    <w:p w14:paraId="510EC764" w14:textId="60D932DF" w:rsidR="00396C6D" w:rsidRDefault="008214CD">
      <w:pPr>
        <w:pStyle w:val="Abbildungsverzeichnis"/>
        <w:tabs>
          <w:tab w:val="right" w:leader="dot" w:pos="10024"/>
        </w:tabs>
        <w:rPr>
          <w:noProof/>
          <w:color w:val="auto"/>
          <w:lang w:eastAsia="de-DE"/>
        </w:rPr>
      </w:pPr>
      <w:hyperlink w:anchor="_Toc183207347" w:history="1">
        <w:r w:rsidR="00396C6D" w:rsidRPr="00B15C91">
          <w:rPr>
            <w:rStyle w:val="Hyperlink"/>
            <w:noProof/>
          </w:rPr>
          <w:t>Abbildung 2: Regelkreis der Implementierung</w:t>
        </w:r>
        <w:r w:rsidR="00396C6D">
          <w:rPr>
            <w:noProof/>
            <w:webHidden/>
          </w:rPr>
          <w:tab/>
        </w:r>
        <w:r w:rsidR="00396C6D">
          <w:rPr>
            <w:noProof/>
            <w:webHidden/>
          </w:rPr>
          <w:fldChar w:fldCharType="begin"/>
        </w:r>
        <w:r w:rsidR="00396C6D">
          <w:rPr>
            <w:noProof/>
            <w:webHidden/>
          </w:rPr>
          <w:instrText xml:space="preserve"> PAGEREF _Toc183207347 \h </w:instrText>
        </w:r>
        <w:r w:rsidR="00396C6D">
          <w:rPr>
            <w:noProof/>
            <w:webHidden/>
          </w:rPr>
        </w:r>
        <w:r w:rsidR="00396C6D">
          <w:rPr>
            <w:noProof/>
            <w:webHidden/>
          </w:rPr>
          <w:fldChar w:fldCharType="separate"/>
        </w:r>
        <w:r w:rsidR="0031077E">
          <w:rPr>
            <w:noProof/>
            <w:webHidden/>
          </w:rPr>
          <w:t>9</w:t>
        </w:r>
        <w:r w:rsidR="00396C6D">
          <w:rPr>
            <w:noProof/>
            <w:webHidden/>
          </w:rPr>
          <w:fldChar w:fldCharType="end"/>
        </w:r>
      </w:hyperlink>
    </w:p>
    <w:p w14:paraId="3F042B48" w14:textId="0C190C46" w:rsidR="00396C6D" w:rsidRDefault="008214CD">
      <w:pPr>
        <w:pStyle w:val="Abbildungsverzeichnis"/>
        <w:tabs>
          <w:tab w:val="right" w:leader="dot" w:pos="10024"/>
        </w:tabs>
        <w:rPr>
          <w:noProof/>
          <w:color w:val="auto"/>
          <w:lang w:eastAsia="de-DE"/>
        </w:rPr>
      </w:pPr>
      <w:hyperlink r:id="rId15" w:anchor="_Toc183207348" w:history="1">
        <w:r w:rsidR="00396C6D" w:rsidRPr="00B15C91">
          <w:rPr>
            <w:rStyle w:val="Hyperlink"/>
            <w:noProof/>
          </w:rPr>
          <w:t>Abbildung 3: Möglicher Anschluss des DHT11 Sensors an den Raspberry Pi</w:t>
        </w:r>
        <w:r w:rsidR="00396C6D">
          <w:rPr>
            <w:noProof/>
            <w:webHidden/>
          </w:rPr>
          <w:tab/>
        </w:r>
        <w:r w:rsidR="00396C6D">
          <w:rPr>
            <w:noProof/>
            <w:webHidden/>
          </w:rPr>
          <w:fldChar w:fldCharType="begin"/>
        </w:r>
        <w:r w:rsidR="00396C6D">
          <w:rPr>
            <w:noProof/>
            <w:webHidden/>
          </w:rPr>
          <w:instrText xml:space="preserve"> PAGEREF _Toc183207348 \h </w:instrText>
        </w:r>
        <w:r w:rsidR="00396C6D">
          <w:rPr>
            <w:noProof/>
            <w:webHidden/>
          </w:rPr>
        </w:r>
        <w:r w:rsidR="00396C6D">
          <w:rPr>
            <w:noProof/>
            <w:webHidden/>
          </w:rPr>
          <w:fldChar w:fldCharType="separate"/>
        </w:r>
        <w:r w:rsidR="0031077E">
          <w:rPr>
            <w:noProof/>
            <w:webHidden/>
          </w:rPr>
          <w:t>11</w:t>
        </w:r>
        <w:r w:rsidR="00396C6D">
          <w:rPr>
            <w:noProof/>
            <w:webHidden/>
          </w:rPr>
          <w:fldChar w:fldCharType="end"/>
        </w:r>
      </w:hyperlink>
    </w:p>
    <w:p w14:paraId="1DFD4ED6" w14:textId="5830B033" w:rsidR="00396C6D" w:rsidRDefault="008214CD">
      <w:pPr>
        <w:pStyle w:val="Abbildungsverzeichnis"/>
        <w:tabs>
          <w:tab w:val="right" w:leader="dot" w:pos="10024"/>
        </w:tabs>
        <w:rPr>
          <w:noProof/>
          <w:color w:val="auto"/>
          <w:lang w:eastAsia="de-DE"/>
        </w:rPr>
      </w:pPr>
      <w:hyperlink w:anchor="_Toc183207349" w:history="1">
        <w:r w:rsidR="00396C6D" w:rsidRPr="00B15C91">
          <w:rPr>
            <w:rStyle w:val="Hyperlink"/>
            <w:noProof/>
          </w:rPr>
          <w:t>Abbildung 4: Skalen der Nutzeroberfläche</w:t>
        </w:r>
        <w:r w:rsidR="00396C6D">
          <w:rPr>
            <w:noProof/>
            <w:webHidden/>
          </w:rPr>
          <w:tab/>
        </w:r>
        <w:r w:rsidR="00396C6D">
          <w:rPr>
            <w:noProof/>
            <w:webHidden/>
          </w:rPr>
          <w:fldChar w:fldCharType="begin"/>
        </w:r>
        <w:r w:rsidR="00396C6D">
          <w:rPr>
            <w:noProof/>
            <w:webHidden/>
          </w:rPr>
          <w:instrText xml:space="preserve"> PAGEREF _Toc183207349 \h </w:instrText>
        </w:r>
        <w:r w:rsidR="00396C6D">
          <w:rPr>
            <w:noProof/>
            <w:webHidden/>
          </w:rPr>
        </w:r>
        <w:r w:rsidR="00396C6D">
          <w:rPr>
            <w:noProof/>
            <w:webHidden/>
          </w:rPr>
          <w:fldChar w:fldCharType="separate"/>
        </w:r>
        <w:r w:rsidR="0031077E">
          <w:rPr>
            <w:noProof/>
            <w:webHidden/>
          </w:rPr>
          <w:t>12</w:t>
        </w:r>
        <w:r w:rsidR="00396C6D">
          <w:rPr>
            <w:noProof/>
            <w:webHidden/>
          </w:rPr>
          <w:fldChar w:fldCharType="end"/>
        </w:r>
      </w:hyperlink>
    </w:p>
    <w:p w14:paraId="7B0C6AB0" w14:textId="19C62DE1" w:rsidR="006864FC" w:rsidRPr="003313C6" w:rsidRDefault="00B51C03" w:rsidP="00482213">
      <w:r w:rsidRPr="003313C6">
        <w:fldChar w:fldCharType="end"/>
      </w:r>
    </w:p>
    <w:p w14:paraId="00EE9EDC" w14:textId="77777777" w:rsidR="00C431BC" w:rsidRPr="003313C6" w:rsidRDefault="00C431BC" w:rsidP="00482213"/>
    <w:p w14:paraId="4735DF97" w14:textId="2E44B701" w:rsidR="00C431BC" w:rsidRDefault="00C431BC" w:rsidP="00486DEB">
      <w:pPr>
        <w:pStyle w:val="berschrift1"/>
        <w:numPr>
          <w:ilvl w:val="0"/>
          <w:numId w:val="0"/>
        </w:numPr>
      </w:pPr>
      <w:bookmarkStart w:id="1" w:name="_Toc183207515"/>
      <w:r w:rsidRPr="003313C6">
        <w:t>Tabellenverzeichnis</w:t>
      </w:r>
      <w:bookmarkEnd w:id="1"/>
    </w:p>
    <w:p w14:paraId="1D2D78CF" w14:textId="77777777" w:rsidR="0059371D" w:rsidRPr="003313C6" w:rsidRDefault="0059371D" w:rsidP="0059371D"/>
    <w:p w14:paraId="2668D670" w14:textId="7C23010D" w:rsidR="00396C6D" w:rsidRDefault="00C431BC">
      <w:pPr>
        <w:pStyle w:val="Abbildungsverzeichnis"/>
        <w:tabs>
          <w:tab w:val="right" w:leader="dot" w:pos="10024"/>
        </w:tabs>
        <w:rPr>
          <w:noProof/>
          <w:color w:val="auto"/>
          <w:lang w:eastAsia="de-DE"/>
        </w:rPr>
      </w:pPr>
      <w:r w:rsidRPr="003313C6">
        <w:fldChar w:fldCharType="begin"/>
      </w:r>
      <w:r w:rsidRPr="003313C6">
        <w:instrText xml:space="preserve"> TOC \c "Tabelle" </w:instrText>
      </w:r>
      <w:r w:rsidRPr="003313C6">
        <w:fldChar w:fldCharType="separate"/>
      </w:r>
      <w:r w:rsidR="00396C6D">
        <w:rPr>
          <w:noProof/>
        </w:rPr>
        <w:t>Tabelle 1: Anschaffungskosten Messeinrichtung</w:t>
      </w:r>
      <w:r w:rsidR="00396C6D">
        <w:rPr>
          <w:noProof/>
        </w:rPr>
        <w:tab/>
      </w:r>
      <w:r w:rsidR="00396C6D">
        <w:rPr>
          <w:noProof/>
        </w:rPr>
        <w:fldChar w:fldCharType="begin"/>
      </w:r>
      <w:r w:rsidR="00396C6D">
        <w:rPr>
          <w:noProof/>
        </w:rPr>
        <w:instrText xml:space="preserve"> PAGEREF _Toc183207350 \h </w:instrText>
      </w:r>
      <w:r w:rsidR="00396C6D">
        <w:rPr>
          <w:noProof/>
        </w:rPr>
      </w:r>
      <w:r w:rsidR="00396C6D">
        <w:rPr>
          <w:noProof/>
        </w:rPr>
        <w:fldChar w:fldCharType="separate"/>
      </w:r>
      <w:r w:rsidR="0031077E">
        <w:rPr>
          <w:noProof/>
        </w:rPr>
        <w:t>7</w:t>
      </w:r>
      <w:r w:rsidR="00396C6D">
        <w:rPr>
          <w:noProof/>
        </w:rPr>
        <w:fldChar w:fldCharType="end"/>
      </w:r>
    </w:p>
    <w:p w14:paraId="1EF75909" w14:textId="33E2FE5E" w:rsidR="00396C6D" w:rsidRDefault="00396C6D">
      <w:pPr>
        <w:pStyle w:val="Abbildungsverzeichnis"/>
        <w:tabs>
          <w:tab w:val="right" w:leader="dot" w:pos="10024"/>
        </w:tabs>
        <w:rPr>
          <w:noProof/>
          <w:color w:val="auto"/>
          <w:lang w:eastAsia="de-DE"/>
        </w:rPr>
      </w:pPr>
      <w:r>
        <w:rPr>
          <w:noProof/>
        </w:rPr>
        <w:t>Tabelle 2: Preisübersicht Software Komponenten</w:t>
      </w:r>
      <w:r>
        <w:rPr>
          <w:noProof/>
        </w:rPr>
        <w:tab/>
      </w:r>
      <w:r>
        <w:rPr>
          <w:noProof/>
        </w:rPr>
        <w:fldChar w:fldCharType="begin"/>
      </w:r>
      <w:r>
        <w:rPr>
          <w:noProof/>
        </w:rPr>
        <w:instrText xml:space="preserve"> PAGEREF _Toc183207351 \h </w:instrText>
      </w:r>
      <w:r>
        <w:rPr>
          <w:noProof/>
        </w:rPr>
      </w:r>
      <w:r>
        <w:rPr>
          <w:noProof/>
        </w:rPr>
        <w:fldChar w:fldCharType="separate"/>
      </w:r>
      <w:r w:rsidR="0031077E">
        <w:rPr>
          <w:noProof/>
        </w:rPr>
        <w:t>7</w:t>
      </w:r>
      <w:r>
        <w:rPr>
          <w:noProof/>
        </w:rPr>
        <w:fldChar w:fldCharType="end"/>
      </w:r>
    </w:p>
    <w:p w14:paraId="121F79A7" w14:textId="47CAA15E" w:rsidR="00396C6D" w:rsidRDefault="00396C6D">
      <w:pPr>
        <w:pStyle w:val="Abbildungsverzeichnis"/>
        <w:tabs>
          <w:tab w:val="right" w:leader="dot" w:pos="10024"/>
        </w:tabs>
        <w:rPr>
          <w:noProof/>
          <w:color w:val="auto"/>
          <w:lang w:eastAsia="de-DE"/>
        </w:rPr>
      </w:pPr>
      <w:r>
        <w:rPr>
          <w:noProof/>
        </w:rPr>
        <w:t>Tabelle 3: Übersicht Personalkosten</w:t>
      </w:r>
      <w:r>
        <w:rPr>
          <w:noProof/>
        </w:rPr>
        <w:tab/>
      </w:r>
      <w:r>
        <w:rPr>
          <w:noProof/>
        </w:rPr>
        <w:fldChar w:fldCharType="begin"/>
      </w:r>
      <w:r>
        <w:rPr>
          <w:noProof/>
        </w:rPr>
        <w:instrText xml:space="preserve"> PAGEREF _Toc183207352 \h </w:instrText>
      </w:r>
      <w:r>
        <w:rPr>
          <w:noProof/>
        </w:rPr>
      </w:r>
      <w:r>
        <w:rPr>
          <w:noProof/>
        </w:rPr>
        <w:fldChar w:fldCharType="separate"/>
      </w:r>
      <w:r w:rsidR="0031077E">
        <w:rPr>
          <w:noProof/>
        </w:rPr>
        <w:t>8</w:t>
      </w:r>
      <w:r>
        <w:rPr>
          <w:noProof/>
        </w:rPr>
        <w:fldChar w:fldCharType="end"/>
      </w:r>
    </w:p>
    <w:p w14:paraId="5C8AA4CD" w14:textId="09345A0B" w:rsidR="00396C6D" w:rsidRDefault="00396C6D">
      <w:pPr>
        <w:pStyle w:val="Abbildungsverzeichnis"/>
        <w:tabs>
          <w:tab w:val="right" w:leader="dot" w:pos="10024"/>
        </w:tabs>
        <w:rPr>
          <w:noProof/>
          <w:color w:val="auto"/>
          <w:lang w:eastAsia="de-DE"/>
        </w:rPr>
      </w:pPr>
      <w:r>
        <w:rPr>
          <w:noProof/>
        </w:rPr>
        <w:t>Tabelle 4: Gesamtkostenkalkulation</w:t>
      </w:r>
      <w:r>
        <w:rPr>
          <w:noProof/>
        </w:rPr>
        <w:tab/>
      </w:r>
      <w:r>
        <w:rPr>
          <w:noProof/>
        </w:rPr>
        <w:fldChar w:fldCharType="begin"/>
      </w:r>
      <w:r>
        <w:rPr>
          <w:noProof/>
        </w:rPr>
        <w:instrText xml:space="preserve"> PAGEREF _Toc183207353 \h </w:instrText>
      </w:r>
      <w:r>
        <w:rPr>
          <w:noProof/>
        </w:rPr>
      </w:r>
      <w:r>
        <w:rPr>
          <w:noProof/>
        </w:rPr>
        <w:fldChar w:fldCharType="separate"/>
      </w:r>
      <w:r w:rsidR="0031077E">
        <w:rPr>
          <w:noProof/>
        </w:rPr>
        <w:t>8</w:t>
      </w:r>
      <w:r>
        <w:rPr>
          <w:noProof/>
        </w:rPr>
        <w:fldChar w:fldCharType="end"/>
      </w:r>
    </w:p>
    <w:p w14:paraId="4DE141F6" w14:textId="174310B1" w:rsidR="00396C6D" w:rsidRDefault="00396C6D">
      <w:pPr>
        <w:pStyle w:val="Abbildungsverzeichnis"/>
        <w:tabs>
          <w:tab w:val="right" w:leader="dot" w:pos="10024"/>
        </w:tabs>
        <w:rPr>
          <w:noProof/>
          <w:color w:val="auto"/>
          <w:lang w:eastAsia="de-DE"/>
        </w:rPr>
      </w:pPr>
      <w:r>
        <w:rPr>
          <w:noProof/>
        </w:rPr>
        <w:t>Tabelle 5: Grobe Zeitplanung</w:t>
      </w:r>
      <w:r>
        <w:rPr>
          <w:noProof/>
        </w:rPr>
        <w:tab/>
      </w:r>
      <w:r>
        <w:rPr>
          <w:noProof/>
        </w:rPr>
        <w:fldChar w:fldCharType="begin"/>
      </w:r>
      <w:r>
        <w:rPr>
          <w:noProof/>
        </w:rPr>
        <w:instrText xml:space="preserve"> PAGEREF _Toc183207354 \h </w:instrText>
      </w:r>
      <w:r>
        <w:rPr>
          <w:noProof/>
        </w:rPr>
      </w:r>
      <w:r>
        <w:rPr>
          <w:noProof/>
        </w:rPr>
        <w:fldChar w:fldCharType="separate"/>
      </w:r>
      <w:r w:rsidR="0031077E">
        <w:rPr>
          <w:noProof/>
        </w:rPr>
        <w:t>8</w:t>
      </w:r>
      <w:r>
        <w:rPr>
          <w:noProof/>
        </w:rPr>
        <w:fldChar w:fldCharType="end"/>
      </w:r>
    </w:p>
    <w:p w14:paraId="55AC4D03" w14:textId="0382B002" w:rsidR="00396C6D" w:rsidRDefault="00396C6D">
      <w:pPr>
        <w:pStyle w:val="Abbildungsverzeichnis"/>
        <w:tabs>
          <w:tab w:val="right" w:leader="dot" w:pos="10024"/>
        </w:tabs>
        <w:rPr>
          <w:noProof/>
          <w:color w:val="auto"/>
          <w:lang w:eastAsia="de-DE"/>
        </w:rPr>
      </w:pPr>
      <w:r>
        <w:rPr>
          <w:noProof/>
        </w:rPr>
        <w:t>Tabelle 6: Übersicht Personal- &amp; Maschinenkosten</w:t>
      </w:r>
      <w:r>
        <w:rPr>
          <w:noProof/>
        </w:rPr>
        <w:tab/>
      </w:r>
      <w:r>
        <w:rPr>
          <w:noProof/>
        </w:rPr>
        <w:fldChar w:fldCharType="begin"/>
      </w:r>
      <w:r>
        <w:rPr>
          <w:noProof/>
        </w:rPr>
        <w:instrText xml:space="preserve"> PAGEREF _Toc183207355 \h </w:instrText>
      </w:r>
      <w:r>
        <w:rPr>
          <w:noProof/>
        </w:rPr>
      </w:r>
      <w:r>
        <w:rPr>
          <w:noProof/>
        </w:rPr>
        <w:fldChar w:fldCharType="separate"/>
      </w:r>
      <w:r w:rsidR="0031077E">
        <w:rPr>
          <w:noProof/>
        </w:rPr>
        <w:t>10</w:t>
      </w:r>
      <w:r>
        <w:rPr>
          <w:noProof/>
        </w:rPr>
        <w:fldChar w:fldCharType="end"/>
      </w:r>
    </w:p>
    <w:p w14:paraId="4E135357" w14:textId="6BD2729D" w:rsidR="00396C6D" w:rsidRDefault="00396C6D">
      <w:pPr>
        <w:pStyle w:val="Abbildungsverzeichnis"/>
        <w:tabs>
          <w:tab w:val="right" w:leader="dot" w:pos="10024"/>
        </w:tabs>
        <w:rPr>
          <w:noProof/>
          <w:color w:val="auto"/>
          <w:lang w:eastAsia="de-DE"/>
        </w:rPr>
      </w:pPr>
      <w:r>
        <w:rPr>
          <w:noProof/>
        </w:rPr>
        <w:t>Tabelle 7: Anschlusstabelle Raspberry Pi - DHT11</w:t>
      </w:r>
      <w:r>
        <w:rPr>
          <w:noProof/>
        </w:rPr>
        <w:tab/>
      </w:r>
      <w:r>
        <w:rPr>
          <w:noProof/>
        </w:rPr>
        <w:fldChar w:fldCharType="begin"/>
      </w:r>
      <w:r>
        <w:rPr>
          <w:noProof/>
        </w:rPr>
        <w:instrText xml:space="preserve"> PAGEREF _Toc183207356 \h </w:instrText>
      </w:r>
      <w:r>
        <w:rPr>
          <w:noProof/>
        </w:rPr>
      </w:r>
      <w:r>
        <w:rPr>
          <w:noProof/>
        </w:rPr>
        <w:fldChar w:fldCharType="separate"/>
      </w:r>
      <w:r w:rsidR="0031077E">
        <w:rPr>
          <w:noProof/>
        </w:rPr>
        <w:t>10</w:t>
      </w:r>
      <w:r>
        <w:rPr>
          <w:noProof/>
        </w:rPr>
        <w:fldChar w:fldCharType="end"/>
      </w:r>
    </w:p>
    <w:p w14:paraId="567115FB" w14:textId="73A8B27F" w:rsidR="00396C6D" w:rsidRDefault="00396C6D">
      <w:pPr>
        <w:pStyle w:val="Abbildungsverzeichnis"/>
        <w:tabs>
          <w:tab w:val="right" w:leader="dot" w:pos="10024"/>
        </w:tabs>
        <w:rPr>
          <w:noProof/>
          <w:color w:val="auto"/>
          <w:lang w:eastAsia="de-DE"/>
        </w:rPr>
      </w:pPr>
      <w:r>
        <w:rPr>
          <w:noProof/>
        </w:rPr>
        <w:t>Tabelle 8: Entscheidungsmatrix</w:t>
      </w:r>
      <w:r>
        <w:rPr>
          <w:noProof/>
        </w:rPr>
        <w:tab/>
      </w:r>
      <w:r>
        <w:rPr>
          <w:noProof/>
        </w:rPr>
        <w:fldChar w:fldCharType="begin"/>
      </w:r>
      <w:r>
        <w:rPr>
          <w:noProof/>
        </w:rPr>
        <w:instrText xml:space="preserve"> PAGEREF _Toc183207357 \h </w:instrText>
      </w:r>
      <w:r>
        <w:rPr>
          <w:noProof/>
        </w:rPr>
      </w:r>
      <w:r>
        <w:rPr>
          <w:noProof/>
        </w:rPr>
        <w:fldChar w:fldCharType="separate"/>
      </w:r>
      <w:r w:rsidR="0031077E">
        <w:rPr>
          <w:noProof/>
        </w:rPr>
        <w:t>13</w:t>
      </w:r>
      <w:r>
        <w:rPr>
          <w:noProof/>
        </w:rPr>
        <w:fldChar w:fldCharType="end"/>
      </w:r>
    </w:p>
    <w:p w14:paraId="120EF7F0" w14:textId="4B65352B" w:rsidR="00C431BC" w:rsidRPr="003313C6" w:rsidRDefault="00C431BC" w:rsidP="00C431BC">
      <w:r w:rsidRPr="003313C6">
        <w:fldChar w:fldCharType="end"/>
      </w:r>
    </w:p>
    <w:p w14:paraId="63DF9634" w14:textId="0393E864" w:rsidR="005E6693" w:rsidRDefault="005E6693">
      <w:pPr>
        <w:rPr>
          <w:rFonts w:asciiTheme="majorHAnsi" w:eastAsiaTheme="majorEastAsia" w:hAnsiTheme="majorHAnsi" w:cstheme="majorBidi"/>
          <w:color w:val="082A75"/>
          <w:kern w:val="28"/>
          <w:sz w:val="52"/>
          <w:szCs w:val="32"/>
        </w:rPr>
      </w:pPr>
    </w:p>
    <w:p w14:paraId="515133F7" w14:textId="2E638B9F" w:rsidR="00396C6D" w:rsidRDefault="00486DEB" w:rsidP="00D428A8">
      <w:pPr>
        <w:pStyle w:val="berschrift1"/>
        <w:numPr>
          <w:ilvl w:val="0"/>
          <w:numId w:val="0"/>
        </w:numPr>
        <w:sectPr w:rsidR="00396C6D" w:rsidSect="00396C6D">
          <w:footerReference w:type="default" r:id="rId16"/>
          <w:type w:val="continuous"/>
          <w:pgSz w:w="11906" w:h="16838" w:code="9"/>
          <w:pgMar w:top="720" w:right="936" w:bottom="720" w:left="936" w:header="0" w:footer="289" w:gutter="0"/>
          <w:cols w:space="720"/>
          <w:docGrid w:linePitch="382"/>
        </w:sectPr>
      </w:pPr>
      <w:bookmarkStart w:id="2" w:name="_Toc183207516"/>
      <w:r w:rsidRPr="003F0B6B">
        <w:t>Abkürzungen</w:t>
      </w:r>
      <w:bookmarkEnd w:id="2"/>
      <w:r w:rsidR="00396C6D">
        <w:fldChar w:fldCharType="begin"/>
      </w:r>
      <w:r w:rsidR="00396C6D">
        <w:instrText xml:space="preserve"> INDEX \e "</w:instrText>
      </w:r>
      <w:r w:rsidR="00396C6D">
        <w:tab/>
        <w:instrText xml:space="preserve">" \h " " \c "1" \z "1031" </w:instrText>
      </w:r>
      <w:r w:rsidR="00396C6D">
        <w:fldChar w:fldCharType="separate"/>
      </w:r>
    </w:p>
    <w:p w14:paraId="33435A15" w14:textId="77777777" w:rsidR="00396C6D" w:rsidRDefault="00396C6D">
      <w:pPr>
        <w:pStyle w:val="Indexberschrift"/>
        <w:keepNext/>
        <w:tabs>
          <w:tab w:val="right" w:pos="10024"/>
        </w:tabs>
        <w:rPr>
          <w:b/>
          <w:bCs/>
          <w:noProof/>
        </w:rPr>
      </w:pPr>
      <w:r>
        <w:rPr>
          <w:noProof/>
        </w:rPr>
        <w:t xml:space="preserve"> </w:t>
      </w:r>
    </w:p>
    <w:p w14:paraId="39E398D1" w14:textId="77777777" w:rsidR="00396C6D" w:rsidRDefault="00396C6D" w:rsidP="00396C6D">
      <w:pPr>
        <w:pStyle w:val="Index1"/>
      </w:pPr>
      <w:r>
        <w:t>CSV</w:t>
      </w:r>
      <w:r w:rsidRPr="00D428A8">
        <w:rPr>
          <w:sz w:val="22"/>
          <w:szCs w:val="22"/>
          <w:lang w:val="de-DE"/>
        </w:rPr>
        <w:tab/>
      </w:r>
      <w:r w:rsidRPr="00E72655">
        <w:t>Comma-separated values</w:t>
      </w:r>
    </w:p>
    <w:p w14:paraId="6B6A64D0" w14:textId="77777777" w:rsidR="00396C6D" w:rsidRDefault="00396C6D">
      <w:pPr>
        <w:pStyle w:val="Indexberschrift"/>
        <w:keepNext/>
        <w:tabs>
          <w:tab w:val="right" w:pos="10024"/>
        </w:tabs>
        <w:rPr>
          <w:b/>
          <w:bCs/>
          <w:noProof/>
        </w:rPr>
      </w:pPr>
      <w:r>
        <w:rPr>
          <w:noProof/>
        </w:rPr>
        <w:t xml:space="preserve"> </w:t>
      </w:r>
    </w:p>
    <w:p w14:paraId="6BAA6610" w14:textId="77777777" w:rsidR="00396C6D" w:rsidRPr="00396C6D" w:rsidRDefault="00396C6D" w:rsidP="00396C6D">
      <w:pPr>
        <w:pStyle w:val="Index1"/>
      </w:pPr>
      <w:r w:rsidRPr="00396C6D">
        <w:t>EPL</w:t>
      </w:r>
      <w:r w:rsidRPr="00396C6D">
        <w:tab/>
        <w:t>Eclipse Public License</w:t>
      </w:r>
    </w:p>
    <w:p w14:paraId="031A603D" w14:textId="77777777" w:rsidR="00396C6D" w:rsidRDefault="00396C6D">
      <w:pPr>
        <w:pStyle w:val="Indexberschrift"/>
        <w:keepNext/>
        <w:tabs>
          <w:tab w:val="right" w:pos="10024"/>
        </w:tabs>
        <w:rPr>
          <w:b/>
          <w:bCs/>
          <w:noProof/>
        </w:rPr>
      </w:pPr>
      <w:r>
        <w:rPr>
          <w:noProof/>
        </w:rPr>
        <w:t xml:space="preserve"> </w:t>
      </w:r>
    </w:p>
    <w:p w14:paraId="25EAB158" w14:textId="77777777" w:rsidR="00396C6D" w:rsidRDefault="00396C6D" w:rsidP="00396C6D">
      <w:pPr>
        <w:pStyle w:val="Index1"/>
      </w:pPr>
      <w:r>
        <w:t>GPIO</w:t>
      </w:r>
      <w:r>
        <w:tab/>
      </w:r>
      <w:r w:rsidRPr="00E72655">
        <w:t>General Purpose Input/Output</w:t>
      </w:r>
    </w:p>
    <w:p w14:paraId="37A244C1" w14:textId="77777777" w:rsidR="00396C6D" w:rsidRPr="00396C6D" w:rsidRDefault="00396C6D" w:rsidP="00396C6D">
      <w:pPr>
        <w:pStyle w:val="Index1"/>
      </w:pPr>
      <w:r w:rsidRPr="00396C6D">
        <w:t>GPL 3</w:t>
      </w:r>
      <w:r w:rsidRPr="00396C6D">
        <w:tab/>
        <w:t>GNU General Public License 3</w:t>
      </w:r>
    </w:p>
    <w:p w14:paraId="67346B0A" w14:textId="77777777" w:rsidR="00396C6D" w:rsidRDefault="00396C6D">
      <w:pPr>
        <w:pStyle w:val="Indexberschrift"/>
        <w:keepNext/>
        <w:tabs>
          <w:tab w:val="right" w:pos="10024"/>
        </w:tabs>
        <w:rPr>
          <w:b/>
          <w:bCs/>
          <w:noProof/>
        </w:rPr>
      </w:pPr>
      <w:r>
        <w:rPr>
          <w:noProof/>
        </w:rPr>
        <w:t xml:space="preserve"> </w:t>
      </w:r>
    </w:p>
    <w:p w14:paraId="60FB510C" w14:textId="77777777" w:rsidR="00396C6D" w:rsidRDefault="00396C6D" w:rsidP="00396C6D">
      <w:pPr>
        <w:pStyle w:val="Index1"/>
      </w:pPr>
      <w:r>
        <w:t>LIMS</w:t>
      </w:r>
      <w:r>
        <w:tab/>
      </w:r>
      <w:r w:rsidRPr="00E72655">
        <w:t>Laboratory Information Management System</w:t>
      </w:r>
    </w:p>
    <w:p w14:paraId="24612136" w14:textId="77777777" w:rsidR="00396C6D" w:rsidRDefault="00396C6D">
      <w:pPr>
        <w:pStyle w:val="Indexberschrift"/>
        <w:keepNext/>
        <w:tabs>
          <w:tab w:val="right" w:pos="10024"/>
        </w:tabs>
        <w:rPr>
          <w:b/>
          <w:bCs/>
          <w:noProof/>
        </w:rPr>
      </w:pPr>
      <w:r>
        <w:rPr>
          <w:noProof/>
        </w:rPr>
        <w:t xml:space="preserve"> </w:t>
      </w:r>
    </w:p>
    <w:p w14:paraId="3D43E504" w14:textId="77777777" w:rsidR="00396C6D" w:rsidRDefault="00396C6D" w:rsidP="00396C6D">
      <w:pPr>
        <w:pStyle w:val="Index1"/>
      </w:pPr>
      <w:r>
        <w:t>MQTT</w:t>
      </w:r>
      <w:r>
        <w:tab/>
      </w:r>
      <w:r w:rsidRPr="00E72655">
        <w:t>Message Queuing Telemetry Transport</w:t>
      </w:r>
    </w:p>
    <w:p w14:paraId="70B5A078" w14:textId="77777777" w:rsidR="00396C6D" w:rsidRDefault="00396C6D">
      <w:pPr>
        <w:pStyle w:val="Indexberschrift"/>
        <w:keepNext/>
        <w:tabs>
          <w:tab w:val="right" w:pos="10024"/>
        </w:tabs>
        <w:rPr>
          <w:b/>
          <w:bCs/>
          <w:noProof/>
        </w:rPr>
      </w:pPr>
      <w:r>
        <w:rPr>
          <w:noProof/>
        </w:rPr>
        <w:t xml:space="preserve"> </w:t>
      </w:r>
    </w:p>
    <w:p w14:paraId="02DA0985" w14:textId="77777777" w:rsidR="00396C6D" w:rsidRPr="00396C6D" w:rsidRDefault="00396C6D" w:rsidP="00396C6D">
      <w:pPr>
        <w:pStyle w:val="Index1"/>
      </w:pPr>
      <w:r w:rsidRPr="00396C6D">
        <w:t>NFTC</w:t>
      </w:r>
      <w:r w:rsidRPr="00396C6D">
        <w:tab/>
        <w:t>No-Fee Terms and Conditions License</w:t>
      </w:r>
    </w:p>
    <w:p w14:paraId="01ABD26A" w14:textId="77777777" w:rsidR="00396C6D" w:rsidRDefault="00396C6D">
      <w:pPr>
        <w:pStyle w:val="Indexberschrift"/>
        <w:keepNext/>
        <w:tabs>
          <w:tab w:val="right" w:pos="10024"/>
        </w:tabs>
        <w:rPr>
          <w:b/>
          <w:bCs/>
          <w:noProof/>
        </w:rPr>
      </w:pPr>
      <w:r>
        <w:rPr>
          <w:noProof/>
        </w:rPr>
        <w:t xml:space="preserve"> </w:t>
      </w:r>
    </w:p>
    <w:p w14:paraId="37B3EE99" w14:textId="1B0E9EE7" w:rsidR="00396C6D" w:rsidRDefault="00396C6D" w:rsidP="00396C6D">
      <w:pPr>
        <w:pStyle w:val="Index1"/>
      </w:pPr>
      <w:r>
        <w:t>PC</w:t>
      </w:r>
      <w:r>
        <w:tab/>
      </w:r>
      <w:r>
        <w:tab/>
      </w:r>
      <w:r w:rsidRPr="00E72655">
        <w:t>Personal Computer</w:t>
      </w:r>
    </w:p>
    <w:p w14:paraId="6A8568B4" w14:textId="77777777" w:rsidR="00396C6D" w:rsidRPr="00396C6D" w:rsidRDefault="00396C6D" w:rsidP="00396C6D"/>
    <w:p w14:paraId="330C6E4A" w14:textId="7EEFD1D1" w:rsidR="00396C6D" w:rsidRDefault="00396C6D">
      <w:pPr>
        <w:spacing w:after="200"/>
        <w:rPr>
          <w:noProof/>
        </w:rPr>
        <w:sectPr w:rsidR="00396C6D" w:rsidSect="00396C6D">
          <w:type w:val="continuous"/>
          <w:pgSz w:w="11906" w:h="16838" w:code="9"/>
          <w:pgMar w:top="720" w:right="936" w:bottom="720" w:left="936" w:header="0" w:footer="289" w:gutter="0"/>
          <w:cols w:space="720"/>
          <w:docGrid w:linePitch="382"/>
        </w:sectPr>
      </w:pPr>
    </w:p>
    <w:p w14:paraId="21932A14" w14:textId="02F95A5E" w:rsidR="00F97137" w:rsidRPr="003313C6" w:rsidRDefault="00396C6D">
      <w:pPr>
        <w:spacing w:after="200"/>
      </w:pPr>
      <w:r>
        <w:fldChar w:fldCharType="end"/>
      </w:r>
    </w:p>
    <w:p w14:paraId="24ECF8B9" w14:textId="36BD91E7" w:rsidR="00486DEB" w:rsidRPr="003313C6" w:rsidRDefault="00486DEB">
      <w:pPr>
        <w:spacing w:after="200"/>
      </w:pPr>
      <w:r w:rsidRPr="003313C6">
        <w:br w:type="page"/>
      </w:r>
    </w:p>
    <w:p w14:paraId="2092BC17" w14:textId="5BF6121F" w:rsidR="0059371D" w:rsidRPr="003313C6" w:rsidRDefault="006940E5" w:rsidP="0059371D">
      <w:pPr>
        <w:pStyle w:val="berschrift1"/>
      </w:pPr>
      <w:bookmarkStart w:id="3" w:name="_Toc183207517"/>
      <w:r w:rsidRPr="003313C6">
        <w:lastRenderedPageBreak/>
        <w:t>Ausgangssituation</w:t>
      </w:r>
      <w:bookmarkEnd w:id="3"/>
    </w:p>
    <w:p w14:paraId="774100B0" w14:textId="025D1544" w:rsidR="00D07911" w:rsidRPr="003313C6" w:rsidRDefault="009867BB" w:rsidP="00D07911">
      <w:r w:rsidRPr="003313C6">
        <w:t xml:space="preserve">Die folgende Projektdokumentation schildert den Ablauf eines </w:t>
      </w:r>
      <w:r w:rsidR="003475D9" w:rsidRPr="003313C6">
        <w:t>Kundenprojekts</w:t>
      </w:r>
      <w:r w:rsidRPr="003313C6">
        <w:t>, welches der Autor i</w:t>
      </w:r>
      <w:r w:rsidR="00837051">
        <w:t>n seinem</w:t>
      </w:r>
      <w:r w:rsidRPr="003313C6">
        <w:t xml:space="preserve"> dritten Lehrjahr</w:t>
      </w:r>
      <w:r w:rsidR="00837051">
        <w:t>,</w:t>
      </w:r>
      <w:r w:rsidRPr="003313C6">
        <w:t xml:space="preserve"> </w:t>
      </w:r>
      <w:r w:rsidR="00837051">
        <w:t xml:space="preserve">im </w:t>
      </w:r>
      <w:r w:rsidRPr="003313C6">
        <w:t>Ausbildungsgang Fachinformatiker für Anwendungsentwicklung</w:t>
      </w:r>
      <w:r w:rsidR="00837051">
        <w:t>,</w:t>
      </w:r>
      <w:r w:rsidRPr="003313C6">
        <w:t xml:space="preserve"> durchgeführt hat.</w:t>
      </w:r>
    </w:p>
    <w:p w14:paraId="66BCD452" w14:textId="77777777" w:rsidR="009867BB" w:rsidRPr="003313C6" w:rsidRDefault="009867BB" w:rsidP="00D07911"/>
    <w:p w14:paraId="34B6542E" w14:textId="0E1967E7" w:rsidR="00F7196D" w:rsidRPr="003313C6" w:rsidRDefault="00F7196D" w:rsidP="006864FC">
      <w:pPr>
        <w:pStyle w:val="berschrift2"/>
      </w:pPr>
      <w:bookmarkStart w:id="4" w:name="_Toc183207518"/>
      <w:r w:rsidRPr="003313C6">
        <w:t>Projektumfeld</w:t>
      </w:r>
      <w:bookmarkEnd w:id="4"/>
    </w:p>
    <w:p w14:paraId="7FB3C1C9" w14:textId="49CD46E2" w:rsidR="00F7196D" w:rsidRPr="003313C6" w:rsidRDefault="00F7196D" w:rsidP="00F7196D">
      <w:r w:rsidRPr="003313C6">
        <w:t xml:space="preserve">Die Ralph Heikel IT-Beratung ist ein kleines mittelständisches Unternehmen in Gaggenau, dass maßgeschneiderte Softwarelösungen nach Kundenwunsch erstellt. Gegründet wurde das Unternehmen 1996 durch Ralph Heinkel nach dessen erfolgreich abgeschlossenem Studium der Medizin-Informatik an der Universität Heidelberg. </w:t>
      </w:r>
      <w:r w:rsidR="000C78A0" w:rsidRPr="003313C6">
        <w:t>Im Jahr 2023 vergrößerte sich das Unternehmen durch die Anstellung des ersten Auszubildenden</w:t>
      </w:r>
      <w:r w:rsidR="00ED325B" w:rsidRPr="003313C6">
        <w:t>, dem Autor</w:t>
      </w:r>
      <w:r w:rsidR="000C78A0" w:rsidRPr="003313C6">
        <w:t>.</w:t>
      </w:r>
    </w:p>
    <w:p w14:paraId="09387FBE" w14:textId="77777777" w:rsidR="001E3BC9" w:rsidRPr="003313C6" w:rsidRDefault="001E3BC9" w:rsidP="001E3BC9"/>
    <w:p w14:paraId="545DAAD4" w14:textId="08FDBC96" w:rsidR="000C78A0" w:rsidRPr="003313C6" w:rsidRDefault="000C78A0" w:rsidP="001E3BC9">
      <w:r w:rsidRPr="003313C6">
        <w:t xml:space="preserve">Zu den Kunden gehört unter anderem ein multinationaler Pharmazie Konzern. </w:t>
      </w:r>
      <w:r w:rsidR="00B05223" w:rsidRPr="003313C6">
        <w:t>Dies</w:t>
      </w:r>
      <w:r w:rsidRPr="003313C6">
        <w:t xml:space="preserve"> ist der primäre Einsatzort des Auszubildenden.</w:t>
      </w:r>
      <w:r w:rsidR="0044230F" w:rsidRPr="003313C6">
        <w:t xml:space="preserve"> Zu seinen Aufgaben gehört es</w:t>
      </w:r>
      <w:r w:rsidR="00B05223" w:rsidRPr="003313C6">
        <w:t>,</w:t>
      </w:r>
      <w:r w:rsidR="0044230F" w:rsidRPr="003313C6">
        <w:t xml:space="preserve"> da</w:t>
      </w:r>
      <w:r w:rsidR="00B05223" w:rsidRPr="003313C6">
        <w:t>s</w:t>
      </w:r>
      <w:r w:rsidR="0044230F" w:rsidRPr="003313C6">
        <w:t xml:space="preserve"> </w:t>
      </w:r>
      <w:bookmarkStart w:id="5" w:name="_Hlk181540524"/>
      <w:r w:rsidR="0044230F" w:rsidRPr="003313C6">
        <w:t>Laboratory Information Management System</w:t>
      </w:r>
      <w:bookmarkEnd w:id="5"/>
      <w:r w:rsidR="0044230F" w:rsidRPr="003313C6">
        <w:t xml:space="preserve"> (LIMS</w:t>
      </w:r>
      <w:r w:rsidR="00F97137" w:rsidRPr="003313C6">
        <w:fldChar w:fldCharType="begin"/>
      </w:r>
      <w:r w:rsidR="00F97137" w:rsidRPr="003313C6">
        <w:instrText xml:space="preserve"> XE "LIMS" \t "</w:instrText>
      </w:r>
      <w:r w:rsidR="00F97137" w:rsidRPr="003313C6">
        <w:rPr>
          <w:rFonts w:cstheme="minorHAnsi"/>
          <w:i/>
        </w:rPr>
        <w:instrText>Laboratory Information Management System</w:instrText>
      </w:r>
      <w:r w:rsidR="00F97137" w:rsidRPr="003313C6">
        <w:instrText xml:space="preserve">" </w:instrText>
      </w:r>
      <w:r w:rsidR="00F97137" w:rsidRPr="003313C6">
        <w:fldChar w:fldCharType="end"/>
      </w:r>
      <w:r w:rsidR="0044230F" w:rsidRPr="003313C6">
        <w:t>) weiterzuentwickeln und nach Kundenwünschen anzu</w:t>
      </w:r>
      <w:r w:rsidR="004B6445" w:rsidRPr="003313C6">
        <w:t>p</w:t>
      </w:r>
      <w:r w:rsidR="0044230F" w:rsidRPr="003313C6">
        <w:t>assen. Es handelt sich dabei um ein in Python3 geschriebenes Framework mit Jinjar2! Verknüpfung um das Nutzerinterface in Webbrowsern darzustellen.</w:t>
      </w:r>
    </w:p>
    <w:p w14:paraId="37084300" w14:textId="77777777" w:rsidR="001E3BC9" w:rsidRPr="003313C6" w:rsidRDefault="001E3BC9" w:rsidP="00F7196D"/>
    <w:p w14:paraId="4154D301" w14:textId="7CD086F8" w:rsidR="006E51C5" w:rsidRPr="003313C6" w:rsidRDefault="001E3BC9" w:rsidP="006E51C5">
      <w:r w:rsidRPr="003313C6">
        <w:t>Die Josef-</w:t>
      </w:r>
      <w:proofErr w:type="spellStart"/>
      <w:r w:rsidRPr="003313C6">
        <w:t>Durler</w:t>
      </w:r>
      <w:proofErr w:type="spellEnd"/>
      <w:r w:rsidRPr="003313C6">
        <w:t xml:space="preserve">-Schule Rastatt ist eine innovative berufliche Schule, die unter ihrem Dach viele Schularten und Berufsfelder vereint. </w:t>
      </w:r>
      <w:r w:rsidR="00ED325B" w:rsidRPr="003313C6">
        <w:t>Der Autor besucht hier die Beruf</w:t>
      </w:r>
      <w:r w:rsidR="006E51C5" w:rsidRPr="003313C6">
        <w:t>s</w:t>
      </w:r>
      <w:r w:rsidR="00ED325B" w:rsidRPr="003313C6">
        <w:t>schule</w:t>
      </w:r>
      <w:r w:rsidR="006E51C5" w:rsidRPr="003313C6">
        <w:t xml:space="preserve"> im Rahmen einer auf zwei Jahre verkürzten betrieblichen Einzelumschulung</w:t>
      </w:r>
      <w:r w:rsidR="00ED325B" w:rsidRPr="003313C6">
        <w:t xml:space="preserve"> </w:t>
      </w:r>
      <w:r w:rsidR="006E51C5" w:rsidRPr="003313C6">
        <w:t>und befindet sich im Abschlussjahr. Betreut wurde das Projekt im Rahmen des BFKO Unterrichts durch den Fachlehrer Mike Stefanski.</w:t>
      </w:r>
    </w:p>
    <w:p w14:paraId="48B80642" w14:textId="6E2F9D02" w:rsidR="000C78A0" w:rsidRPr="003313C6" w:rsidRDefault="000C78A0" w:rsidP="001E3BC9"/>
    <w:p w14:paraId="5CAE5042" w14:textId="10DE2176" w:rsidR="00080A24" w:rsidRPr="003313C6" w:rsidRDefault="006940E5" w:rsidP="006864FC">
      <w:pPr>
        <w:pStyle w:val="berschrift2"/>
      </w:pPr>
      <w:bookmarkStart w:id="6" w:name="_Toc183207519"/>
      <w:r w:rsidRPr="003313C6">
        <w:t>Projektziele</w:t>
      </w:r>
      <w:bookmarkEnd w:id="6"/>
    </w:p>
    <w:p w14:paraId="7C484F76" w14:textId="286AE790" w:rsidR="00D5091A" w:rsidRPr="003313C6" w:rsidRDefault="00D5091A" w:rsidP="00D5091A">
      <w:r w:rsidRPr="003313C6">
        <w:t xml:space="preserve">Ziel des Projektes ist die </w:t>
      </w:r>
      <w:r w:rsidR="006541CB" w:rsidRPr="003313C6">
        <w:t>Temperatur und Luftfeuchtigkeitswerte in einem Labor via MQTT</w:t>
      </w:r>
      <w:r w:rsidR="00F97137" w:rsidRPr="003313C6">
        <w:fldChar w:fldCharType="begin"/>
      </w:r>
      <w:r w:rsidR="00F97137" w:rsidRPr="003313C6">
        <w:instrText xml:space="preserve"> XE "MQTT" \t "</w:instrText>
      </w:r>
      <w:r w:rsidR="00F97137" w:rsidRPr="003313C6">
        <w:rPr>
          <w:rFonts w:cstheme="minorHAnsi"/>
          <w:i/>
        </w:rPr>
        <w:instrText>Message Queuing Telemetry Transport</w:instrText>
      </w:r>
      <w:r w:rsidR="00F97137" w:rsidRPr="003313C6">
        <w:instrText xml:space="preserve">" </w:instrText>
      </w:r>
      <w:r w:rsidR="00F97137" w:rsidRPr="003313C6">
        <w:fldChar w:fldCharType="end"/>
      </w:r>
      <w:r w:rsidR="00486DEB" w:rsidRPr="003313C6">
        <w:t xml:space="preserve"> (Message Queuing </w:t>
      </w:r>
      <w:proofErr w:type="spellStart"/>
      <w:r w:rsidR="00486DEB" w:rsidRPr="003313C6">
        <w:t>Telemetry</w:t>
      </w:r>
      <w:proofErr w:type="spellEnd"/>
      <w:r w:rsidR="00486DEB" w:rsidRPr="003313C6">
        <w:t xml:space="preserve"> Transport)</w:t>
      </w:r>
      <w:r w:rsidR="006541CB" w:rsidRPr="003313C6">
        <w:t xml:space="preserve"> zu </w:t>
      </w:r>
      <w:r w:rsidR="00556942" w:rsidRPr="003313C6">
        <w:t xml:space="preserve">veröffentlichen </w:t>
      </w:r>
      <w:r w:rsidR="006541CB" w:rsidRPr="003313C6">
        <w:t xml:space="preserve">und zu </w:t>
      </w:r>
      <w:r w:rsidR="00556942" w:rsidRPr="003313C6">
        <w:t>abonnieren</w:t>
      </w:r>
      <w:r w:rsidR="006541CB" w:rsidRPr="003313C6">
        <w:t xml:space="preserve">, so dass die Messwerte von überall </w:t>
      </w:r>
      <w:r w:rsidR="00396C6D">
        <w:t xml:space="preserve">im Netzwerk </w:t>
      </w:r>
      <w:r w:rsidR="006541CB" w:rsidRPr="003313C6">
        <w:t>auf einem PC</w:t>
      </w:r>
      <w:r w:rsidR="004F56EA">
        <w:fldChar w:fldCharType="begin"/>
      </w:r>
      <w:r w:rsidR="004F56EA">
        <w:instrText xml:space="preserve"> XE "</w:instrText>
      </w:r>
      <w:r w:rsidR="004F56EA" w:rsidRPr="009E5EDB">
        <w:instrText>PC</w:instrText>
      </w:r>
      <w:r w:rsidR="004F56EA">
        <w:instrText>" \t "</w:instrText>
      </w:r>
      <w:r w:rsidR="004F56EA" w:rsidRPr="00914E3E">
        <w:rPr>
          <w:rFonts w:cstheme="minorHAnsi"/>
          <w:i/>
        </w:rPr>
        <w:instrText>Personal Computer</w:instrText>
      </w:r>
      <w:r w:rsidR="004F56EA">
        <w:instrText xml:space="preserve">" </w:instrText>
      </w:r>
      <w:r w:rsidR="004F56EA">
        <w:fldChar w:fldCharType="end"/>
      </w:r>
      <w:r w:rsidR="006541CB" w:rsidRPr="003313C6">
        <w:t xml:space="preserve"> </w:t>
      </w:r>
      <w:r w:rsidR="004F56EA">
        <w:t>(</w:t>
      </w:r>
      <w:bookmarkStart w:id="7" w:name="_Hlk182756084"/>
      <w:r w:rsidR="004F56EA">
        <w:t>Personal Computer</w:t>
      </w:r>
      <w:bookmarkEnd w:id="7"/>
      <w:r w:rsidR="004F56EA">
        <w:t xml:space="preserve">) </w:t>
      </w:r>
      <w:r w:rsidR="006541CB" w:rsidRPr="003313C6">
        <w:t>oder einem mobilen Datenendgerät</w:t>
      </w:r>
      <w:r w:rsidRPr="003313C6">
        <w:t xml:space="preserve"> </w:t>
      </w:r>
      <w:r w:rsidR="006541CB" w:rsidRPr="003313C6">
        <w:t>betrachtet werden können. Die Darstellung der Messwerte soll sowohl zweckmäßig als auch graphisch ansprechend gestaltet sein. Ein speichern der Messwerte soll automatisiert erfolgen.</w:t>
      </w:r>
      <w:r w:rsidR="004B6445" w:rsidRPr="003313C6">
        <w:t xml:space="preserve"> Erhoben werden</w:t>
      </w:r>
      <w:r w:rsidR="000324B4" w:rsidRPr="003313C6">
        <w:t xml:space="preserve"> sollen </w:t>
      </w:r>
      <w:r w:rsidR="004B6445" w:rsidRPr="003313C6">
        <w:t xml:space="preserve">die Messwerte durch einen DHT11 </w:t>
      </w:r>
      <w:r w:rsidR="000324B4" w:rsidRPr="003313C6">
        <w:t xml:space="preserve">Temperatur- und Feuchtigkeitssensor der an </w:t>
      </w:r>
      <w:r w:rsidR="00556942" w:rsidRPr="003313C6">
        <w:t>die GPIO</w:t>
      </w:r>
      <w:r w:rsidR="00DC742D" w:rsidRPr="003313C6">
        <w:t xml:space="preserve"> </w:t>
      </w:r>
      <w:r w:rsidR="00DC742D" w:rsidRPr="003313C6">
        <w:fldChar w:fldCharType="begin"/>
      </w:r>
      <w:r w:rsidR="00DC742D" w:rsidRPr="003313C6">
        <w:instrText xml:space="preserve"> XE "GPIO" \t "</w:instrText>
      </w:r>
      <w:r w:rsidR="00DC742D" w:rsidRPr="003313C6">
        <w:rPr>
          <w:rFonts w:cstheme="minorHAnsi"/>
          <w:i/>
        </w:rPr>
        <w:instrText>General Purpose Input/Output</w:instrText>
      </w:r>
      <w:r w:rsidR="00DC742D" w:rsidRPr="003313C6">
        <w:instrText xml:space="preserve">" </w:instrText>
      </w:r>
      <w:r w:rsidR="00DC742D" w:rsidRPr="003313C6">
        <w:fldChar w:fldCharType="end"/>
      </w:r>
      <w:r w:rsidR="00DC742D" w:rsidRPr="003313C6">
        <w:t>(</w:t>
      </w:r>
      <w:r w:rsidR="00DC742D" w:rsidRPr="003313C6">
        <w:rPr>
          <w:rStyle w:val="hgkelc"/>
        </w:rPr>
        <w:t>General Purpose Input/Output)</w:t>
      </w:r>
      <w:r w:rsidR="00556942" w:rsidRPr="003313C6">
        <w:t xml:space="preserve"> Pins </w:t>
      </w:r>
      <w:r w:rsidR="000324B4" w:rsidRPr="003313C6">
        <w:t>eine</w:t>
      </w:r>
      <w:r w:rsidR="00556942" w:rsidRPr="003313C6">
        <w:t>s</w:t>
      </w:r>
      <w:r w:rsidR="000324B4" w:rsidRPr="003313C6">
        <w:t xml:space="preserve"> Raspberry Pi</w:t>
      </w:r>
      <w:r w:rsidR="00B05223" w:rsidRPr="003313C6">
        <w:t xml:space="preserve"> 4 Modell B</w:t>
      </w:r>
      <w:r w:rsidR="000324B4" w:rsidRPr="003313C6">
        <w:t xml:space="preserve"> angeschlossen ist.</w:t>
      </w:r>
    </w:p>
    <w:p w14:paraId="446DBD7C" w14:textId="77777777" w:rsidR="006541CB" w:rsidRPr="003313C6" w:rsidRDefault="006541CB" w:rsidP="00D5091A"/>
    <w:p w14:paraId="03B2FED5" w14:textId="10893A19" w:rsidR="0017751E" w:rsidRPr="003313C6" w:rsidRDefault="006940E5" w:rsidP="006864FC">
      <w:pPr>
        <w:pStyle w:val="berschrift2"/>
      </w:pPr>
      <w:bookmarkStart w:id="8" w:name="_Toc183207520"/>
      <w:r w:rsidRPr="003313C6">
        <w:t>Teilaufgaben</w:t>
      </w:r>
      <w:bookmarkEnd w:id="8"/>
    </w:p>
    <w:p w14:paraId="7B8681EF" w14:textId="57C67939" w:rsidR="00D5091A" w:rsidRPr="003313C6" w:rsidRDefault="00D5091A" w:rsidP="00D5091A">
      <w:r w:rsidRPr="003313C6">
        <w:t xml:space="preserve">Das </w:t>
      </w:r>
      <w:r w:rsidR="009F5A56" w:rsidRPr="003313C6">
        <w:t>Projektz</w:t>
      </w:r>
      <w:r w:rsidRPr="003313C6">
        <w:t xml:space="preserve">iel lässt sich in </w:t>
      </w:r>
      <w:r w:rsidR="009F5A56" w:rsidRPr="003313C6">
        <w:t>drei</w:t>
      </w:r>
      <w:r w:rsidRPr="003313C6">
        <w:t xml:space="preserve"> Teilaufgaben </w:t>
      </w:r>
      <w:r w:rsidR="009F5A56" w:rsidRPr="003313C6">
        <w:t>unterteilen.</w:t>
      </w:r>
    </w:p>
    <w:p w14:paraId="14328179" w14:textId="77777777" w:rsidR="006E51C5" w:rsidRPr="003313C6" w:rsidRDefault="006E51C5" w:rsidP="00D5091A"/>
    <w:p w14:paraId="10BDE699" w14:textId="195AFB95" w:rsidR="00D5091A" w:rsidRPr="003313C6" w:rsidRDefault="002402E0" w:rsidP="002402E0">
      <w:pPr>
        <w:pStyle w:val="Listenabsatz"/>
        <w:numPr>
          <w:ilvl w:val="0"/>
          <w:numId w:val="6"/>
        </w:numPr>
      </w:pPr>
      <w:r w:rsidRPr="003313C6">
        <w:t>Projektplanung</w:t>
      </w:r>
    </w:p>
    <w:p w14:paraId="0730F6BE" w14:textId="099DB93F" w:rsidR="00396F2D" w:rsidRPr="003313C6" w:rsidRDefault="00272082" w:rsidP="00272082">
      <w:r w:rsidRPr="003313C6">
        <w:t xml:space="preserve">Die Projektplanung erfolgte im BFKO Unterricht und umfasste das </w:t>
      </w:r>
      <w:r w:rsidR="00A77B3A" w:rsidRPr="003313C6">
        <w:t>V</w:t>
      </w:r>
      <w:r w:rsidRPr="003313C6">
        <w:t xml:space="preserve">ertraut machen mit </w:t>
      </w:r>
      <w:r w:rsidR="006E51C5" w:rsidRPr="003313C6">
        <w:t xml:space="preserve">dem Projektziel, </w:t>
      </w:r>
      <w:r w:rsidR="000E1039" w:rsidRPr="003313C6">
        <w:t>de</w:t>
      </w:r>
      <w:r w:rsidR="00396F2D" w:rsidRPr="003313C6">
        <w:t>r zur Verfügung gestellten Hardware</w:t>
      </w:r>
      <w:r w:rsidR="000E1039" w:rsidRPr="003313C6">
        <w:t xml:space="preserve"> </w:t>
      </w:r>
      <w:r w:rsidR="00396F2D" w:rsidRPr="003313C6">
        <w:t>(</w:t>
      </w:r>
      <w:r w:rsidR="000E1039" w:rsidRPr="003313C6">
        <w:t xml:space="preserve">Raspberry Pi </w:t>
      </w:r>
      <w:r w:rsidR="00396F2D" w:rsidRPr="003313C6">
        <w:t>und</w:t>
      </w:r>
      <w:r w:rsidR="000E1039" w:rsidRPr="003313C6">
        <w:t xml:space="preserve"> DHT11 Sensor</w:t>
      </w:r>
      <w:r w:rsidR="00396F2D" w:rsidRPr="003313C6">
        <w:t>)</w:t>
      </w:r>
      <w:r w:rsidR="000E1039" w:rsidRPr="003313C6">
        <w:t xml:space="preserve"> sowie </w:t>
      </w:r>
      <w:r w:rsidR="006E51C5" w:rsidRPr="003313C6">
        <w:t xml:space="preserve">der </w:t>
      </w:r>
      <w:r w:rsidR="000E1039" w:rsidRPr="003313C6">
        <w:t xml:space="preserve">verschiedenen </w:t>
      </w:r>
      <w:r w:rsidR="006E51C5" w:rsidRPr="003313C6">
        <w:t>Software</w:t>
      </w:r>
      <w:r w:rsidR="00396F2D" w:rsidRPr="003313C6">
        <w:t xml:space="preserve"> Optionen</w:t>
      </w:r>
      <w:r w:rsidR="000E1039" w:rsidRPr="003313C6">
        <w:t xml:space="preserve"> (Java 17, Python 3.1</w:t>
      </w:r>
      <w:r w:rsidR="00B54497" w:rsidRPr="003313C6">
        <w:t>2 und</w:t>
      </w:r>
      <w:r w:rsidR="00A77B3A" w:rsidRPr="003313C6">
        <w:t xml:space="preserve"> </w:t>
      </w:r>
      <w:proofErr w:type="spellStart"/>
      <w:r w:rsidR="00A77B3A" w:rsidRPr="003313C6">
        <w:t>Node</w:t>
      </w:r>
      <w:proofErr w:type="spellEnd"/>
      <w:r w:rsidR="00A77B3A" w:rsidRPr="003313C6">
        <w:t>-RED v4.0.5) und dem Nachrichtenprotokoll MQTT.</w:t>
      </w:r>
    </w:p>
    <w:p w14:paraId="6D21A5D9" w14:textId="77777777" w:rsidR="00396F2D" w:rsidRPr="003313C6" w:rsidRDefault="00396F2D" w:rsidP="00272082"/>
    <w:p w14:paraId="344C2D01" w14:textId="688DF7A9" w:rsidR="00030FAA" w:rsidRPr="003313C6" w:rsidRDefault="00396F2D" w:rsidP="00272082">
      <w:r w:rsidRPr="003313C6">
        <w:t>Abweichungen von der Projektplanung während der Umsetzung war möglich</w:t>
      </w:r>
      <w:r w:rsidR="00030FAA" w:rsidRPr="003313C6">
        <w:t xml:space="preserve">. So konnte der Autor, wenn er während der Umsetzung eine ihm bisher unbekannte Möglichkeit entdeckte, zur Projektplanung zurückkehren und diese entsprechend der neuen Möglichkeiten anpassen. Damit konnte sichergestellt werden, ein </w:t>
      </w:r>
      <w:r w:rsidR="00A175E1" w:rsidRPr="003313C6">
        <w:t xml:space="preserve">möglichst hochwertiges Ergebnis zu </w:t>
      </w:r>
      <w:r w:rsidR="003475D9" w:rsidRPr="003313C6">
        <w:t>produzieren</w:t>
      </w:r>
      <w:r w:rsidR="00A175E1" w:rsidRPr="003313C6">
        <w:t>.</w:t>
      </w:r>
    </w:p>
    <w:p w14:paraId="7BF1C07E" w14:textId="77777777" w:rsidR="00272082" w:rsidRPr="003313C6" w:rsidRDefault="00272082" w:rsidP="00030FAA"/>
    <w:p w14:paraId="63D1FE0F" w14:textId="453A172A" w:rsidR="002402E0" w:rsidRPr="003313C6" w:rsidRDefault="000324B4" w:rsidP="002402E0">
      <w:pPr>
        <w:pStyle w:val="Listenabsatz"/>
        <w:numPr>
          <w:ilvl w:val="0"/>
          <w:numId w:val="6"/>
        </w:numPr>
      </w:pPr>
      <w:r w:rsidRPr="003313C6">
        <w:t>Umsetzung</w:t>
      </w:r>
    </w:p>
    <w:p w14:paraId="6097929A" w14:textId="7C85E866" w:rsidR="00272082" w:rsidRPr="003313C6" w:rsidRDefault="00CC5EC6" w:rsidP="00272082">
      <w:r w:rsidRPr="003313C6">
        <w:t>Unterteilt in</w:t>
      </w:r>
      <w:r w:rsidR="009F5A56" w:rsidRPr="003313C6">
        <w:t xml:space="preserve"> Hardware und Software </w:t>
      </w:r>
      <w:r w:rsidR="00A175E1" w:rsidRPr="003313C6">
        <w:t xml:space="preserve">beinhaltet </w:t>
      </w:r>
      <w:r w:rsidR="009F5A56" w:rsidRPr="003313C6">
        <w:t xml:space="preserve">diese Teilaufgabe das </w:t>
      </w:r>
      <w:r w:rsidR="00A175E1" w:rsidRPr="003313C6">
        <w:t>V</w:t>
      </w:r>
      <w:r w:rsidR="009F5A56" w:rsidRPr="003313C6">
        <w:t xml:space="preserve">erkabeln des DHT11 Sensors mit dem Raspberry Pi </w:t>
      </w:r>
      <w:r w:rsidR="00A175E1" w:rsidRPr="003313C6">
        <w:t>sowie</w:t>
      </w:r>
      <w:r w:rsidR="009F5A56" w:rsidRPr="003313C6">
        <w:t xml:space="preserve"> die Erstellung einer Softwarelösung um die Sensoren Daten auszulesen, per MQTT zu übermitteln und anschließend Kundengerecht darzustellen.</w:t>
      </w:r>
    </w:p>
    <w:p w14:paraId="0F2BAFF9" w14:textId="77777777" w:rsidR="009F5A56" w:rsidRPr="003313C6" w:rsidRDefault="009F5A56" w:rsidP="00272082"/>
    <w:p w14:paraId="2ED8491A" w14:textId="558D0F9D" w:rsidR="00D07911" w:rsidRPr="003313C6" w:rsidRDefault="00D07911" w:rsidP="002402E0">
      <w:pPr>
        <w:pStyle w:val="Listenabsatz"/>
        <w:numPr>
          <w:ilvl w:val="0"/>
          <w:numId w:val="6"/>
        </w:numPr>
      </w:pPr>
      <w:r w:rsidRPr="003313C6">
        <w:lastRenderedPageBreak/>
        <w:t>Dokumentation</w:t>
      </w:r>
    </w:p>
    <w:p w14:paraId="1F9CD9F2" w14:textId="6041A936" w:rsidR="009F5A56" w:rsidRPr="003313C6" w:rsidRDefault="009F5A56" w:rsidP="009F5A56">
      <w:r w:rsidRPr="003313C6">
        <w:t>Nach erfolgreicher Umsetzung ist es notwendig den Prozess zu dokumentieren.</w:t>
      </w:r>
      <w:r w:rsidR="001B7E22" w:rsidRPr="003313C6">
        <w:t xml:space="preserve"> Das erfolgte in der vorliegenden Projektdokumentation.</w:t>
      </w:r>
    </w:p>
    <w:p w14:paraId="1CC0C6A3" w14:textId="77777777" w:rsidR="000324B4" w:rsidRPr="003313C6" w:rsidRDefault="000324B4" w:rsidP="00555B3C"/>
    <w:p w14:paraId="4D362565" w14:textId="2C2610B6" w:rsidR="009A43F9" w:rsidRPr="003313C6" w:rsidRDefault="006940E5" w:rsidP="006864FC">
      <w:pPr>
        <w:pStyle w:val="berschrift2"/>
      </w:pPr>
      <w:bookmarkStart w:id="9" w:name="_Toc183207521"/>
      <w:r w:rsidRPr="003313C6">
        <w:t>Kundenwünsche</w:t>
      </w:r>
      <w:bookmarkEnd w:id="9"/>
    </w:p>
    <w:p w14:paraId="5B62A1CB" w14:textId="184110D4" w:rsidR="004F56EA" w:rsidRDefault="004F56EA" w:rsidP="00F27ADC">
      <w:pPr>
        <w:pStyle w:val="Listenabsatz"/>
        <w:numPr>
          <w:ilvl w:val="0"/>
          <w:numId w:val="4"/>
        </w:numPr>
      </w:pPr>
      <w:r>
        <w:t>Konfiguration der Hardware</w:t>
      </w:r>
    </w:p>
    <w:p w14:paraId="1983C9DC" w14:textId="2834834E" w:rsidR="004F56EA" w:rsidRDefault="00F27ADC" w:rsidP="004F56EA">
      <w:pPr>
        <w:pStyle w:val="Listenabsatz"/>
        <w:numPr>
          <w:ilvl w:val="0"/>
          <w:numId w:val="4"/>
        </w:numPr>
      </w:pPr>
      <w:r w:rsidRPr="003313C6">
        <w:t>Erstellung der Anwendung</w:t>
      </w:r>
    </w:p>
    <w:p w14:paraId="019E06F4" w14:textId="6FF3A58A" w:rsidR="004F56EA" w:rsidRDefault="004F56EA" w:rsidP="004F56EA">
      <w:pPr>
        <w:pStyle w:val="Listenabsatz"/>
        <w:numPr>
          <w:ilvl w:val="0"/>
          <w:numId w:val="4"/>
        </w:numPr>
      </w:pPr>
      <w:r>
        <w:t>Darstellung der Daten in ansprechender Form</w:t>
      </w:r>
    </w:p>
    <w:p w14:paraId="7122955E" w14:textId="31CC5CE4" w:rsidR="004F56EA" w:rsidRPr="003313C6" w:rsidRDefault="004F56EA" w:rsidP="004F56EA">
      <w:pPr>
        <w:pStyle w:val="Listenabsatz"/>
        <w:numPr>
          <w:ilvl w:val="0"/>
          <w:numId w:val="4"/>
        </w:numPr>
      </w:pPr>
      <w:r>
        <w:t xml:space="preserve">Zugang zu den Bereitgestellten Daten per PC oder mobilem </w:t>
      </w:r>
      <w:r w:rsidRPr="003313C6">
        <w:t>Datenendgerät</w:t>
      </w:r>
    </w:p>
    <w:p w14:paraId="459F76FE" w14:textId="0B3C098E" w:rsidR="00F27ADC" w:rsidRPr="003313C6" w:rsidRDefault="00F27ADC" w:rsidP="00F27ADC">
      <w:pPr>
        <w:pStyle w:val="Listenabsatz"/>
        <w:numPr>
          <w:ilvl w:val="0"/>
          <w:numId w:val="4"/>
        </w:numPr>
      </w:pPr>
      <w:r w:rsidRPr="003313C6">
        <w:t>Projektdokumentation</w:t>
      </w:r>
    </w:p>
    <w:p w14:paraId="19473546" w14:textId="049C296F" w:rsidR="00F27ADC" w:rsidRPr="003313C6" w:rsidRDefault="00F27ADC" w:rsidP="00F27ADC">
      <w:pPr>
        <w:pStyle w:val="Listenabsatz"/>
        <w:numPr>
          <w:ilvl w:val="0"/>
          <w:numId w:val="4"/>
        </w:numPr>
      </w:pPr>
      <w:r w:rsidRPr="003313C6">
        <w:t>Durchführung der Projektplanung und -umsetzung</w:t>
      </w:r>
    </w:p>
    <w:p w14:paraId="69C24E70" w14:textId="11224947" w:rsidR="00F27ADC" w:rsidRDefault="00F27ADC" w:rsidP="00F27ADC">
      <w:pPr>
        <w:pStyle w:val="Listenabsatz"/>
        <w:numPr>
          <w:ilvl w:val="0"/>
          <w:numId w:val="4"/>
        </w:numPr>
      </w:pPr>
      <w:r w:rsidRPr="003313C6">
        <w:t>Speicherung der Messdaten in einer CSV</w:t>
      </w:r>
      <w:r w:rsidR="004F56EA">
        <w:fldChar w:fldCharType="begin"/>
      </w:r>
      <w:r w:rsidR="004F56EA">
        <w:instrText xml:space="preserve"> XE "</w:instrText>
      </w:r>
      <w:r w:rsidR="004F56EA" w:rsidRPr="0076616E">
        <w:instrText>CSV</w:instrText>
      </w:r>
      <w:r w:rsidR="004F56EA">
        <w:instrText>" \t "</w:instrText>
      </w:r>
      <w:r w:rsidR="004F56EA" w:rsidRPr="00B86F62">
        <w:rPr>
          <w:rFonts w:cstheme="minorHAnsi"/>
          <w:i/>
        </w:rPr>
        <w:instrText>Comma-separated values</w:instrText>
      </w:r>
      <w:r w:rsidR="004F56EA">
        <w:instrText xml:space="preserve">" </w:instrText>
      </w:r>
      <w:r w:rsidR="004F56EA">
        <w:fldChar w:fldCharType="end"/>
      </w:r>
      <w:r w:rsidRPr="003313C6">
        <w:t>-Datei</w:t>
      </w:r>
    </w:p>
    <w:p w14:paraId="77ABEFC9" w14:textId="77777777" w:rsidR="00555B3C" w:rsidRPr="003313C6" w:rsidRDefault="00555B3C" w:rsidP="00555B3C"/>
    <w:p w14:paraId="07C8B679" w14:textId="61BE2FD5" w:rsidR="0059371D" w:rsidRPr="003313C6" w:rsidRDefault="006940E5" w:rsidP="0059371D">
      <w:pPr>
        <w:pStyle w:val="berschrift1"/>
      </w:pPr>
      <w:bookmarkStart w:id="10" w:name="_Toc183207522"/>
      <w:r w:rsidRPr="003313C6">
        <w:t>Ressourcen</w:t>
      </w:r>
      <w:r w:rsidR="00674AB4" w:rsidRPr="003313C6">
        <w:t>-</w:t>
      </w:r>
      <w:r w:rsidRPr="003313C6">
        <w:t xml:space="preserve"> und Ablaufplanung</w:t>
      </w:r>
      <w:bookmarkEnd w:id="10"/>
    </w:p>
    <w:p w14:paraId="08D83DDF" w14:textId="71437A86" w:rsidR="00674AB4" w:rsidRPr="003313C6" w:rsidRDefault="00674AB4" w:rsidP="00674AB4">
      <w:r w:rsidRPr="003313C6">
        <w:t>In der Ressourcen- und Ablaufplanung sollen die benötigten Ressourcen und die notwendige Zeit sowie ein Ablauf der Durchführung geplant werden.</w:t>
      </w:r>
    </w:p>
    <w:p w14:paraId="44C049E3" w14:textId="77777777" w:rsidR="00674AB4" w:rsidRPr="003313C6" w:rsidRDefault="00674AB4" w:rsidP="00674AB4"/>
    <w:p w14:paraId="46CA1587" w14:textId="2A911C7B" w:rsidR="006940E5" w:rsidRPr="003313C6" w:rsidRDefault="006940E5" w:rsidP="006864FC">
      <w:pPr>
        <w:pStyle w:val="berschrift2"/>
      </w:pPr>
      <w:bookmarkStart w:id="11" w:name="_Personalmittel"/>
      <w:bookmarkStart w:id="12" w:name="_Toc183207523"/>
      <w:bookmarkEnd w:id="11"/>
      <w:r w:rsidRPr="003313C6">
        <w:t>Personalmittel</w:t>
      </w:r>
      <w:bookmarkEnd w:id="12"/>
    </w:p>
    <w:p w14:paraId="1BFE562E" w14:textId="05C64F18" w:rsidR="000324B4" w:rsidRPr="003313C6" w:rsidRDefault="000324B4" w:rsidP="000324B4">
      <w:r w:rsidRPr="003313C6">
        <w:t xml:space="preserve">Zur Verfügung </w:t>
      </w:r>
      <w:r w:rsidR="00D07911" w:rsidRPr="003313C6">
        <w:t>steht</w:t>
      </w:r>
      <w:r w:rsidRPr="003313C6">
        <w:t xml:space="preserve"> die Arbeitszeit des Auszubildenden</w:t>
      </w:r>
      <w:r w:rsidR="001A1DF3" w:rsidRPr="003313C6">
        <w:t xml:space="preserve">. Diese </w:t>
      </w:r>
      <w:r w:rsidR="00D07911" w:rsidRPr="003313C6">
        <w:t>wird</w:t>
      </w:r>
      <w:r w:rsidR="001A1DF3" w:rsidRPr="003313C6">
        <w:t xml:space="preserve"> zusammen mit den eingesetzten Sachmitteln (</w:t>
      </w:r>
      <w:hyperlink w:anchor="_Sachmittel" w:history="1">
        <w:r w:rsidR="001A1DF3" w:rsidRPr="003313C6">
          <w:rPr>
            <w:rStyle w:val="Hyperlink"/>
          </w:rPr>
          <w:t>siehe 2.2</w:t>
        </w:r>
      </w:hyperlink>
      <w:r w:rsidR="00197AFE">
        <w:rPr>
          <w:rStyle w:val="Hyperlink"/>
        </w:rPr>
        <w:t xml:space="preserve"> Sachmittel</w:t>
      </w:r>
      <w:r w:rsidR="001A1DF3" w:rsidRPr="003313C6">
        <w:t xml:space="preserve">) </w:t>
      </w:r>
      <w:r w:rsidR="002C78BD" w:rsidRPr="003313C6">
        <w:t xml:space="preserve">mit </w:t>
      </w:r>
      <w:r w:rsidR="001A1DF3" w:rsidRPr="003313C6">
        <w:t>80</w:t>
      </w:r>
      <w:r w:rsidR="003313C6" w:rsidRPr="003313C6">
        <w:t xml:space="preserve"> </w:t>
      </w:r>
      <w:r w:rsidR="001A1DF3" w:rsidRPr="003313C6">
        <w:t>€</w:t>
      </w:r>
      <w:r w:rsidR="003475D9" w:rsidRPr="003313C6">
        <w:t xml:space="preserve"> pro Stunde</w:t>
      </w:r>
      <w:r w:rsidR="001A1DF3" w:rsidRPr="003313C6">
        <w:t xml:space="preserve"> angesetzt. Ein abschließendes Codereview erfolgt </w:t>
      </w:r>
      <w:r w:rsidR="00D07911" w:rsidRPr="003313C6">
        <w:t>durch</w:t>
      </w:r>
      <w:r w:rsidR="001A1DF3" w:rsidRPr="003313C6">
        <w:t xml:space="preserve"> den Ausbilder. Sein Stundensatz </w:t>
      </w:r>
      <w:r w:rsidR="00437819" w:rsidRPr="003313C6">
        <w:t>liegt</w:t>
      </w:r>
      <w:r w:rsidR="001A1DF3" w:rsidRPr="003313C6">
        <w:t xml:space="preserve"> bei 240</w:t>
      </w:r>
      <w:r w:rsidR="003313C6" w:rsidRPr="003313C6">
        <w:t xml:space="preserve"> </w:t>
      </w:r>
      <w:r w:rsidR="001A1DF3" w:rsidRPr="003313C6">
        <w:t>€</w:t>
      </w:r>
      <w:r w:rsidR="00437819" w:rsidRPr="003313C6">
        <w:t>.</w:t>
      </w:r>
      <w:r w:rsidR="003313C6" w:rsidRPr="003313C6">
        <w:t xml:space="preserve"> Materialübergabe und Endabnahme erfolgten durch einen Mitarbeiter des Kunden.</w:t>
      </w:r>
    </w:p>
    <w:p w14:paraId="55061AA2" w14:textId="77777777" w:rsidR="00674AB4" w:rsidRPr="003313C6" w:rsidRDefault="00674AB4" w:rsidP="000324B4"/>
    <w:p w14:paraId="44914FCD" w14:textId="3F098832" w:rsidR="006940E5" w:rsidRPr="003313C6" w:rsidRDefault="006940E5" w:rsidP="006864FC">
      <w:pPr>
        <w:pStyle w:val="berschrift2"/>
      </w:pPr>
      <w:bookmarkStart w:id="13" w:name="_Sachmittel"/>
      <w:bookmarkStart w:id="14" w:name="_Toc183207524"/>
      <w:bookmarkEnd w:id="13"/>
      <w:r w:rsidRPr="003313C6">
        <w:t>Sachmittel</w:t>
      </w:r>
      <w:bookmarkEnd w:id="14"/>
    </w:p>
    <w:p w14:paraId="6BBAB2F7" w14:textId="2C6C0A90" w:rsidR="00437819" w:rsidRPr="003313C6" w:rsidRDefault="00437819" w:rsidP="00437819">
      <w:r w:rsidRPr="003313C6">
        <w:t xml:space="preserve">Die </w:t>
      </w:r>
      <w:r w:rsidR="002C78BD" w:rsidRPr="003313C6">
        <w:t xml:space="preserve">verwendeten </w:t>
      </w:r>
      <w:r w:rsidRPr="003313C6">
        <w:t xml:space="preserve">Sachmittel unterteilen sich in Arbeitsplatz und technische Sachmittel. </w:t>
      </w:r>
      <w:r w:rsidR="00DB27D0" w:rsidRPr="003313C6">
        <w:t xml:space="preserve">Der Übersichtlichkeit halber wurden die anteiligen Kosten in den Arbeitsstundensatz des </w:t>
      </w:r>
      <w:r w:rsidR="00A77B3A" w:rsidRPr="003313C6">
        <w:t>Autors</w:t>
      </w:r>
      <w:r w:rsidR="00DB27D0" w:rsidRPr="003313C6">
        <w:t xml:space="preserve"> und des Ausbilders bereits mit eingerechnet (</w:t>
      </w:r>
      <w:hyperlink w:anchor="_Personalmittel" w:history="1">
        <w:r w:rsidR="00DB27D0" w:rsidRPr="003313C6">
          <w:rPr>
            <w:rStyle w:val="Hyperlink"/>
          </w:rPr>
          <w:t>siehe 2.1</w:t>
        </w:r>
      </w:hyperlink>
      <w:r w:rsidR="00197AFE">
        <w:rPr>
          <w:rStyle w:val="Hyperlink"/>
        </w:rPr>
        <w:t xml:space="preserve"> Personalmittel</w:t>
      </w:r>
      <w:r w:rsidR="00DB27D0" w:rsidRPr="003313C6">
        <w:t>).</w:t>
      </w:r>
    </w:p>
    <w:p w14:paraId="34AC0DC4" w14:textId="77777777" w:rsidR="00DB27D0" w:rsidRPr="003313C6" w:rsidRDefault="00DB27D0" w:rsidP="00437819"/>
    <w:p w14:paraId="09CEC062" w14:textId="6E0C02B4" w:rsidR="0059371D" w:rsidRPr="0059371D" w:rsidRDefault="00437819" w:rsidP="0059371D">
      <w:pPr>
        <w:pStyle w:val="berschrift3"/>
      </w:pPr>
      <w:bookmarkStart w:id="15" w:name="_Arbeitsplatz"/>
      <w:bookmarkStart w:id="16" w:name="_Toc183207525"/>
      <w:bookmarkEnd w:id="15"/>
      <w:r w:rsidRPr="003313C6">
        <w:t>Arbeitsplatz</w:t>
      </w:r>
      <w:bookmarkEnd w:id="16"/>
    </w:p>
    <w:p w14:paraId="3A5C5637" w14:textId="5F0367EC" w:rsidR="00437819" w:rsidRPr="003313C6" w:rsidRDefault="00437819" w:rsidP="00437819">
      <w:r w:rsidRPr="003313C6">
        <w:t>Der Arbeitsplatz beinhaltet ein angemietetes Zwei-Personen-Büro</w:t>
      </w:r>
      <w:r w:rsidR="00DB27D0" w:rsidRPr="003313C6">
        <w:t xml:space="preserve">, dafür anfallende Heitz-, Strom- sowie Internet-Kosten. Dem </w:t>
      </w:r>
      <w:r w:rsidR="00A77B3A" w:rsidRPr="003313C6">
        <w:t>Autor</w:t>
      </w:r>
      <w:r w:rsidR="00DB27D0" w:rsidRPr="003313C6">
        <w:t xml:space="preserve"> stehen hier ein Schreibtisch mit Bürostuhl, Monitor, Tastatur und Maus zur Verfügung. </w:t>
      </w:r>
      <w:r w:rsidR="007B0A23" w:rsidRPr="003313C6">
        <w:t>Die Reinigung erfolgt durch die Mitarbeiter des Unternehmens in ihrer Arbeitszeit.</w:t>
      </w:r>
    </w:p>
    <w:p w14:paraId="0CD93DE3" w14:textId="216CDC81" w:rsidR="007B0A23" w:rsidRPr="003313C6" w:rsidRDefault="007B0A23" w:rsidP="00437819">
      <w:r w:rsidRPr="003313C6">
        <w:t>Der Arbeitsplatz des Ausbilders ist gleichermaßen ausgestattet.</w:t>
      </w:r>
    </w:p>
    <w:p w14:paraId="78D5EC67" w14:textId="77777777" w:rsidR="00DB27D0" w:rsidRPr="003313C6" w:rsidRDefault="00DB27D0" w:rsidP="00437819"/>
    <w:p w14:paraId="1D6780D2" w14:textId="31BFC524" w:rsidR="0059371D" w:rsidRPr="0059371D" w:rsidRDefault="00437819" w:rsidP="0059371D">
      <w:pPr>
        <w:pStyle w:val="berschrift3"/>
      </w:pPr>
      <w:bookmarkStart w:id="17" w:name="_Toc183207526"/>
      <w:r w:rsidRPr="003313C6">
        <w:t>Technische Sachmittel</w:t>
      </w:r>
      <w:bookmarkEnd w:id="17"/>
    </w:p>
    <w:p w14:paraId="61135EB3" w14:textId="57D0EB5B" w:rsidR="00437819" w:rsidRPr="003313C6" w:rsidRDefault="007B0A23" w:rsidP="00437819">
      <w:r w:rsidRPr="003313C6">
        <w:t xml:space="preserve">Dem Ausbilder und dem </w:t>
      </w:r>
      <w:r w:rsidR="00A77B3A" w:rsidRPr="003313C6">
        <w:t>Autor</w:t>
      </w:r>
      <w:r w:rsidR="00437819" w:rsidRPr="003313C6">
        <w:t xml:space="preserve"> wurde vom Kunden Laptop</w:t>
      </w:r>
      <w:r w:rsidRPr="003313C6">
        <w:t>s</w:t>
      </w:r>
      <w:r w:rsidR="00437819" w:rsidRPr="003313C6">
        <w:t xml:space="preserve"> </w:t>
      </w:r>
      <w:r w:rsidR="00F34E8C" w:rsidRPr="003313C6">
        <w:t>m</w:t>
      </w:r>
      <w:r w:rsidR="00437819" w:rsidRPr="003313C6">
        <w:t>it ausreichender Systemhardware zur Verfügung gestellt.</w:t>
      </w:r>
      <w:r w:rsidRPr="003313C6">
        <w:t xml:space="preserve"> Hierdurch entstehen, abgesehen von Stromkosten </w:t>
      </w:r>
      <w:hyperlink w:anchor="_Arbeitsplatz" w:history="1">
        <w:r w:rsidRPr="003313C6">
          <w:rPr>
            <w:rStyle w:val="Hyperlink"/>
          </w:rPr>
          <w:t>(siehe 2.2.1</w:t>
        </w:r>
      </w:hyperlink>
      <w:r w:rsidRPr="003313C6">
        <w:t>) keine weiteren Kosten für den Ausbildungsbetrieb, da auch die Wartung durch den IT-Service des Kunden gewährleistet wird.</w:t>
      </w:r>
    </w:p>
    <w:p w14:paraId="7B7CE51F" w14:textId="589BA89B" w:rsidR="00B17E16" w:rsidRPr="003313C6" w:rsidRDefault="00B17E16" w:rsidP="00437819">
      <w:r w:rsidRPr="003313C6">
        <w:t>Zur Gesamtkalkulation werden deshalb für jede Stunde Laptopeinsatz 10€ angesetzt.</w:t>
      </w:r>
    </w:p>
    <w:p w14:paraId="1ABE1379" w14:textId="77777777" w:rsidR="001E3BC9" w:rsidRPr="003313C6" w:rsidRDefault="001E3BC9" w:rsidP="001E3BC9"/>
    <w:p w14:paraId="3791A0D8" w14:textId="65C391D2" w:rsidR="007B0A23" w:rsidRPr="003313C6" w:rsidRDefault="007B0A23" w:rsidP="001E3BC9">
      <w:r w:rsidRPr="003313C6">
        <w:t xml:space="preserve">Tätigkeiten für den Kunden </w:t>
      </w:r>
      <w:r w:rsidR="004F4680" w:rsidRPr="003313C6">
        <w:t>erfolgen ausschließlich über die zur Verfügung gestellte Hardware um Datensicherheit und Integrität zu gewährleisten.</w:t>
      </w:r>
    </w:p>
    <w:p w14:paraId="007D6620" w14:textId="77777777" w:rsidR="001E3BC9" w:rsidRPr="003313C6" w:rsidRDefault="001E3BC9" w:rsidP="001E3BC9"/>
    <w:p w14:paraId="6196374A" w14:textId="4EC65AC4" w:rsidR="004F4680" w:rsidRPr="003313C6" w:rsidRDefault="004F4680" w:rsidP="001E3BC9">
      <w:r w:rsidRPr="003313C6">
        <w:t>Zur Erfassung der Daten wird ein Raspberry Pi 4 Modell B mit 4GM RAM</w:t>
      </w:r>
      <w:r w:rsidR="00F34E8C" w:rsidRPr="003313C6">
        <w:t xml:space="preserve"> und passender Stromversorgung zusammen mit einem Gehäuse</w:t>
      </w:r>
      <w:r w:rsidR="00001DE4" w:rsidRPr="003313C6">
        <w:t>, einem Kühlkörper-Set, einer 32 GB Speicherkarte</w:t>
      </w:r>
      <w:r w:rsidR="00F34E8C" w:rsidRPr="003313C6">
        <w:t>, einem Steckbrett, einem DHT11 Temperatur- und Feuchtigkeitssensor</w:t>
      </w:r>
      <w:r w:rsidR="00441693" w:rsidRPr="003313C6">
        <w:t>, einem Cobbler, einem GPIO Flachbandkabel</w:t>
      </w:r>
      <w:r w:rsidR="00F34E8C" w:rsidRPr="003313C6">
        <w:t xml:space="preserve"> und drei Entwicklerboards – Steckbrückenkabel m/m vom Kunden bereitgestellt.</w:t>
      </w:r>
    </w:p>
    <w:p w14:paraId="4BA7046E" w14:textId="77777777" w:rsidR="003475D9" w:rsidRPr="003313C6" w:rsidRDefault="003475D9" w:rsidP="001E3BC9"/>
    <w:p w14:paraId="785632C7" w14:textId="1167528B" w:rsidR="006940E5" w:rsidRPr="003313C6" w:rsidRDefault="006940E5" w:rsidP="006864FC">
      <w:pPr>
        <w:pStyle w:val="berschrift2"/>
      </w:pPr>
      <w:bookmarkStart w:id="18" w:name="_Toc183207527"/>
      <w:r w:rsidRPr="003313C6">
        <w:t>Terminplanung</w:t>
      </w:r>
      <w:bookmarkEnd w:id="18"/>
    </w:p>
    <w:p w14:paraId="1D0DB704" w14:textId="743217ED" w:rsidR="002B081A" w:rsidRPr="003313C6" w:rsidRDefault="00CD255A" w:rsidP="00CD255A">
      <w:r w:rsidRPr="003313C6">
        <w:t xml:space="preserve">Zur Durchführung des Projektes wurden dem Autor fünf Tage mit je </w:t>
      </w:r>
      <w:r w:rsidR="00C52C19" w:rsidRPr="003313C6">
        <w:t xml:space="preserve">acht </w:t>
      </w:r>
      <w:r w:rsidR="002B081A" w:rsidRPr="003313C6">
        <w:t xml:space="preserve">Arbeitsstunden </w:t>
      </w:r>
      <w:r w:rsidR="00C52C19" w:rsidRPr="003313C6">
        <w:t xml:space="preserve">für den Aufbau der Hardware und die Erstellung einer Softwarelösung zur Verfügung gestellt. Da sich der Autor nur an einem Tag in der Woche beim Kunden vor Ort befindet, wurde festgelegt, dass er </w:t>
      </w:r>
      <w:r w:rsidR="002B081A" w:rsidRPr="003313C6">
        <w:t xml:space="preserve">in den Kalenderwochen 41 bis 45 </w:t>
      </w:r>
      <w:r w:rsidR="00C52C19" w:rsidRPr="003313C6">
        <w:t xml:space="preserve">jeweils </w:t>
      </w:r>
      <w:r w:rsidR="006E747B" w:rsidRPr="003313C6">
        <w:t>mittwochs</w:t>
      </w:r>
      <w:r w:rsidR="00C52C19" w:rsidRPr="003313C6">
        <w:t xml:space="preserve"> </w:t>
      </w:r>
      <w:r w:rsidR="002B081A" w:rsidRPr="003313C6">
        <w:t>daran arbeiten sollte.</w:t>
      </w:r>
      <w:r w:rsidR="008D4EF2" w:rsidRPr="003313C6">
        <w:t xml:space="preserve"> Starttermin war der 09.10.2024. Endtermin der 06.11.2024.</w:t>
      </w:r>
    </w:p>
    <w:p w14:paraId="63C4C942" w14:textId="77777777" w:rsidR="002B081A" w:rsidRPr="003313C6" w:rsidRDefault="002B081A" w:rsidP="00CD255A"/>
    <w:p w14:paraId="164E76E2" w14:textId="05866CE1" w:rsidR="00527092" w:rsidRPr="003313C6" w:rsidRDefault="002B081A" w:rsidP="00CD255A">
      <w:r w:rsidRPr="003313C6">
        <w:t>Eine Übergabe der Hardwarekomponenten erfolgte am 0</w:t>
      </w:r>
      <w:r w:rsidR="008D4EF2" w:rsidRPr="003313C6">
        <w:t>9</w:t>
      </w:r>
      <w:r w:rsidRPr="003313C6">
        <w:t xml:space="preserve">.10.2024 durch den Systemadministrator des Kunden. </w:t>
      </w:r>
      <w:r w:rsidR="008D4EF2" w:rsidRPr="003313C6">
        <w:t>Die</w:t>
      </w:r>
      <w:r w:rsidRPr="003313C6">
        <w:t xml:space="preserve"> Endabnahme und Übergabe des Produktes </w:t>
      </w:r>
      <w:r w:rsidR="008D4EF2" w:rsidRPr="003313C6">
        <w:t xml:space="preserve">an den Systemadministrator erfolgten </w:t>
      </w:r>
      <w:r w:rsidRPr="003313C6">
        <w:t>am 06.11.2024.</w:t>
      </w:r>
      <w:r w:rsidR="00393CE1">
        <w:t xml:space="preserve"> </w:t>
      </w:r>
      <w:r w:rsidR="00527092">
        <w:t xml:space="preserve">Die Ausarbeitung der Dokumentation </w:t>
      </w:r>
      <w:r w:rsidR="00837051">
        <w:t>ist nach erfolgreicher Einführung geplant.</w:t>
      </w:r>
      <w:r w:rsidR="00527092">
        <w:t xml:space="preserve"> </w:t>
      </w:r>
    </w:p>
    <w:p w14:paraId="749F6BFC" w14:textId="77777777" w:rsidR="00C52C19" w:rsidRPr="003313C6" w:rsidRDefault="00C52C19" w:rsidP="00CD255A"/>
    <w:p w14:paraId="7DB0DEC6" w14:textId="79A19F0C" w:rsidR="006940E5" w:rsidRPr="003313C6" w:rsidRDefault="006940E5" w:rsidP="006864FC">
      <w:pPr>
        <w:pStyle w:val="berschrift2"/>
      </w:pPr>
      <w:bookmarkStart w:id="19" w:name="_Toc183207528"/>
      <w:r w:rsidRPr="003313C6">
        <w:t>Kostenplanung</w:t>
      </w:r>
      <w:bookmarkEnd w:id="19"/>
    </w:p>
    <w:p w14:paraId="1421E3ED" w14:textId="28338FDB" w:rsidR="00C212BF" w:rsidRPr="003313C6" w:rsidRDefault="00C212BF" w:rsidP="00C212BF">
      <w:r w:rsidRPr="003313C6">
        <w:t>Die durch den Kunden zur Verfügung gestellte Hardware hatte Anschaffungskosten in Höhe von:</w:t>
      </w:r>
    </w:p>
    <w:p w14:paraId="7331B5FD" w14:textId="77777777" w:rsidR="00C212BF" w:rsidRPr="003313C6" w:rsidRDefault="00C212BF" w:rsidP="00C212BF"/>
    <w:tbl>
      <w:tblPr>
        <w:tblStyle w:val="EinfacheTabelle3"/>
        <w:tblW w:w="0" w:type="auto"/>
        <w:tblLook w:val="04A0" w:firstRow="1" w:lastRow="0" w:firstColumn="1" w:lastColumn="0" w:noHBand="0" w:noVBand="1"/>
      </w:tblPr>
      <w:tblGrid>
        <w:gridCol w:w="5670"/>
        <w:gridCol w:w="1648"/>
        <w:gridCol w:w="2716"/>
      </w:tblGrid>
      <w:tr w:rsidR="00C212BF" w:rsidRPr="003313C6" w14:paraId="0B7AAD22" w14:textId="77777777" w:rsidTr="00C90462">
        <w:trPr>
          <w:cnfStyle w:val="100000000000" w:firstRow="1" w:lastRow="0" w:firstColumn="0" w:lastColumn="0" w:oddVBand="0" w:evenVBand="0" w:oddHBand="0" w:evenHBand="0" w:firstRowFirstColumn="0" w:firstRowLastColumn="0" w:lastRowFirstColumn="0" w:lastRowLastColumn="0"/>
          <w:cantSplit/>
        </w:trPr>
        <w:tc>
          <w:tcPr>
            <w:cnfStyle w:val="001000000100" w:firstRow="0" w:lastRow="0" w:firstColumn="1" w:lastColumn="0" w:oddVBand="0" w:evenVBand="0" w:oddHBand="0" w:evenHBand="0" w:firstRowFirstColumn="1" w:firstRowLastColumn="0" w:lastRowFirstColumn="0" w:lastRowLastColumn="0"/>
            <w:tcW w:w="5670" w:type="dxa"/>
          </w:tcPr>
          <w:p w14:paraId="551FA245" w14:textId="77777777" w:rsidR="00C212BF" w:rsidRPr="003313C6" w:rsidRDefault="00C212BF" w:rsidP="003A0DCA">
            <w:r w:rsidRPr="003313C6">
              <w:t>Name</w:t>
            </w:r>
          </w:p>
        </w:tc>
        <w:tc>
          <w:tcPr>
            <w:tcW w:w="1648" w:type="dxa"/>
          </w:tcPr>
          <w:p w14:paraId="39A1188B" w14:textId="47DE5D6A" w:rsidR="00C212BF" w:rsidRPr="003313C6" w:rsidRDefault="00CD255A" w:rsidP="003A0DCA">
            <w:pPr>
              <w:jc w:val="right"/>
              <w:cnfStyle w:val="100000000000" w:firstRow="1" w:lastRow="0" w:firstColumn="0" w:lastColumn="0" w:oddVBand="0" w:evenVBand="0" w:oddHBand="0" w:evenHBand="0" w:firstRowFirstColumn="0" w:firstRowLastColumn="0" w:lastRowFirstColumn="0" w:lastRowLastColumn="0"/>
            </w:pPr>
            <w:r w:rsidRPr="003313C6">
              <w:t>Brutto-</w:t>
            </w:r>
            <w:r w:rsidR="00C212BF" w:rsidRPr="003313C6">
              <w:t>Preis</w:t>
            </w:r>
            <w:r w:rsidR="00C212BF" w:rsidRPr="003313C6">
              <w:rPr>
                <w:rStyle w:val="Funotenzeichen"/>
              </w:rPr>
              <w:footnoteReference w:id="1"/>
            </w:r>
          </w:p>
        </w:tc>
        <w:tc>
          <w:tcPr>
            <w:tcW w:w="2716" w:type="dxa"/>
          </w:tcPr>
          <w:p w14:paraId="7437606A" w14:textId="77777777" w:rsidR="00C212BF" w:rsidRPr="003313C6" w:rsidRDefault="00C212BF" w:rsidP="003A0DCA">
            <w:pPr>
              <w:jc w:val="right"/>
              <w:cnfStyle w:val="100000000000" w:firstRow="1" w:lastRow="0" w:firstColumn="0" w:lastColumn="0" w:oddVBand="0" w:evenVBand="0" w:oddHBand="0" w:evenHBand="0" w:firstRowFirstColumn="0" w:firstRowLastColumn="0" w:lastRowFirstColumn="0" w:lastRowLastColumn="0"/>
            </w:pPr>
            <w:r w:rsidRPr="003313C6">
              <w:t>Netto-Preis</w:t>
            </w:r>
          </w:p>
        </w:tc>
      </w:tr>
      <w:tr w:rsidR="00C212BF" w:rsidRPr="003313C6" w14:paraId="340444F5" w14:textId="77777777" w:rsidTr="00C904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670" w:type="dxa"/>
          </w:tcPr>
          <w:p w14:paraId="7C50B71B" w14:textId="77777777" w:rsidR="00C212BF" w:rsidRPr="006A4341" w:rsidRDefault="00C212BF" w:rsidP="003A0DCA">
            <w:pPr>
              <w:rPr>
                <w:lang w:val="en-US"/>
              </w:rPr>
            </w:pPr>
            <w:r w:rsidRPr="006A4341">
              <w:rPr>
                <w:lang w:val="en-US"/>
              </w:rPr>
              <w:t>Raspberry Pi 4 Modell B 4GB</w:t>
            </w:r>
          </w:p>
        </w:tc>
        <w:tc>
          <w:tcPr>
            <w:tcW w:w="1648" w:type="dxa"/>
          </w:tcPr>
          <w:p w14:paraId="3F8D8B22" w14:textId="77777777" w:rsidR="00C212BF" w:rsidRPr="003313C6" w:rsidRDefault="00C212BF" w:rsidP="003A0DCA">
            <w:pPr>
              <w:jc w:val="right"/>
              <w:cnfStyle w:val="000000100000" w:firstRow="0" w:lastRow="0" w:firstColumn="0" w:lastColumn="0" w:oddVBand="0" w:evenVBand="0" w:oddHBand="1" w:evenHBand="0" w:firstRowFirstColumn="0" w:firstRowLastColumn="0" w:lastRowFirstColumn="0" w:lastRowLastColumn="0"/>
            </w:pPr>
            <w:r w:rsidRPr="003313C6">
              <w:t>56,90 €</w:t>
            </w:r>
          </w:p>
        </w:tc>
        <w:tc>
          <w:tcPr>
            <w:tcW w:w="2716" w:type="dxa"/>
          </w:tcPr>
          <w:p w14:paraId="341F68CD" w14:textId="77777777" w:rsidR="00C212BF" w:rsidRPr="003313C6" w:rsidRDefault="00C212BF" w:rsidP="003A0DCA">
            <w:pPr>
              <w:jc w:val="right"/>
              <w:cnfStyle w:val="000000100000" w:firstRow="0" w:lastRow="0" w:firstColumn="0" w:lastColumn="0" w:oddVBand="0" w:evenVBand="0" w:oddHBand="1" w:evenHBand="0" w:firstRowFirstColumn="0" w:firstRowLastColumn="0" w:lastRowFirstColumn="0" w:lastRowLastColumn="0"/>
            </w:pPr>
            <w:r w:rsidRPr="003313C6">
              <w:fldChar w:fldCharType="begin"/>
            </w:r>
            <w:r w:rsidRPr="003313C6">
              <w:instrText xml:space="preserve"> =B2/1,19 \# "#.##0,00 €;(#.##0,00 €)" </w:instrText>
            </w:r>
            <w:r w:rsidRPr="003313C6">
              <w:fldChar w:fldCharType="separate"/>
            </w:r>
            <w:r w:rsidRPr="003313C6">
              <w:rPr>
                <w:noProof/>
              </w:rPr>
              <w:t>47,82 €</w:t>
            </w:r>
            <w:r w:rsidRPr="003313C6">
              <w:fldChar w:fldCharType="end"/>
            </w:r>
          </w:p>
        </w:tc>
      </w:tr>
      <w:tr w:rsidR="00C212BF" w:rsidRPr="003313C6" w14:paraId="692875D8" w14:textId="77777777" w:rsidTr="00C90462">
        <w:trPr>
          <w:cantSplit/>
        </w:trPr>
        <w:tc>
          <w:tcPr>
            <w:cnfStyle w:val="001000000000" w:firstRow="0" w:lastRow="0" w:firstColumn="1" w:lastColumn="0" w:oddVBand="0" w:evenVBand="0" w:oddHBand="0" w:evenHBand="0" w:firstRowFirstColumn="0" w:firstRowLastColumn="0" w:lastRowFirstColumn="0" w:lastRowLastColumn="0"/>
            <w:tcW w:w="5670" w:type="dxa"/>
          </w:tcPr>
          <w:p w14:paraId="22D64598" w14:textId="77777777" w:rsidR="00C212BF" w:rsidRPr="003313C6" w:rsidRDefault="00C212BF" w:rsidP="003A0DCA">
            <w:r w:rsidRPr="003313C6">
              <w:t>Kühlkörper-Set</w:t>
            </w:r>
          </w:p>
        </w:tc>
        <w:tc>
          <w:tcPr>
            <w:tcW w:w="1648" w:type="dxa"/>
          </w:tcPr>
          <w:p w14:paraId="1138A2DA" w14:textId="77777777" w:rsidR="00C212BF" w:rsidRPr="003313C6" w:rsidRDefault="00C212BF" w:rsidP="003A0DCA">
            <w:pPr>
              <w:jc w:val="right"/>
              <w:cnfStyle w:val="000000000000" w:firstRow="0" w:lastRow="0" w:firstColumn="0" w:lastColumn="0" w:oddVBand="0" w:evenVBand="0" w:oddHBand="0" w:evenHBand="0" w:firstRowFirstColumn="0" w:firstRowLastColumn="0" w:lastRowFirstColumn="0" w:lastRowLastColumn="0"/>
            </w:pPr>
            <w:r w:rsidRPr="003313C6">
              <w:t>1,90 €</w:t>
            </w:r>
          </w:p>
        </w:tc>
        <w:tc>
          <w:tcPr>
            <w:tcW w:w="2716" w:type="dxa"/>
          </w:tcPr>
          <w:p w14:paraId="44CC3560" w14:textId="77777777" w:rsidR="00C212BF" w:rsidRPr="003313C6" w:rsidRDefault="00C212BF" w:rsidP="003A0DCA">
            <w:pPr>
              <w:jc w:val="right"/>
              <w:cnfStyle w:val="000000000000" w:firstRow="0" w:lastRow="0" w:firstColumn="0" w:lastColumn="0" w:oddVBand="0" w:evenVBand="0" w:oddHBand="0" w:evenHBand="0" w:firstRowFirstColumn="0" w:firstRowLastColumn="0" w:lastRowFirstColumn="0" w:lastRowLastColumn="0"/>
            </w:pPr>
            <w:r w:rsidRPr="003313C6">
              <w:fldChar w:fldCharType="begin"/>
            </w:r>
            <w:r w:rsidRPr="003313C6">
              <w:instrText xml:space="preserve"> =B3/1,19 \# "#.##0,00 €;(#.##0,00 €)" </w:instrText>
            </w:r>
            <w:r w:rsidRPr="003313C6">
              <w:fldChar w:fldCharType="separate"/>
            </w:r>
            <w:r w:rsidRPr="003313C6">
              <w:rPr>
                <w:noProof/>
              </w:rPr>
              <w:t>1,60 €</w:t>
            </w:r>
            <w:r w:rsidRPr="003313C6">
              <w:fldChar w:fldCharType="end"/>
            </w:r>
          </w:p>
        </w:tc>
      </w:tr>
      <w:tr w:rsidR="00C212BF" w:rsidRPr="003313C6" w14:paraId="475F3C6E" w14:textId="77777777" w:rsidTr="00C904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670" w:type="dxa"/>
          </w:tcPr>
          <w:p w14:paraId="503DD4BB" w14:textId="77777777" w:rsidR="00C212BF" w:rsidRPr="003313C6" w:rsidRDefault="00C212BF" w:rsidP="003A0DCA">
            <w:r w:rsidRPr="003313C6">
              <w:t>Speicherkarte</w:t>
            </w:r>
          </w:p>
        </w:tc>
        <w:tc>
          <w:tcPr>
            <w:tcW w:w="1648" w:type="dxa"/>
          </w:tcPr>
          <w:p w14:paraId="6F16EE09" w14:textId="77777777" w:rsidR="00C212BF" w:rsidRPr="003313C6" w:rsidRDefault="00C212BF" w:rsidP="003A0DCA">
            <w:pPr>
              <w:jc w:val="right"/>
              <w:cnfStyle w:val="000000100000" w:firstRow="0" w:lastRow="0" w:firstColumn="0" w:lastColumn="0" w:oddVBand="0" w:evenVBand="0" w:oddHBand="1" w:evenHBand="0" w:firstRowFirstColumn="0" w:firstRowLastColumn="0" w:lastRowFirstColumn="0" w:lastRowLastColumn="0"/>
            </w:pPr>
            <w:r w:rsidRPr="003313C6">
              <w:t>7,85 €</w:t>
            </w:r>
          </w:p>
        </w:tc>
        <w:tc>
          <w:tcPr>
            <w:tcW w:w="2716" w:type="dxa"/>
          </w:tcPr>
          <w:p w14:paraId="5DB6C2E2" w14:textId="77777777" w:rsidR="00C212BF" w:rsidRPr="003313C6" w:rsidRDefault="00C212BF" w:rsidP="003A0DCA">
            <w:pPr>
              <w:jc w:val="right"/>
              <w:cnfStyle w:val="000000100000" w:firstRow="0" w:lastRow="0" w:firstColumn="0" w:lastColumn="0" w:oddVBand="0" w:evenVBand="0" w:oddHBand="1" w:evenHBand="0" w:firstRowFirstColumn="0" w:firstRowLastColumn="0" w:lastRowFirstColumn="0" w:lastRowLastColumn="0"/>
            </w:pPr>
            <w:r w:rsidRPr="003313C6">
              <w:fldChar w:fldCharType="begin"/>
            </w:r>
            <w:r w:rsidRPr="003313C6">
              <w:instrText xml:space="preserve"> =B4/1,19 \# "#.##0,00 €;(#.##0,00 €)" </w:instrText>
            </w:r>
            <w:r w:rsidRPr="003313C6">
              <w:fldChar w:fldCharType="separate"/>
            </w:r>
            <w:r w:rsidRPr="003313C6">
              <w:rPr>
                <w:noProof/>
              </w:rPr>
              <w:t>6,60 €</w:t>
            </w:r>
            <w:r w:rsidRPr="003313C6">
              <w:fldChar w:fldCharType="end"/>
            </w:r>
          </w:p>
        </w:tc>
      </w:tr>
      <w:tr w:rsidR="00C212BF" w:rsidRPr="003313C6" w14:paraId="20B9D31D" w14:textId="77777777" w:rsidTr="00C90462">
        <w:trPr>
          <w:cantSplit/>
        </w:trPr>
        <w:tc>
          <w:tcPr>
            <w:cnfStyle w:val="001000000000" w:firstRow="0" w:lastRow="0" w:firstColumn="1" w:lastColumn="0" w:oddVBand="0" w:evenVBand="0" w:oddHBand="0" w:evenHBand="0" w:firstRowFirstColumn="0" w:firstRowLastColumn="0" w:lastRowFirstColumn="0" w:lastRowLastColumn="0"/>
            <w:tcW w:w="5670" w:type="dxa"/>
          </w:tcPr>
          <w:p w14:paraId="2B9E2A1E" w14:textId="77777777" w:rsidR="00C212BF" w:rsidRPr="003313C6" w:rsidRDefault="00C212BF" w:rsidP="003A0DCA">
            <w:r w:rsidRPr="003313C6">
              <w:t>Gehäuse</w:t>
            </w:r>
          </w:p>
        </w:tc>
        <w:tc>
          <w:tcPr>
            <w:tcW w:w="1648" w:type="dxa"/>
          </w:tcPr>
          <w:p w14:paraId="6DC298C9" w14:textId="77777777" w:rsidR="00C212BF" w:rsidRPr="003313C6" w:rsidRDefault="00C212BF" w:rsidP="003A0DCA">
            <w:pPr>
              <w:jc w:val="right"/>
              <w:cnfStyle w:val="000000000000" w:firstRow="0" w:lastRow="0" w:firstColumn="0" w:lastColumn="0" w:oddVBand="0" w:evenVBand="0" w:oddHBand="0" w:evenHBand="0" w:firstRowFirstColumn="0" w:firstRowLastColumn="0" w:lastRowFirstColumn="0" w:lastRowLastColumn="0"/>
            </w:pPr>
            <w:r w:rsidRPr="003313C6">
              <w:t>7,50 €</w:t>
            </w:r>
          </w:p>
        </w:tc>
        <w:tc>
          <w:tcPr>
            <w:tcW w:w="2716" w:type="dxa"/>
          </w:tcPr>
          <w:p w14:paraId="5D6C59B1" w14:textId="77777777" w:rsidR="00C212BF" w:rsidRPr="003313C6" w:rsidRDefault="00C212BF" w:rsidP="003A0DCA">
            <w:pPr>
              <w:jc w:val="right"/>
              <w:cnfStyle w:val="000000000000" w:firstRow="0" w:lastRow="0" w:firstColumn="0" w:lastColumn="0" w:oddVBand="0" w:evenVBand="0" w:oddHBand="0" w:evenHBand="0" w:firstRowFirstColumn="0" w:firstRowLastColumn="0" w:lastRowFirstColumn="0" w:lastRowLastColumn="0"/>
            </w:pPr>
            <w:r w:rsidRPr="003313C6">
              <w:fldChar w:fldCharType="begin"/>
            </w:r>
            <w:r w:rsidRPr="003313C6">
              <w:instrText xml:space="preserve"> =B5/1,19 \# "#.##0,00 €;(#.##0,00 €)" </w:instrText>
            </w:r>
            <w:r w:rsidRPr="003313C6">
              <w:fldChar w:fldCharType="separate"/>
            </w:r>
            <w:r w:rsidRPr="003313C6">
              <w:rPr>
                <w:noProof/>
              </w:rPr>
              <w:t>6,30 €</w:t>
            </w:r>
            <w:r w:rsidRPr="003313C6">
              <w:fldChar w:fldCharType="end"/>
            </w:r>
          </w:p>
        </w:tc>
      </w:tr>
      <w:tr w:rsidR="00C212BF" w:rsidRPr="003313C6" w14:paraId="01A330B1" w14:textId="77777777" w:rsidTr="00C904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670" w:type="dxa"/>
          </w:tcPr>
          <w:p w14:paraId="13E4C406" w14:textId="77777777" w:rsidR="00C212BF" w:rsidRPr="003313C6" w:rsidRDefault="00C212BF" w:rsidP="003A0DCA">
            <w:r w:rsidRPr="003313C6">
              <w:t>USB-C Netzteil</w:t>
            </w:r>
          </w:p>
        </w:tc>
        <w:tc>
          <w:tcPr>
            <w:tcW w:w="1648" w:type="dxa"/>
          </w:tcPr>
          <w:p w14:paraId="4A40CE68" w14:textId="77777777" w:rsidR="00C212BF" w:rsidRPr="003313C6" w:rsidRDefault="00C212BF" w:rsidP="003A0DCA">
            <w:pPr>
              <w:jc w:val="right"/>
              <w:cnfStyle w:val="000000100000" w:firstRow="0" w:lastRow="0" w:firstColumn="0" w:lastColumn="0" w:oddVBand="0" w:evenVBand="0" w:oddHBand="1" w:evenHBand="0" w:firstRowFirstColumn="0" w:firstRowLastColumn="0" w:lastRowFirstColumn="0" w:lastRowLastColumn="0"/>
            </w:pPr>
            <w:r w:rsidRPr="003313C6">
              <w:t>7,90 €</w:t>
            </w:r>
          </w:p>
        </w:tc>
        <w:tc>
          <w:tcPr>
            <w:tcW w:w="2716" w:type="dxa"/>
          </w:tcPr>
          <w:p w14:paraId="333B3669" w14:textId="77777777" w:rsidR="00C212BF" w:rsidRPr="003313C6" w:rsidRDefault="00C212BF" w:rsidP="003A0DCA">
            <w:pPr>
              <w:jc w:val="right"/>
              <w:cnfStyle w:val="000000100000" w:firstRow="0" w:lastRow="0" w:firstColumn="0" w:lastColumn="0" w:oddVBand="0" w:evenVBand="0" w:oddHBand="1" w:evenHBand="0" w:firstRowFirstColumn="0" w:firstRowLastColumn="0" w:lastRowFirstColumn="0" w:lastRowLastColumn="0"/>
            </w:pPr>
            <w:r w:rsidRPr="003313C6">
              <w:fldChar w:fldCharType="begin"/>
            </w:r>
            <w:r w:rsidRPr="003313C6">
              <w:instrText xml:space="preserve"> =B6/1,19 \# "#.##0,00 €;(#.##0,00 €)" </w:instrText>
            </w:r>
            <w:r w:rsidRPr="003313C6">
              <w:fldChar w:fldCharType="separate"/>
            </w:r>
            <w:r w:rsidRPr="003313C6">
              <w:rPr>
                <w:noProof/>
              </w:rPr>
              <w:t>6,64 €</w:t>
            </w:r>
            <w:r w:rsidRPr="003313C6">
              <w:fldChar w:fldCharType="end"/>
            </w:r>
          </w:p>
        </w:tc>
      </w:tr>
      <w:tr w:rsidR="00C212BF" w:rsidRPr="003313C6" w14:paraId="1C14AB27" w14:textId="77777777" w:rsidTr="00C90462">
        <w:trPr>
          <w:cantSplit/>
        </w:trPr>
        <w:tc>
          <w:tcPr>
            <w:cnfStyle w:val="001000000000" w:firstRow="0" w:lastRow="0" w:firstColumn="1" w:lastColumn="0" w:oddVBand="0" w:evenVBand="0" w:oddHBand="0" w:evenHBand="0" w:firstRowFirstColumn="0" w:firstRowLastColumn="0" w:lastRowFirstColumn="0" w:lastRowLastColumn="0"/>
            <w:tcW w:w="5670" w:type="dxa"/>
          </w:tcPr>
          <w:p w14:paraId="6C8FA1E8" w14:textId="77777777" w:rsidR="00C212BF" w:rsidRPr="003313C6" w:rsidRDefault="00C212BF" w:rsidP="003A0DCA">
            <w:r w:rsidRPr="003313C6">
              <w:t>DHT11 Temperatur- und Feuchtigkeitssensor</w:t>
            </w:r>
          </w:p>
        </w:tc>
        <w:tc>
          <w:tcPr>
            <w:tcW w:w="1648" w:type="dxa"/>
          </w:tcPr>
          <w:p w14:paraId="5D43368B" w14:textId="77777777" w:rsidR="00C212BF" w:rsidRPr="003313C6" w:rsidRDefault="00C212BF" w:rsidP="003A0DCA">
            <w:pPr>
              <w:jc w:val="right"/>
              <w:cnfStyle w:val="000000000000" w:firstRow="0" w:lastRow="0" w:firstColumn="0" w:lastColumn="0" w:oddVBand="0" w:evenVBand="0" w:oddHBand="0" w:evenHBand="0" w:firstRowFirstColumn="0" w:firstRowLastColumn="0" w:lastRowFirstColumn="0" w:lastRowLastColumn="0"/>
            </w:pPr>
            <w:r w:rsidRPr="003313C6">
              <w:t>1,95 €</w:t>
            </w:r>
          </w:p>
        </w:tc>
        <w:tc>
          <w:tcPr>
            <w:tcW w:w="2716" w:type="dxa"/>
          </w:tcPr>
          <w:p w14:paraId="76906236" w14:textId="77777777" w:rsidR="00C212BF" w:rsidRPr="003313C6" w:rsidRDefault="00C212BF" w:rsidP="003A0DCA">
            <w:pPr>
              <w:jc w:val="right"/>
              <w:cnfStyle w:val="000000000000" w:firstRow="0" w:lastRow="0" w:firstColumn="0" w:lastColumn="0" w:oddVBand="0" w:evenVBand="0" w:oddHBand="0" w:evenHBand="0" w:firstRowFirstColumn="0" w:firstRowLastColumn="0" w:lastRowFirstColumn="0" w:lastRowLastColumn="0"/>
            </w:pPr>
            <w:r w:rsidRPr="003313C6">
              <w:fldChar w:fldCharType="begin"/>
            </w:r>
            <w:r w:rsidRPr="003313C6">
              <w:instrText xml:space="preserve"> =B7/1,19 \# "#.##0,00 €;(#.##0,00 €)" </w:instrText>
            </w:r>
            <w:r w:rsidRPr="003313C6">
              <w:fldChar w:fldCharType="separate"/>
            </w:r>
            <w:r w:rsidRPr="003313C6">
              <w:rPr>
                <w:noProof/>
              </w:rPr>
              <w:t>1,64 €</w:t>
            </w:r>
            <w:r w:rsidRPr="003313C6">
              <w:fldChar w:fldCharType="end"/>
            </w:r>
          </w:p>
        </w:tc>
      </w:tr>
      <w:tr w:rsidR="00C212BF" w:rsidRPr="003313C6" w14:paraId="6CB2B9B5" w14:textId="77777777" w:rsidTr="00C904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670" w:type="dxa"/>
          </w:tcPr>
          <w:p w14:paraId="5FF6C29E" w14:textId="77777777" w:rsidR="00C212BF" w:rsidRPr="003313C6" w:rsidRDefault="00C212BF" w:rsidP="003A0DCA">
            <w:r w:rsidRPr="003313C6">
              <w:t>40pin Jumper / Dupont Kabel Male - Male trennbar</w:t>
            </w:r>
          </w:p>
        </w:tc>
        <w:tc>
          <w:tcPr>
            <w:tcW w:w="1648" w:type="dxa"/>
          </w:tcPr>
          <w:p w14:paraId="1895243B" w14:textId="77777777" w:rsidR="00C212BF" w:rsidRPr="003313C6" w:rsidRDefault="00C212BF" w:rsidP="003A0DCA">
            <w:pPr>
              <w:jc w:val="right"/>
              <w:cnfStyle w:val="000000100000" w:firstRow="0" w:lastRow="0" w:firstColumn="0" w:lastColumn="0" w:oddVBand="0" w:evenVBand="0" w:oddHBand="1" w:evenHBand="0" w:firstRowFirstColumn="0" w:firstRowLastColumn="0" w:lastRowFirstColumn="0" w:lastRowLastColumn="0"/>
            </w:pPr>
            <w:r w:rsidRPr="003313C6">
              <w:t>1,60 €</w:t>
            </w:r>
          </w:p>
        </w:tc>
        <w:tc>
          <w:tcPr>
            <w:tcW w:w="2716" w:type="dxa"/>
          </w:tcPr>
          <w:p w14:paraId="2C9BB670" w14:textId="77777777" w:rsidR="00C212BF" w:rsidRPr="003313C6" w:rsidRDefault="00C212BF" w:rsidP="003A0DCA">
            <w:pPr>
              <w:jc w:val="right"/>
              <w:cnfStyle w:val="000000100000" w:firstRow="0" w:lastRow="0" w:firstColumn="0" w:lastColumn="0" w:oddVBand="0" w:evenVBand="0" w:oddHBand="1" w:evenHBand="0" w:firstRowFirstColumn="0" w:firstRowLastColumn="0" w:lastRowFirstColumn="0" w:lastRowLastColumn="0"/>
            </w:pPr>
            <w:r w:rsidRPr="003313C6">
              <w:fldChar w:fldCharType="begin"/>
            </w:r>
            <w:r w:rsidRPr="003313C6">
              <w:instrText xml:space="preserve"> =B8/1,19 \# "#.##0,00 €;(#.##0,00 €)" </w:instrText>
            </w:r>
            <w:r w:rsidRPr="003313C6">
              <w:fldChar w:fldCharType="separate"/>
            </w:r>
            <w:r w:rsidRPr="003313C6">
              <w:rPr>
                <w:noProof/>
              </w:rPr>
              <w:t>1,34 €</w:t>
            </w:r>
            <w:r w:rsidRPr="003313C6">
              <w:fldChar w:fldCharType="end"/>
            </w:r>
          </w:p>
        </w:tc>
      </w:tr>
      <w:tr w:rsidR="00C212BF" w:rsidRPr="003313C6" w14:paraId="5933A939" w14:textId="77777777" w:rsidTr="00C90462">
        <w:trPr>
          <w:cantSplit/>
        </w:trPr>
        <w:tc>
          <w:tcPr>
            <w:cnfStyle w:val="001000000000" w:firstRow="0" w:lastRow="0" w:firstColumn="1" w:lastColumn="0" w:oddVBand="0" w:evenVBand="0" w:oddHBand="0" w:evenHBand="0" w:firstRowFirstColumn="0" w:firstRowLastColumn="0" w:lastRowFirstColumn="0" w:lastRowLastColumn="0"/>
            <w:tcW w:w="5670" w:type="dxa"/>
          </w:tcPr>
          <w:p w14:paraId="1F8B387C" w14:textId="75C457A6" w:rsidR="00C212BF" w:rsidRPr="003313C6" w:rsidRDefault="00C212BF" w:rsidP="003A0DCA">
            <w:r w:rsidRPr="003313C6">
              <w:t>Cobbler für Raspberry Pi inkl. GPIO Kabel</w:t>
            </w:r>
          </w:p>
        </w:tc>
        <w:tc>
          <w:tcPr>
            <w:tcW w:w="1648" w:type="dxa"/>
          </w:tcPr>
          <w:p w14:paraId="3B02BDE5" w14:textId="77777777" w:rsidR="00C212BF" w:rsidRPr="003313C6" w:rsidRDefault="00C212BF" w:rsidP="003A0DCA">
            <w:pPr>
              <w:jc w:val="right"/>
              <w:cnfStyle w:val="000000000000" w:firstRow="0" w:lastRow="0" w:firstColumn="0" w:lastColumn="0" w:oddVBand="0" w:evenVBand="0" w:oddHBand="0" w:evenHBand="0" w:firstRowFirstColumn="0" w:firstRowLastColumn="0" w:lastRowFirstColumn="0" w:lastRowLastColumn="0"/>
            </w:pPr>
            <w:r w:rsidRPr="003313C6">
              <w:t>3,90 €</w:t>
            </w:r>
          </w:p>
        </w:tc>
        <w:tc>
          <w:tcPr>
            <w:tcW w:w="2716" w:type="dxa"/>
          </w:tcPr>
          <w:p w14:paraId="733BD3A7" w14:textId="77777777" w:rsidR="00C212BF" w:rsidRPr="003313C6" w:rsidRDefault="00C212BF" w:rsidP="003A0DCA">
            <w:pPr>
              <w:jc w:val="right"/>
              <w:cnfStyle w:val="000000000000" w:firstRow="0" w:lastRow="0" w:firstColumn="0" w:lastColumn="0" w:oddVBand="0" w:evenVBand="0" w:oddHBand="0" w:evenHBand="0" w:firstRowFirstColumn="0" w:firstRowLastColumn="0" w:lastRowFirstColumn="0" w:lastRowLastColumn="0"/>
            </w:pPr>
            <w:r w:rsidRPr="003313C6">
              <w:fldChar w:fldCharType="begin"/>
            </w:r>
            <w:r w:rsidRPr="003313C6">
              <w:instrText xml:space="preserve"> =B9/1,19 \# "#.##0,00 €;(#.##0,00 €)" </w:instrText>
            </w:r>
            <w:r w:rsidRPr="003313C6">
              <w:fldChar w:fldCharType="separate"/>
            </w:r>
            <w:r w:rsidRPr="003313C6">
              <w:rPr>
                <w:noProof/>
              </w:rPr>
              <w:t>3,28 €</w:t>
            </w:r>
            <w:r w:rsidRPr="003313C6">
              <w:fldChar w:fldCharType="end"/>
            </w:r>
          </w:p>
        </w:tc>
      </w:tr>
      <w:tr w:rsidR="00C212BF" w:rsidRPr="003313C6" w14:paraId="3A322215" w14:textId="77777777" w:rsidTr="00C904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670" w:type="dxa"/>
          </w:tcPr>
          <w:p w14:paraId="2DEFDDC7" w14:textId="16F5F872" w:rsidR="00C212BF" w:rsidRPr="003313C6" w:rsidRDefault="00CF7D37" w:rsidP="003A0DCA">
            <w:r>
              <w:t>Steckbrett</w:t>
            </w:r>
          </w:p>
        </w:tc>
        <w:tc>
          <w:tcPr>
            <w:tcW w:w="1648" w:type="dxa"/>
          </w:tcPr>
          <w:p w14:paraId="661BEE9C" w14:textId="77777777" w:rsidR="00C212BF" w:rsidRPr="003313C6" w:rsidRDefault="00C212BF" w:rsidP="003A0DCA">
            <w:pPr>
              <w:jc w:val="right"/>
              <w:cnfStyle w:val="000000100000" w:firstRow="0" w:lastRow="0" w:firstColumn="0" w:lastColumn="0" w:oddVBand="0" w:evenVBand="0" w:oddHBand="1" w:evenHBand="0" w:firstRowFirstColumn="0" w:firstRowLastColumn="0" w:lastRowFirstColumn="0" w:lastRowLastColumn="0"/>
            </w:pPr>
            <w:r w:rsidRPr="003313C6">
              <w:t>1,50 €</w:t>
            </w:r>
          </w:p>
        </w:tc>
        <w:tc>
          <w:tcPr>
            <w:tcW w:w="2716" w:type="dxa"/>
          </w:tcPr>
          <w:p w14:paraId="589DD646" w14:textId="77777777" w:rsidR="00C212BF" w:rsidRPr="003313C6" w:rsidRDefault="00C212BF" w:rsidP="003A0DCA">
            <w:pPr>
              <w:jc w:val="right"/>
              <w:cnfStyle w:val="000000100000" w:firstRow="0" w:lastRow="0" w:firstColumn="0" w:lastColumn="0" w:oddVBand="0" w:evenVBand="0" w:oddHBand="1" w:evenHBand="0" w:firstRowFirstColumn="0" w:firstRowLastColumn="0" w:lastRowFirstColumn="0" w:lastRowLastColumn="0"/>
            </w:pPr>
            <w:r w:rsidRPr="003313C6">
              <w:fldChar w:fldCharType="begin"/>
            </w:r>
            <w:r w:rsidRPr="003313C6">
              <w:instrText xml:space="preserve"> =B10/1,19 \# "#.##0,00 €;(#.##0,00 €)" </w:instrText>
            </w:r>
            <w:r w:rsidRPr="003313C6">
              <w:fldChar w:fldCharType="separate"/>
            </w:r>
            <w:r w:rsidRPr="003313C6">
              <w:rPr>
                <w:noProof/>
              </w:rPr>
              <w:t>1,26 €</w:t>
            </w:r>
            <w:r w:rsidRPr="003313C6">
              <w:fldChar w:fldCharType="end"/>
            </w:r>
          </w:p>
        </w:tc>
      </w:tr>
      <w:tr w:rsidR="00C212BF" w:rsidRPr="003313C6" w14:paraId="7A564B20" w14:textId="77777777" w:rsidTr="00C90462">
        <w:trPr>
          <w:cantSplit/>
        </w:trPr>
        <w:tc>
          <w:tcPr>
            <w:cnfStyle w:val="001000000000" w:firstRow="0" w:lastRow="0" w:firstColumn="1" w:lastColumn="0" w:oddVBand="0" w:evenVBand="0" w:oddHBand="0" w:evenHBand="0" w:firstRowFirstColumn="0" w:firstRowLastColumn="0" w:lastRowFirstColumn="0" w:lastRowLastColumn="0"/>
            <w:tcW w:w="5670" w:type="dxa"/>
          </w:tcPr>
          <w:p w14:paraId="305253A0" w14:textId="77777777" w:rsidR="00C212BF" w:rsidRPr="003313C6" w:rsidRDefault="00C212BF" w:rsidP="003A0DCA"/>
        </w:tc>
        <w:tc>
          <w:tcPr>
            <w:tcW w:w="1648" w:type="dxa"/>
          </w:tcPr>
          <w:p w14:paraId="615EEC5A" w14:textId="77777777" w:rsidR="00C212BF" w:rsidRPr="003313C6" w:rsidRDefault="00C212BF" w:rsidP="003A0DCA">
            <w:pPr>
              <w:jc w:val="right"/>
              <w:cnfStyle w:val="000000000000" w:firstRow="0" w:lastRow="0" w:firstColumn="0" w:lastColumn="0" w:oddVBand="0" w:evenVBand="0" w:oddHBand="0" w:evenHBand="0" w:firstRowFirstColumn="0" w:firstRowLastColumn="0" w:lastRowFirstColumn="0" w:lastRowLastColumn="0"/>
            </w:pPr>
          </w:p>
        </w:tc>
        <w:tc>
          <w:tcPr>
            <w:tcW w:w="2716" w:type="dxa"/>
          </w:tcPr>
          <w:p w14:paraId="119E20A0" w14:textId="77777777" w:rsidR="00C212BF" w:rsidRPr="003313C6" w:rsidRDefault="00C212BF" w:rsidP="003A0DCA">
            <w:pPr>
              <w:jc w:val="right"/>
              <w:cnfStyle w:val="000000000000" w:firstRow="0" w:lastRow="0" w:firstColumn="0" w:lastColumn="0" w:oddVBand="0" w:evenVBand="0" w:oddHBand="0" w:evenHBand="0" w:firstRowFirstColumn="0" w:firstRowLastColumn="0" w:lastRowFirstColumn="0" w:lastRowLastColumn="0"/>
            </w:pPr>
          </w:p>
        </w:tc>
      </w:tr>
      <w:tr w:rsidR="00C212BF" w:rsidRPr="003313C6" w14:paraId="3DCD4623" w14:textId="77777777" w:rsidTr="00C904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670" w:type="dxa"/>
          </w:tcPr>
          <w:p w14:paraId="5B8D02E2" w14:textId="77777777" w:rsidR="00C212BF" w:rsidRPr="003313C6" w:rsidRDefault="00C212BF" w:rsidP="003A0DCA">
            <w:bookmarkStart w:id="20" w:name="_Hlk182738008"/>
            <w:r w:rsidRPr="003313C6">
              <w:t>Summe:</w:t>
            </w:r>
          </w:p>
        </w:tc>
        <w:tc>
          <w:tcPr>
            <w:tcW w:w="1648" w:type="dxa"/>
          </w:tcPr>
          <w:p w14:paraId="4BB48678" w14:textId="77777777" w:rsidR="00C212BF" w:rsidRPr="003313C6" w:rsidRDefault="00C212BF" w:rsidP="003A0DCA">
            <w:pPr>
              <w:keepNext/>
              <w:jc w:val="right"/>
              <w:cnfStyle w:val="000000100000" w:firstRow="0" w:lastRow="0" w:firstColumn="0" w:lastColumn="0" w:oddVBand="0" w:evenVBand="0" w:oddHBand="1" w:evenHBand="0" w:firstRowFirstColumn="0" w:firstRowLastColumn="0" w:lastRowFirstColumn="0" w:lastRowLastColumn="0"/>
            </w:pPr>
            <w:r w:rsidRPr="003313C6">
              <w:fldChar w:fldCharType="begin"/>
            </w:r>
            <w:r w:rsidRPr="003313C6">
              <w:instrText xml:space="preserve"> =SUM(ABOVE) \# "#.##0,00 €;(#.##0,00 €)" </w:instrText>
            </w:r>
            <w:r w:rsidRPr="003313C6">
              <w:fldChar w:fldCharType="separate"/>
            </w:r>
            <w:r w:rsidRPr="003313C6">
              <w:rPr>
                <w:noProof/>
              </w:rPr>
              <w:t>91,00 €</w:t>
            </w:r>
            <w:r w:rsidRPr="003313C6">
              <w:fldChar w:fldCharType="end"/>
            </w:r>
          </w:p>
        </w:tc>
        <w:tc>
          <w:tcPr>
            <w:tcW w:w="2716" w:type="dxa"/>
          </w:tcPr>
          <w:p w14:paraId="679798C9" w14:textId="77777777" w:rsidR="00C212BF" w:rsidRPr="003313C6" w:rsidRDefault="00C212BF" w:rsidP="003A0DCA">
            <w:pPr>
              <w:keepNext/>
              <w:jc w:val="right"/>
              <w:cnfStyle w:val="000000100000" w:firstRow="0" w:lastRow="0" w:firstColumn="0" w:lastColumn="0" w:oddVBand="0" w:evenVBand="0" w:oddHBand="1" w:evenHBand="0" w:firstRowFirstColumn="0" w:firstRowLastColumn="0" w:lastRowFirstColumn="0" w:lastRowLastColumn="0"/>
            </w:pPr>
            <w:r w:rsidRPr="003313C6">
              <w:fldChar w:fldCharType="begin"/>
            </w:r>
            <w:r w:rsidRPr="003313C6">
              <w:instrText xml:space="preserve"> =SUM(ABOVE) \# "#.##0,00 €;(#.##0,00 €)" </w:instrText>
            </w:r>
            <w:r w:rsidRPr="003313C6">
              <w:fldChar w:fldCharType="separate"/>
            </w:r>
            <w:r w:rsidRPr="003313C6">
              <w:rPr>
                <w:noProof/>
              </w:rPr>
              <w:t>76,48 €</w:t>
            </w:r>
            <w:r w:rsidRPr="003313C6">
              <w:fldChar w:fldCharType="end"/>
            </w:r>
          </w:p>
        </w:tc>
      </w:tr>
    </w:tbl>
    <w:p w14:paraId="070894DE" w14:textId="6082A599" w:rsidR="00C212BF" w:rsidRPr="003313C6" w:rsidRDefault="00C212BF" w:rsidP="00C212BF">
      <w:pPr>
        <w:pStyle w:val="Beschriftung"/>
      </w:pPr>
      <w:bookmarkStart w:id="21" w:name="_Toc181545069"/>
      <w:bookmarkStart w:id="22" w:name="_Toc183207350"/>
      <w:bookmarkEnd w:id="20"/>
      <w:r w:rsidRPr="003313C6">
        <w:t xml:space="preserve">Tabelle </w:t>
      </w:r>
      <w:fldSimple w:instr=" SEQ Tabelle \* ARABIC ">
        <w:r w:rsidR="0031077E">
          <w:rPr>
            <w:noProof/>
          </w:rPr>
          <w:t>1</w:t>
        </w:r>
      </w:fldSimple>
      <w:r w:rsidRPr="003313C6">
        <w:t>: Anschaffungskosten Messeinrichtung</w:t>
      </w:r>
      <w:bookmarkEnd w:id="21"/>
      <w:bookmarkEnd w:id="22"/>
    </w:p>
    <w:p w14:paraId="6F43CE8E" w14:textId="77777777" w:rsidR="00C212BF" w:rsidRPr="003313C6" w:rsidRDefault="00C212BF" w:rsidP="00C212BF"/>
    <w:p w14:paraId="1758097C" w14:textId="73CAE120" w:rsidR="00C212BF" w:rsidRPr="003313C6" w:rsidRDefault="00C212BF" w:rsidP="00C212BF">
      <w:r w:rsidRPr="003313C6">
        <w:t xml:space="preserve">Für die zur </w:t>
      </w:r>
      <w:r w:rsidR="005B1DF5">
        <w:t xml:space="preserve">Option </w:t>
      </w:r>
      <w:r w:rsidRPr="003313C6">
        <w:t>gestellten Software</w:t>
      </w:r>
      <w:r w:rsidR="005B1DF5">
        <w:t>-</w:t>
      </w:r>
      <w:r w:rsidRPr="003313C6">
        <w:t xml:space="preserve">Optionen Java 17, Python 3.12 und </w:t>
      </w:r>
      <w:proofErr w:type="spellStart"/>
      <w:r w:rsidRPr="003313C6">
        <w:t>Node</w:t>
      </w:r>
      <w:proofErr w:type="spellEnd"/>
      <w:r w:rsidRPr="003313C6">
        <w:t xml:space="preserve">-RED v4.0.5 ist kein Lizenzerwerb notwendig. Ebenso stehen die benötigte Bibliothek BCM 2835, der Paketmanager von </w:t>
      </w:r>
      <w:proofErr w:type="spellStart"/>
      <w:r w:rsidRPr="003313C6">
        <w:t>Node</w:t>
      </w:r>
      <w:proofErr w:type="spellEnd"/>
      <w:r w:rsidRPr="003313C6">
        <w:t xml:space="preserve"> </w:t>
      </w:r>
      <w:proofErr w:type="spellStart"/>
      <w:r w:rsidRPr="003313C6">
        <w:t>npm</w:t>
      </w:r>
      <w:proofErr w:type="spellEnd"/>
      <w:r w:rsidRPr="003313C6">
        <w:t xml:space="preserve"> und der </w:t>
      </w:r>
      <w:proofErr w:type="spellStart"/>
      <w:r w:rsidRPr="003313C6">
        <w:t>Eclipse</w:t>
      </w:r>
      <w:proofErr w:type="spellEnd"/>
      <w:r w:rsidRPr="003313C6">
        <w:t xml:space="preserve"> </w:t>
      </w:r>
      <w:proofErr w:type="spellStart"/>
      <w:r w:rsidRPr="003313C6">
        <w:t>Mosquit</w:t>
      </w:r>
      <w:r w:rsidR="006E747B">
        <w:t>t</w:t>
      </w:r>
      <w:r w:rsidRPr="003313C6">
        <w:t>o</w:t>
      </w:r>
      <w:proofErr w:type="spellEnd"/>
      <w:r w:rsidR="006E747B">
        <w:t>™</w:t>
      </w:r>
      <w:r w:rsidRPr="003313C6">
        <w:t xml:space="preserve"> Nachrichten Broker als open source im Internet zur Verfügung.</w:t>
      </w:r>
    </w:p>
    <w:p w14:paraId="2770A31B" w14:textId="77777777" w:rsidR="00C212BF" w:rsidRPr="003313C6" w:rsidRDefault="00C212BF" w:rsidP="00C212BF"/>
    <w:tbl>
      <w:tblPr>
        <w:tblStyle w:val="EinfacheTabelle3"/>
        <w:tblW w:w="0" w:type="auto"/>
        <w:tblLook w:val="04A0" w:firstRow="1" w:lastRow="0" w:firstColumn="1" w:lastColumn="0" w:noHBand="0" w:noVBand="1"/>
      </w:tblPr>
      <w:tblGrid>
        <w:gridCol w:w="2835"/>
        <w:gridCol w:w="4483"/>
        <w:gridCol w:w="2716"/>
      </w:tblGrid>
      <w:tr w:rsidR="00C212BF" w:rsidRPr="003313C6" w14:paraId="14DB0D5F" w14:textId="77777777" w:rsidTr="006163EB">
        <w:trPr>
          <w:cnfStyle w:val="100000000000" w:firstRow="1" w:lastRow="0" w:firstColumn="0" w:lastColumn="0" w:oddVBand="0" w:evenVBand="0" w:oddHBand="0" w:evenHBand="0" w:firstRowFirstColumn="0" w:firstRowLastColumn="0" w:lastRowFirstColumn="0" w:lastRowLastColumn="0"/>
          <w:cantSplit/>
        </w:trPr>
        <w:tc>
          <w:tcPr>
            <w:cnfStyle w:val="001000000100" w:firstRow="0" w:lastRow="0" w:firstColumn="1" w:lastColumn="0" w:oddVBand="0" w:evenVBand="0" w:oddHBand="0" w:evenHBand="0" w:firstRowFirstColumn="1" w:firstRowLastColumn="0" w:lastRowFirstColumn="0" w:lastRowLastColumn="0"/>
            <w:tcW w:w="2835" w:type="dxa"/>
          </w:tcPr>
          <w:p w14:paraId="272DFA1C" w14:textId="77777777" w:rsidR="00C212BF" w:rsidRPr="003313C6" w:rsidRDefault="00C212BF" w:rsidP="003A0DCA">
            <w:r w:rsidRPr="003313C6">
              <w:t>Name</w:t>
            </w:r>
          </w:p>
        </w:tc>
        <w:tc>
          <w:tcPr>
            <w:tcW w:w="4483" w:type="dxa"/>
          </w:tcPr>
          <w:p w14:paraId="29E0B999" w14:textId="5B296930" w:rsidR="00C212BF" w:rsidRPr="003313C6" w:rsidRDefault="006163EB" w:rsidP="003A0DCA">
            <w:pPr>
              <w:jc w:val="right"/>
              <w:cnfStyle w:val="100000000000" w:firstRow="1" w:lastRow="0" w:firstColumn="0" w:lastColumn="0" w:oddVBand="0" w:evenVBand="0" w:oddHBand="0" w:evenHBand="0" w:firstRowFirstColumn="0" w:firstRowLastColumn="0" w:lastRowFirstColumn="0" w:lastRowLastColumn="0"/>
            </w:pPr>
            <w:r>
              <w:t>Lizenz</w:t>
            </w:r>
          </w:p>
        </w:tc>
        <w:tc>
          <w:tcPr>
            <w:tcW w:w="2716" w:type="dxa"/>
          </w:tcPr>
          <w:p w14:paraId="2D3CE99E" w14:textId="77777777" w:rsidR="00C212BF" w:rsidRPr="003313C6" w:rsidRDefault="00C212BF" w:rsidP="003A0DCA">
            <w:pPr>
              <w:jc w:val="right"/>
              <w:cnfStyle w:val="100000000000" w:firstRow="1" w:lastRow="0" w:firstColumn="0" w:lastColumn="0" w:oddVBand="0" w:evenVBand="0" w:oddHBand="0" w:evenHBand="0" w:firstRowFirstColumn="0" w:firstRowLastColumn="0" w:lastRowFirstColumn="0" w:lastRowLastColumn="0"/>
            </w:pPr>
            <w:r w:rsidRPr="003313C6">
              <w:t>Netto-Preis</w:t>
            </w:r>
          </w:p>
        </w:tc>
      </w:tr>
      <w:tr w:rsidR="00C212BF" w:rsidRPr="003313C6" w14:paraId="09555B7A" w14:textId="77777777" w:rsidTr="006163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35" w:type="dxa"/>
          </w:tcPr>
          <w:p w14:paraId="329CA71E" w14:textId="77777777" w:rsidR="00C212BF" w:rsidRPr="003313C6" w:rsidRDefault="00C212BF" w:rsidP="003A0DCA">
            <w:r w:rsidRPr="003313C6">
              <w:t>Java 17</w:t>
            </w:r>
          </w:p>
        </w:tc>
        <w:tc>
          <w:tcPr>
            <w:tcW w:w="4483" w:type="dxa"/>
          </w:tcPr>
          <w:p w14:paraId="3EC3E6D1" w14:textId="63DFA858" w:rsidR="00C212BF" w:rsidRPr="006163EB" w:rsidRDefault="006163EB" w:rsidP="003A0DCA">
            <w:pPr>
              <w:jc w:val="right"/>
              <w:cnfStyle w:val="000000100000" w:firstRow="0" w:lastRow="0" w:firstColumn="0" w:lastColumn="0" w:oddVBand="0" w:evenVBand="0" w:oddHBand="1" w:evenHBand="0" w:firstRowFirstColumn="0" w:firstRowLastColumn="0" w:lastRowFirstColumn="0" w:lastRowLastColumn="0"/>
              <w:rPr>
                <w:lang w:val="en-US"/>
              </w:rPr>
            </w:pPr>
            <w:bookmarkStart w:id="23" w:name="_Hlk183187673"/>
            <w:r w:rsidRPr="006163EB">
              <w:rPr>
                <w:rStyle w:val="hgkelc"/>
                <w:b/>
                <w:bCs/>
                <w:lang w:val="en-US"/>
              </w:rPr>
              <w:t>No-Fee Terms and Conditions License</w:t>
            </w:r>
            <w:bookmarkEnd w:id="23"/>
            <w:r w:rsidRPr="006163EB">
              <w:rPr>
                <w:rStyle w:val="hgkelc"/>
                <w:b/>
                <w:bCs/>
                <w:lang w:val="en-US"/>
              </w:rPr>
              <w:t xml:space="preserve"> (NFTC</w:t>
            </w:r>
            <w:r>
              <w:rPr>
                <w:rStyle w:val="hgkelc"/>
                <w:b/>
                <w:bCs/>
                <w:lang w:val="en-US"/>
              </w:rPr>
              <w:fldChar w:fldCharType="begin"/>
            </w:r>
            <w:r w:rsidRPr="006163EB">
              <w:rPr>
                <w:lang w:val="en-US"/>
              </w:rPr>
              <w:instrText xml:space="preserve"> XE "</w:instrText>
            </w:r>
            <w:r w:rsidRPr="00247EED">
              <w:rPr>
                <w:rStyle w:val="hgkelc"/>
                <w:b/>
                <w:bCs/>
                <w:lang w:val="en-US"/>
              </w:rPr>
              <w:instrText>NFTC</w:instrText>
            </w:r>
            <w:r w:rsidRPr="006163EB">
              <w:rPr>
                <w:lang w:val="en-US"/>
              </w:rPr>
              <w:instrText>" \t "</w:instrText>
            </w:r>
            <w:r w:rsidRPr="006163EB">
              <w:rPr>
                <w:rFonts w:cstheme="minorHAnsi"/>
                <w:i/>
                <w:lang w:val="en-US"/>
              </w:rPr>
              <w:instrText>No-Fee Terms and Conditions License</w:instrText>
            </w:r>
            <w:r w:rsidRPr="006163EB">
              <w:rPr>
                <w:lang w:val="en-US"/>
              </w:rPr>
              <w:instrText xml:space="preserve">" </w:instrText>
            </w:r>
            <w:r>
              <w:rPr>
                <w:rStyle w:val="hgkelc"/>
                <w:b/>
                <w:bCs/>
                <w:lang w:val="en-US"/>
              </w:rPr>
              <w:fldChar w:fldCharType="end"/>
            </w:r>
            <w:r w:rsidRPr="006163EB">
              <w:rPr>
                <w:rStyle w:val="hgkelc"/>
                <w:b/>
                <w:bCs/>
                <w:lang w:val="en-US"/>
              </w:rPr>
              <w:t>)</w:t>
            </w:r>
          </w:p>
        </w:tc>
        <w:tc>
          <w:tcPr>
            <w:tcW w:w="2716" w:type="dxa"/>
          </w:tcPr>
          <w:p w14:paraId="7C7AAD40" w14:textId="77777777" w:rsidR="00C212BF" w:rsidRPr="003313C6" w:rsidRDefault="00C212BF" w:rsidP="003A0DCA">
            <w:pPr>
              <w:jc w:val="right"/>
              <w:cnfStyle w:val="000000100000" w:firstRow="0" w:lastRow="0" w:firstColumn="0" w:lastColumn="0" w:oddVBand="0" w:evenVBand="0" w:oddHBand="1" w:evenHBand="0" w:firstRowFirstColumn="0" w:firstRowLastColumn="0" w:lastRowFirstColumn="0" w:lastRowLastColumn="0"/>
              <w:rPr>
                <w:noProof/>
              </w:rPr>
            </w:pPr>
            <w:r w:rsidRPr="003313C6">
              <w:rPr>
                <w:noProof/>
              </w:rPr>
              <w:t>0 €</w:t>
            </w:r>
          </w:p>
        </w:tc>
      </w:tr>
      <w:tr w:rsidR="00C212BF" w:rsidRPr="003313C6" w14:paraId="0B348A4A" w14:textId="77777777" w:rsidTr="006163EB">
        <w:trPr>
          <w:cantSplit/>
        </w:trPr>
        <w:tc>
          <w:tcPr>
            <w:cnfStyle w:val="001000000000" w:firstRow="0" w:lastRow="0" w:firstColumn="1" w:lastColumn="0" w:oddVBand="0" w:evenVBand="0" w:oddHBand="0" w:evenHBand="0" w:firstRowFirstColumn="0" w:firstRowLastColumn="0" w:lastRowFirstColumn="0" w:lastRowLastColumn="0"/>
            <w:tcW w:w="2835" w:type="dxa"/>
          </w:tcPr>
          <w:p w14:paraId="2AA3081A" w14:textId="77777777" w:rsidR="00C212BF" w:rsidRPr="003313C6" w:rsidRDefault="00C212BF" w:rsidP="003A0DCA">
            <w:r w:rsidRPr="003313C6">
              <w:t>Python 3.12</w:t>
            </w:r>
          </w:p>
        </w:tc>
        <w:tc>
          <w:tcPr>
            <w:tcW w:w="4483" w:type="dxa"/>
          </w:tcPr>
          <w:p w14:paraId="4B7A8A70" w14:textId="2FB8AF27" w:rsidR="00C212BF" w:rsidRPr="003D1114" w:rsidRDefault="003D1114" w:rsidP="003D1114">
            <w:pPr>
              <w:ind w:left="432"/>
              <w:jc w:val="right"/>
              <w:cnfStyle w:val="000000000000" w:firstRow="0" w:lastRow="0" w:firstColumn="0" w:lastColumn="0" w:oddVBand="0" w:evenVBand="0" w:oddHBand="0" w:evenHBand="0" w:firstRowFirstColumn="0" w:firstRowLastColumn="0" w:lastRowFirstColumn="0" w:lastRowLastColumn="0"/>
              <w:rPr>
                <w:b/>
                <w:bCs/>
              </w:rPr>
            </w:pPr>
            <w:r w:rsidRPr="003D1114">
              <w:rPr>
                <w:b/>
                <w:bCs/>
              </w:rPr>
              <w:t>Python License, Version 2</w:t>
            </w:r>
          </w:p>
        </w:tc>
        <w:tc>
          <w:tcPr>
            <w:tcW w:w="2716" w:type="dxa"/>
          </w:tcPr>
          <w:p w14:paraId="371DBEFC" w14:textId="77777777" w:rsidR="00C212BF" w:rsidRPr="003313C6" w:rsidRDefault="00C212BF" w:rsidP="003A0DCA">
            <w:pPr>
              <w:jc w:val="right"/>
              <w:cnfStyle w:val="000000000000" w:firstRow="0" w:lastRow="0" w:firstColumn="0" w:lastColumn="0" w:oddVBand="0" w:evenVBand="0" w:oddHBand="0" w:evenHBand="0" w:firstRowFirstColumn="0" w:firstRowLastColumn="0" w:lastRowFirstColumn="0" w:lastRowLastColumn="0"/>
              <w:rPr>
                <w:noProof/>
              </w:rPr>
            </w:pPr>
            <w:r w:rsidRPr="003313C6">
              <w:rPr>
                <w:noProof/>
              </w:rPr>
              <w:t>0 €</w:t>
            </w:r>
          </w:p>
        </w:tc>
      </w:tr>
      <w:tr w:rsidR="00C212BF" w:rsidRPr="003313C6" w14:paraId="2D7672A7" w14:textId="77777777" w:rsidTr="006163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35" w:type="dxa"/>
          </w:tcPr>
          <w:p w14:paraId="79A9E9F5" w14:textId="77777777" w:rsidR="00C212BF" w:rsidRPr="003313C6" w:rsidRDefault="00C212BF" w:rsidP="003A0DCA">
            <w:r w:rsidRPr="003313C6">
              <w:t>Node-RED v4.0.5</w:t>
            </w:r>
          </w:p>
        </w:tc>
        <w:tc>
          <w:tcPr>
            <w:tcW w:w="4483" w:type="dxa"/>
          </w:tcPr>
          <w:p w14:paraId="06815B3C" w14:textId="6AAD1357" w:rsidR="00C212BF" w:rsidRPr="003313C6" w:rsidRDefault="003D1114" w:rsidP="003D1114">
            <w:pPr>
              <w:ind w:left="432"/>
              <w:jc w:val="right"/>
              <w:cnfStyle w:val="000000100000" w:firstRow="0" w:lastRow="0" w:firstColumn="0" w:lastColumn="0" w:oddVBand="0" w:evenVBand="0" w:oddHBand="1" w:evenHBand="0" w:firstRowFirstColumn="0" w:firstRowLastColumn="0" w:lastRowFirstColumn="0" w:lastRowLastColumn="0"/>
            </w:pPr>
            <w:r w:rsidRPr="003D1114">
              <w:rPr>
                <w:b/>
                <w:bCs/>
              </w:rPr>
              <w:t>Apache License 2.0</w:t>
            </w:r>
          </w:p>
        </w:tc>
        <w:tc>
          <w:tcPr>
            <w:tcW w:w="2716" w:type="dxa"/>
          </w:tcPr>
          <w:p w14:paraId="2B95D0C2" w14:textId="77777777" w:rsidR="00C212BF" w:rsidRPr="003313C6" w:rsidRDefault="00C212BF" w:rsidP="003A0DCA">
            <w:pPr>
              <w:jc w:val="right"/>
              <w:cnfStyle w:val="000000100000" w:firstRow="0" w:lastRow="0" w:firstColumn="0" w:lastColumn="0" w:oddVBand="0" w:evenVBand="0" w:oddHBand="1" w:evenHBand="0" w:firstRowFirstColumn="0" w:firstRowLastColumn="0" w:lastRowFirstColumn="0" w:lastRowLastColumn="0"/>
              <w:rPr>
                <w:noProof/>
              </w:rPr>
            </w:pPr>
            <w:r w:rsidRPr="003313C6">
              <w:rPr>
                <w:noProof/>
              </w:rPr>
              <w:t>0 €</w:t>
            </w:r>
          </w:p>
        </w:tc>
      </w:tr>
      <w:tr w:rsidR="00C212BF" w:rsidRPr="003313C6" w14:paraId="5DA7DD3A" w14:textId="77777777" w:rsidTr="006163EB">
        <w:trPr>
          <w:cantSplit/>
        </w:trPr>
        <w:tc>
          <w:tcPr>
            <w:cnfStyle w:val="001000000000" w:firstRow="0" w:lastRow="0" w:firstColumn="1" w:lastColumn="0" w:oddVBand="0" w:evenVBand="0" w:oddHBand="0" w:evenHBand="0" w:firstRowFirstColumn="0" w:firstRowLastColumn="0" w:lastRowFirstColumn="0" w:lastRowLastColumn="0"/>
            <w:tcW w:w="2835" w:type="dxa"/>
          </w:tcPr>
          <w:p w14:paraId="341931C8" w14:textId="77777777" w:rsidR="00C212BF" w:rsidRPr="003313C6" w:rsidRDefault="00C212BF" w:rsidP="003A0DCA">
            <w:r w:rsidRPr="003313C6">
              <w:t>BCM 2835 Bibliothek</w:t>
            </w:r>
          </w:p>
        </w:tc>
        <w:tc>
          <w:tcPr>
            <w:tcW w:w="4483" w:type="dxa"/>
          </w:tcPr>
          <w:p w14:paraId="45979993" w14:textId="7B906EBB" w:rsidR="00C212BF" w:rsidRPr="002D5B31" w:rsidRDefault="002D5B31" w:rsidP="002D5B31">
            <w:pPr>
              <w:jc w:val="right"/>
              <w:cnfStyle w:val="000000000000" w:firstRow="0" w:lastRow="0" w:firstColumn="0" w:lastColumn="0" w:oddVBand="0" w:evenVBand="0" w:oddHBand="0" w:evenHBand="0" w:firstRowFirstColumn="0" w:firstRowLastColumn="0" w:lastRowFirstColumn="0" w:lastRowLastColumn="0"/>
              <w:rPr>
                <w:b/>
                <w:bCs/>
                <w:lang w:val="en-US"/>
              </w:rPr>
            </w:pPr>
            <w:bookmarkStart w:id="24" w:name="_Hlk183189898"/>
            <w:r w:rsidRPr="002D5B31">
              <w:rPr>
                <w:b/>
                <w:bCs/>
                <w:lang w:val="en-US"/>
              </w:rPr>
              <w:t xml:space="preserve">GNU General Public License 3 </w:t>
            </w:r>
            <w:bookmarkEnd w:id="24"/>
            <w:r>
              <w:rPr>
                <w:b/>
                <w:bCs/>
                <w:lang w:val="en-US"/>
              </w:rPr>
              <w:t>(</w:t>
            </w:r>
            <w:r w:rsidRPr="002D5B31">
              <w:rPr>
                <w:b/>
                <w:bCs/>
                <w:lang w:val="en-US"/>
              </w:rPr>
              <w:t>G</w:t>
            </w:r>
            <w:r>
              <w:rPr>
                <w:b/>
                <w:bCs/>
                <w:lang w:val="en-US"/>
              </w:rPr>
              <w:t>PL 3</w:t>
            </w:r>
            <w:r>
              <w:rPr>
                <w:b/>
                <w:bCs/>
                <w:lang w:val="en-US"/>
              </w:rPr>
              <w:fldChar w:fldCharType="begin"/>
            </w:r>
            <w:r w:rsidRPr="00393CE1">
              <w:rPr>
                <w:lang w:val="en-US"/>
              </w:rPr>
              <w:instrText xml:space="preserve"> XE "</w:instrText>
            </w:r>
            <w:r w:rsidRPr="0003006D">
              <w:rPr>
                <w:b/>
                <w:bCs/>
                <w:lang w:val="en-US"/>
              </w:rPr>
              <w:instrText>GPL 3</w:instrText>
            </w:r>
            <w:r w:rsidRPr="00393CE1">
              <w:rPr>
                <w:lang w:val="en-US"/>
              </w:rPr>
              <w:instrText>" \t "</w:instrText>
            </w:r>
            <w:r w:rsidRPr="00393CE1">
              <w:rPr>
                <w:rFonts w:cstheme="minorHAnsi"/>
                <w:i/>
                <w:lang w:val="en-US"/>
              </w:rPr>
              <w:instrText>GNU General Public License 3</w:instrText>
            </w:r>
            <w:r w:rsidRPr="00393CE1">
              <w:rPr>
                <w:lang w:val="en-US"/>
              </w:rPr>
              <w:instrText xml:space="preserve">" </w:instrText>
            </w:r>
            <w:r>
              <w:rPr>
                <w:b/>
                <w:bCs/>
                <w:lang w:val="en-US"/>
              </w:rPr>
              <w:fldChar w:fldCharType="end"/>
            </w:r>
            <w:r w:rsidRPr="002D5B31">
              <w:rPr>
                <w:b/>
                <w:bCs/>
                <w:lang w:val="en-US"/>
              </w:rPr>
              <w:t>)</w:t>
            </w:r>
          </w:p>
        </w:tc>
        <w:tc>
          <w:tcPr>
            <w:tcW w:w="2716" w:type="dxa"/>
          </w:tcPr>
          <w:p w14:paraId="63EB8706" w14:textId="77777777" w:rsidR="00C212BF" w:rsidRPr="003313C6" w:rsidRDefault="00C212BF" w:rsidP="003A0DCA">
            <w:pPr>
              <w:jc w:val="right"/>
              <w:cnfStyle w:val="000000000000" w:firstRow="0" w:lastRow="0" w:firstColumn="0" w:lastColumn="0" w:oddVBand="0" w:evenVBand="0" w:oddHBand="0" w:evenHBand="0" w:firstRowFirstColumn="0" w:firstRowLastColumn="0" w:lastRowFirstColumn="0" w:lastRowLastColumn="0"/>
              <w:rPr>
                <w:noProof/>
              </w:rPr>
            </w:pPr>
            <w:r w:rsidRPr="003313C6">
              <w:rPr>
                <w:noProof/>
              </w:rPr>
              <w:t>0 €</w:t>
            </w:r>
          </w:p>
        </w:tc>
      </w:tr>
      <w:tr w:rsidR="00C212BF" w:rsidRPr="003313C6" w14:paraId="3ECC7F85" w14:textId="77777777" w:rsidTr="006163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35" w:type="dxa"/>
          </w:tcPr>
          <w:p w14:paraId="0BDED111" w14:textId="77777777" w:rsidR="00C212BF" w:rsidRPr="003313C6" w:rsidRDefault="00C212BF" w:rsidP="003A0DCA">
            <w:r w:rsidRPr="003313C6">
              <w:t>npm</w:t>
            </w:r>
          </w:p>
        </w:tc>
        <w:tc>
          <w:tcPr>
            <w:tcW w:w="4483" w:type="dxa"/>
          </w:tcPr>
          <w:p w14:paraId="7E07283A" w14:textId="3AB0BFCE" w:rsidR="00C212BF" w:rsidRPr="003313C6" w:rsidRDefault="003D1114" w:rsidP="003A0DCA">
            <w:pPr>
              <w:jc w:val="right"/>
              <w:cnfStyle w:val="000000100000" w:firstRow="0" w:lastRow="0" w:firstColumn="0" w:lastColumn="0" w:oddVBand="0" w:evenVBand="0" w:oddHBand="1" w:evenHBand="0" w:firstRowFirstColumn="0" w:firstRowLastColumn="0" w:lastRowFirstColumn="0" w:lastRowLastColumn="0"/>
            </w:pPr>
            <w:proofErr w:type="spellStart"/>
            <w:r w:rsidRPr="003D1114">
              <w:rPr>
                <w:b/>
                <w:bCs/>
              </w:rPr>
              <w:t>Artistic</w:t>
            </w:r>
            <w:proofErr w:type="spellEnd"/>
            <w:r w:rsidRPr="003D1114">
              <w:rPr>
                <w:b/>
                <w:bCs/>
              </w:rPr>
              <w:t xml:space="preserve"> License 2.0</w:t>
            </w:r>
          </w:p>
        </w:tc>
        <w:tc>
          <w:tcPr>
            <w:tcW w:w="2716" w:type="dxa"/>
          </w:tcPr>
          <w:p w14:paraId="739F3BF8" w14:textId="77777777" w:rsidR="00C212BF" w:rsidRPr="003313C6" w:rsidRDefault="00C212BF" w:rsidP="003A0DCA">
            <w:pPr>
              <w:jc w:val="right"/>
              <w:cnfStyle w:val="000000100000" w:firstRow="0" w:lastRow="0" w:firstColumn="0" w:lastColumn="0" w:oddVBand="0" w:evenVBand="0" w:oddHBand="1" w:evenHBand="0" w:firstRowFirstColumn="0" w:firstRowLastColumn="0" w:lastRowFirstColumn="0" w:lastRowLastColumn="0"/>
              <w:rPr>
                <w:noProof/>
              </w:rPr>
            </w:pPr>
            <w:r w:rsidRPr="003313C6">
              <w:rPr>
                <w:noProof/>
              </w:rPr>
              <w:t>0 €</w:t>
            </w:r>
          </w:p>
        </w:tc>
      </w:tr>
      <w:tr w:rsidR="00C212BF" w:rsidRPr="003313C6" w14:paraId="41B5F303" w14:textId="77777777" w:rsidTr="006163EB">
        <w:trPr>
          <w:cantSplit/>
        </w:trPr>
        <w:tc>
          <w:tcPr>
            <w:cnfStyle w:val="001000000000" w:firstRow="0" w:lastRow="0" w:firstColumn="1" w:lastColumn="0" w:oddVBand="0" w:evenVBand="0" w:oddHBand="0" w:evenHBand="0" w:firstRowFirstColumn="0" w:firstRowLastColumn="0" w:lastRowFirstColumn="0" w:lastRowLastColumn="0"/>
            <w:tcW w:w="2835" w:type="dxa"/>
          </w:tcPr>
          <w:p w14:paraId="4644F6D8" w14:textId="492B6F0D" w:rsidR="00C212BF" w:rsidRPr="003313C6" w:rsidRDefault="00C212BF" w:rsidP="003A0DCA">
            <w:r w:rsidRPr="003313C6">
              <w:t>Eclipse Mosquitto</w:t>
            </w:r>
            <w:r w:rsidR="006E747B">
              <w:t>™</w:t>
            </w:r>
          </w:p>
        </w:tc>
        <w:tc>
          <w:tcPr>
            <w:tcW w:w="4483" w:type="dxa"/>
          </w:tcPr>
          <w:p w14:paraId="5EBE9B07" w14:textId="07B227DA" w:rsidR="00C212BF" w:rsidRPr="002D5B31" w:rsidRDefault="002D5B31" w:rsidP="002D5B31">
            <w:pPr>
              <w:jc w:val="right"/>
              <w:cnfStyle w:val="000000000000" w:firstRow="0" w:lastRow="0" w:firstColumn="0" w:lastColumn="0" w:oddVBand="0" w:evenVBand="0" w:oddHBand="0" w:evenHBand="0" w:firstRowFirstColumn="0" w:firstRowLastColumn="0" w:lastRowFirstColumn="0" w:lastRowLastColumn="0"/>
              <w:rPr>
                <w:b/>
                <w:bCs/>
              </w:rPr>
            </w:pPr>
            <w:proofErr w:type="spellStart"/>
            <w:r w:rsidRPr="002D5B31">
              <w:rPr>
                <w:b/>
                <w:bCs/>
              </w:rPr>
              <w:t>Eclipse</w:t>
            </w:r>
            <w:proofErr w:type="spellEnd"/>
            <w:r w:rsidRPr="002D5B31">
              <w:rPr>
                <w:b/>
                <w:bCs/>
              </w:rPr>
              <w:t xml:space="preserve"> Public License</w:t>
            </w:r>
            <w:r>
              <w:rPr>
                <w:b/>
                <w:bCs/>
              </w:rPr>
              <w:t xml:space="preserve"> (EPL</w:t>
            </w:r>
            <w:r>
              <w:rPr>
                <w:b/>
                <w:bCs/>
              </w:rPr>
              <w:fldChar w:fldCharType="begin"/>
            </w:r>
            <w:r>
              <w:instrText xml:space="preserve"> XE "</w:instrText>
            </w:r>
            <w:r w:rsidRPr="002A2AF1">
              <w:rPr>
                <w:b/>
                <w:bCs/>
              </w:rPr>
              <w:instrText>EPL</w:instrText>
            </w:r>
            <w:r>
              <w:instrText>" \t "</w:instrText>
            </w:r>
            <w:r w:rsidRPr="00B9769B">
              <w:rPr>
                <w:rFonts w:cstheme="minorHAnsi"/>
                <w:i/>
              </w:rPr>
              <w:instrText>Eclipse Public License</w:instrText>
            </w:r>
            <w:r>
              <w:instrText xml:space="preserve">" </w:instrText>
            </w:r>
            <w:r>
              <w:rPr>
                <w:b/>
                <w:bCs/>
              </w:rPr>
              <w:fldChar w:fldCharType="end"/>
            </w:r>
            <w:r>
              <w:rPr>
                <w:b/>
                <w:bCs/>
              </w:rPr>
              <w:t>)</w:t>
            </w:r>
          </w:p>
        </w:tc>
        <w:tc>
          <w:tcPr>
            <w:tcW w:w="2716" w:type="dxa"/>
          </w:tcPr>
          <w:p w14:paraId="514E3E39" w14:textId="77777777" w:rsidR="00C212BF" w:rsidRPr="003313C6" w:rsidRDefault="00C212BF" w:rsidP="003A0DCA">
            <w:pPr>
              <w:jc w:val="right"/>
              <w:cnfStyle w:val="000000000000" w:firstRow="0" w:lastRow="0" w:firstColumn="0" w:lastColumn="0" w:oddVBand="0" w:evenVBand="0" w:oddHBand="0" w:evenHBand="0" w:firstRowFirstColumn="0" w:firstRowLastColumn="0" w:lastRowFirstColumn="0" w:lastRowLastColumn="0"/>
              <w:rPr>
                <w:noProof/>
              </w:rPr>
            </w:pPr>
            <w:r w:rsidRPr="003313C6">
              <w:rPr>
                <w:noProof/>
              </w:rPr>
              <w:t>0 €</w:t>
            </w:r>
          </w:p>
        </w:tc>
      </w:tr>
      <w:tr w:rsidR="00C212BF" w:rsidRPr="003313C6" w14:paraId="1BBBEF6F" w14:textId="77777777" w:rsidTr="006163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35" w:type="dxa"/>
          </w:tcPr>
          <w:p w14:paraId="7C389FEA" w14:textId="77777777" w:rsidR="00C212BF" w:rsidRPr="003313C6" w:rsidRDefault="00C212BF" w:rsidP="003A0DCA"/>
        </w:tc>
        <w:tc>
          <w:tcPr>
            <w:tcW w:w="4483" w:type="dxa"/>
          </w:tcPr>
          <w:p w14:paraId="235BCE71" w14:textId="77777777" w:rsidR="00C212BF" w:rsidRPr="003313C6" w:rsidRDefault="00C212BF" w:rsidP="003A0DCA">
            <w:pPr>
              <w:jc w:val="right"/>
              <w:cnfStyle w:val="000000100000" w:firstRow="0" w:lastRow="0" w:firstColumn="0" w:lastColumn="0" w:oddVBand="0" w:evenVBand="0" w:oddHBand="1" w:evenHBand="0" w:firstRowFirstColumn="0" w:firstRowLastColumn="0" w:lastRowFirstColumn="0" w:lastRowLastColumn="0"/>
            </w:pPr>
          </w:p>
        </w:tc>
        <w:tc>
          <w:tcPr>
            <w:tcW w:w="2716" w:type="dxa"/>
          </w:tcPr>
          <w:p w14:paraId="140B9766" w14:textId="77777777" w:rsidR="00C212BF" w:rsidRPr="003313C6" w:rsidRDefault="00C212BF" w:rsidP="003A0DCA">
            <w:pPr>
              <w:jc w:val="right"/>
              <w:cnfStyle w:val="000000100000" w:firstRow="0" w:lastRow="0" w:firstColumn="0" w:lastColumn="0" w:oddVBand="0" w:evenVBand="0" w:oddHBand="1" w:evenHBand="0" w:firstRowFirstColumn="0" w:firstRowLastColumn="0" w:lastRowFirstColumn="0" w:lastRowLastColumn="0"/>
              <w:rPr>
                <w:noProof/>
              </w:rPr>
            </w:pPr>
          </w:p>
        </w:tc>
      </w:tr>
      <w:tr w:rsidR="00C212BF" w:rsidRPr="003313C6" w14:paraId="0FD35B71" w14:textId="77777777" w:rsidTr="006163EB">
        <w:trPr>
          <w:cantSplit/>
        </w:trPr>
        <w:tc>
          <w:tcPr>
            <w:cnfStyle w:val="001000000000" w:firstRow="0" w:lastRow="0" w:firstColumn="1" w:lastColumn="0" w:oddVBand="0" w:evenVBand="0" w:oddHBand="0" w:evenHBand="0" w:firstRowFirstColumn="0" w:firstRowLastColumn="0" w:lastRowFirstColumn="0" w:lastRowLastColumn="0"/>
            <w:tcW w:w="2835" w:type="dxa"/>
          </w:tcPr>
          <w:p w14:paraId="13DD44D3" w14:textId="77777777" w:rsidR="00C212BF" w:rsidRPr="003313C6" w:rsidRDefault="00C212BF" w:rsidP="003A0DCA">
            <w:r w:rsidRPr="003313C6">
              <w:t>Summe:</w:t>
            </w:r>
          </w:p>
        </w:tc>
        <w:tc>
          <w:tcPr>
            <w:tcW w:w="4483" w:type="dxa"/>
          </w:tcPr>
          <w:p w14:paraId="2AA621C7" w14:textId="77777777" w:rsidR="00C212BF" w:rsidRPr="003313C6" w:rsidRDefault="00C212BF" w:rsidP="003A0DCA">
            <w:pPr>
              <w:keepNext/>
              <w:jc w:val="right"/>
              <w:cnfStyle w:val="000000000000" w:firstRow="0" w:lastRow="0" w:firstColumn="0" w:lastColumn="0" w:oddVBand="0" w:evenVBand="0" w:oddHBand="0" w:evenHBand="0" w:firstRowFirstColumn="0" w:firstRowLastColumn="0" w:lastRowFirstColumn="0" w:lastRowLastColumn="0"/>
            </w:pPr>
          </w:p>
        </w:tc>
        <w:tc>
          <w:tcPr>
            <w:tcW w:w="2716" w:type="dxa"/>
          </w:tcPr>
          <w:p w14:paraId="426AA1F0" w14:textId="77777777" w:rsidR="00C212BF" w:rsidRPr="003313C6" w:rsidRDefault="00C212BF" w:rsidP="00C212BF">
            <w:pPr>
              <w:keepNext/>
              <w:jc w:val="right"/>
              <w:cnfStyle w:val="000000000000" w:firstRow="0" w:lastRow="0" w:firstColumn="0" w:lastColumn="0" w:oddVBand="0" w:evenVBand="0" w:oddHBand="0" w:evenHBand="0" w:firstRowFirstColumn="0" w:firstRowLastColumn="0" w:lastRowFirstColumn="0" w:lastRowLastColumn="0"/>
              <w:rPr>
                <w:noProof/>
              </w:rPr>
            </w:pPr>
            <w:r w:rsidRPr="003313C6">
              <w:rPr>
                <w:noProof/>
              </w:rPr>
              <w:fldChar w:fldCharType="begin"/>
            </w:r>
            <w:r w:rsidRPr="003313C6">
              <w:rPr>
                <w:noProof/>
              </w:rPr>
              <w:instrText xml:space="preserve"> =SUM(ABOVE) </w:instrText>
            </w:r>
            <w:r w:rsidRPr="003313C6">
              <w:rPr>
                <w:noProof/>
              </w:rPr>
              <w:fldChar w:fldCharType="separate"/>
            </w:r>
            <w:r w:rsidRPr="003313C6">
              <w:rPr>
                <w:noProof/>
              </w:rPr>
              <w:t>0</w:t>
            </w:r>
            <w:r w:rsidRPr="003313C6">
              <w:rPr>
                <w:noProof/>
              </w:rPr>
              <w:fldChar w:fldCharType="end"/>
            </w:r>
            <w:r w:rsidRPr="003313C6">
              <w:rPr>
                <w:noProof/>
              </w:rPr>
              <w:t xml:space="preserve"> €</w:t>
            </w:r>
          </w:p>
        </w:tc>
      </w:tr>
    </w:tbl>
    <w:p w14:paraId="3A67BD11" w14:textId="6031879A" w:rsidR="00C212BF" w:rsidRDefault="00C212BF" w:rsidP="00C212BF">
      <w:pPr>
        <w:pStyle w:val="Beschriftung"/>
      </w:pPr>
      <w:bookmarkStart w:id="25" w:name="_Toc183207351"/>
      <w:r w:rsidRPr="003313C6">
        <w:t xml:space="preserve">Tabelle </w:t>
      </w:r>
      <w:fldSimple w:instr=" SEQ Tabelle \* ARABIC ">
        <w:r w:rsidR="0031077E">
          <w:rPr>
            <w:noProof/>
          </w:rPr>
          <w:t>2</w:t>
        </w:r>
      </w:fldSimple>
      <w:r w:rsidRPr="003313C6">
        <w:t>: Preisübersicht Software Komponenten</w:t>
      </w:r>
      <w:bookmarkEnd w:id="25"/>
    </w:p>
    <w:p w14:paraId="605A3C45" w14:textId="77777777" w:rsidR="00747D8C" w:rsidRPr="00747D8C" w:rsidRDefault="00747D8C" w:rsidP="00747D8C"/>
    <w:p w14:paraId="7BC4801E" w14:textId="3D93E24A" w:rsidR="00CD255A" w:rsidRDefault="00E6038D" w:rsidP="00CD255A">
      <w:r>
        <w:t xml:space="preserve">Zur Kalkulation der </w:t>
      </w:r>
      <w:r w:rsidR="008D4EF2" w:rsidRPr="003313C6">
        <w:t xml:space="preserve">Kosten für den Personaleinsatz </w:t>
      </w:r>
      <w:r>
        <w:t xml:space="preserve">wurden sowohl die dem Kunden in Rechnung gestellte Arbeitszeit als auch die </w:t>
      </w:r>
      <w:r w:rsidR="006707AE">
        <w:t>des</w:t>
      </w:r>
      <w:r>
        <w:t xml:space="preserve"> Mitarbeiter</w:t>
      </w:r>
      <w:r w:rsidR="006707AE">
        <w:t>s</w:t>
      </w:r>
      <w:r>
        <w:t xml:space="preserve"> des Kunden </w:t>
      </w:r>
      <w:r w:rsidR="006707AE">
        <w:t>berücksichtigt.</w:t>
      </w:r>
    </w:p>
    <w:p w14:paraId="3109CB68" w14:textId="5822C46C" w:rsidR="006707AE" w:rsidRPr="003313C6" w:rsidRDefault="006707AE" w:rsidP="00CD255A">
      <w:r>
        <w:lastRenderedPageBreak/>
        <w:t>Die deutlich unterschiedlichen Stundensätze kommen durch die verschiedenen Vertragsarten zustande.</w:t>
      </w:r>
      <w:r w:rsidR="00E04180">
        <w:t xml:space="preserve"> Zu beachten ist, dass die Abnahme und Einführung eine Veranstaltung des Autors im Beisein des Kundenmitarbeiters ist. Sie ist in der Zeit des Autors bereits unter Umsetzung </w:t>
      </w:r>
      <w:r w:rsidR="00400F1C">
        <w:t>inkludiert</w:t>
      </w:r>
      <w:r w:rsidR="00E04180">
        <w:t>. Somit wird nur die Zeit des Kundenmitarbeiters zusätzlich berechnet.</w:t>
      </w:r>
    </w:p>
    <w:p w14:paraId="51E3409B" w14:textId="163260E3" w:rsidR="008D4EF2" w:rsidRPr="003313C6" w:rsidRDefault="008D4EF2" w:rsidP="00CD255A"/>
    <w:tbl>
      <w:tblPr>
        <w:tblStyle w:val="EinfacheTabelle3"/>
        <w:tblW w:w="0" w:type="auto"/>
        <w:tblLook w:val="04A0" w:firstRow="1" w:lastRow="0" w:firstColumn="1" w:lastColumn="0" w:noHBand="0" w:noVBand="1"/>
      </w:tblPr>
      <w:tblGrid>
        <w:gridCol w:w="3371"/>
        <w:gridCol w:w="1920"/>
        <w:gridCol w:w="1964"/>
        <w:gridCol w:w="1065"/>
        <w:gridCol w:w="1714"/>
      </w:tblGrid>
      <w:tr w:rsidR="00747D8C" w:rsidRPr="003313C6" w14:paraId="6D237501" w14:textId="77777777" w:rsidTr="00C90462">
        <w:trPr>
          <w:cnfStyle w:val="100000000000" w:firstRow="1" w:lastRow="0" w:firstColumn="0" w:lastColumn="0" w:oddVBand="0" w:evenVBand="0" w:oddHBand="0" w:evenHBand="0" w:firstRowFirstColumn="0" w:firstRowLastColumn="0" w:lastRowFirstColumn="0" w:lastRowLastColumn="0"/>
          <w:cantSplit/>
        </w:trPr>
        <w:tc>
          <w:tcPr>
            <w:cnfStyle w:val="001000000100" w:firstRow="0" w:lastRow="0" w:firstColumn="1" w:lastColumn="0" w:oddVBand="0" w:evenVBand="0" w:oddHBand="0" w:evenHBand="0" w:firstRowFirstColumn="1" w:firstRowLastColumn="0" w:lastRowFirstColumn="0" w:lastRowLastColumn="0"/>
            <w:tcW w:w="3402" w:type="dxa"/>
          </w:tcPr>
          <w:p w14:paraId="473EADE7" w14:textId="662C7565" w:rsidR="008D4EF2" w:rsidRPr="003313C6" w:rsidRDefault="00DC5A9D" w:rsidP="003A0DCA">
            <w:r w:rsidRPr="003313C6">
              <w:t>Phase</w:t>
            </w:r>
          </w:p>
        </w:tc>
        <w:tc>
          <w:tcPr>
            <w:tcW w:w="1843" w:type="dxa"/>
          </w:tcPr>
          <w:p w14:paraId="11A679FD" w14:textId="73CD37BE" w:rsidR="008D4EF2" w:rsidRPr="003313C6" w:rsidRDefault="00BF1862" w:rsidP="003A0DCA">
            <w:pPr>
              <w:jc w:val="right"/>
              <w:cnfStyle w:val="100000000000" w:firstRow="1" w:lastRow="0" w:firstColumn="0" w:lastColumn="0" w:oddVBand="0" w:evenVBand="0" w:oddHBand="0" w:evenHBand="0" w:firstRowFirstColumn="0" w:firstRowLastColumn="0" w:lastRowFirstColumn="0" w:lastRowLastColumn="0"/>
            </w:pPr>
            <w:r>
              <w:t>Person</w:t>
            </w:r>
          </w:p>
        </w:tc>
        <w:tc>
          <w:tcPr>
            <w:tcW w:w="1985" w:type="dxa"/>
          </w:tcPr>
          <w:p w14:paraId="4AA25241" w14:textId="44455A9A" w:rsidR="008D4EF2" w:rsidRPr="003313C6" w:rsidRDefault="008D4EF2" w:rsidP="003A0DCA">
            <w:pPr>
              <w:jc w:val="right"/>
              <w:cnfStyle w:val="100000000000" w:firstRow="1" w:lastRow="0" w:firstColumn="0" w:lastColumn="0" w:oddVBand="0" w:evenVBand="0" w:oddHBand="0" w:evenHBand="0" w:firstRowFirstColumn="0" w:firstRowLastColumn="0" w:lastRowFirstColumn="0" w:lastRowLastColumn="0"/>
            </w:pPr>
            <w:r w:rsidRPr="003313C6">
              <w:t>Preis</w:t>
            </w:r>
            <w:r w:rsidR="00DC5A9D" w:rsidRPr="003313C6">
              <w:t xml:space="preserve"> pro </w:t>
            </w:r>
            <w:r w:rsidRPr="003313C6">
              <w:t>Stunde</w:t>
            </w:r>
          </w:p>
        </w:tc>
        <w:tc>
          <w:tcPr>
            <w:tcW w:w="1075" w:type="dxa"/>
          </w:tcPr>
          <w:p w14:paraId="7E2A9511" w14:textId="2B5F25E5" w:rsidR="008D4EF2" w:rsidRPr="003313C6" w:rsidRDefault="00DC5A9D" w:rsidP="003A0DCA">
            <w:pPr>
              <w:jc w:val="right"/>
              <w:cnfStyle w:val="100000000000" w:firstRow="1" w:lastRow="0" w:firstColumn="0" w:lastColumn="0" w:oddVBand="0" w:evenVBand="0" w:oddHBand="0" w:evenHBand="0" w:firstRowFirstColumn="0" w:firstRowLastColumn="0" w:lastRowFirstColumn="0" w:lastRowLastColumn="0"/>
            </w:pPr>
            <w:r w:rsidRPr="003313C6">
              <w:t>Zeit</w:t>
            </w:r>
          </w:p>
        </w:tc>
        <w:tc>
          <w:tcPr>
            <w:tcW w:w="1729" w:type="dxa"/>
          </w:tcPr>
          <w:p w14:paraId="503A7190" w14:textId="4537865E" w:rsidR="008D4EF2" w:rsidRPr="003313C6" w:rsidRDefault="008D4EF2" w:rsidP="003A0DCA">
            <w:pPr>
              <w:jc w:val="right"/>
              <w:cnfStyle w:val="100000000000" w:firstRow="1" w:lastRow="0" w:firstColumn="0" w:lastColumn="0" w:oddVBand="0" w:evenVBand="0" w:oddHBand="0" w:evenHBand="0" w:firstRowFirstColumn="0" w:firstRowLastColumn="0" w:lastRowFirstColumn="0" w:lastRowLastColumn="0"/>
            </w:pPr>
            <w:r w:rsidRPr="003313C6">
              <w:t>Netto-Preis</w:t>
            </w:r>
          </w:p>
        </w:tc>
      </w:tr>
      <w:tr w:rsidR="00747D8C" w:rsidRPr="003313C6" w14:paraId="01B38E49" w14:textId="77777777" w:rsidTr="00C904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402" w:type="dxa"/>
          </w:tcPr>
          <w:p w14:paraId="044CA373" w14:textId="7B62E894" w:rsidR="008D4EF2" w:rsidRPr="003313C6" w:rsidRDefault="00DC5A9D" w:rsidP="003A0DCA">
            <w:r w:rsidRPr="003313C6">
              <w:t>Entwicklung und Umsetzung</w:t>
            </w:r>
          </w:p>
        </w:tc>
        <w:tc>
          <w:tcPr>
            <w:tcW w:w="1843" w:type="dxa"/>
          </w:tcPr>
          <w:p w14:paraId="092A3966" w14:textId="6B117859" w:rsidR="008D4EF2" w:rsidRPr="003313C6" w:rsidRDefault="008D4EF2" w:rsidP="003A0DCA">
            <w:pPr>
              <w:jc w:val="right"/>
              <w:cnfStyle w:val="000000100000" w:firstRow="0" w:lastRow="0" w:firstColumn="0" w:lastColumn="0" w:oddVBand="0" w:evenVBand="0" w:oddHBand="1" w:evenHBand="0" w:firstRowFirstColumn="0" w:firstRowLastColumn="0" w:lastRowFirstColumn="0" w:lastRowLastColumn="0"/>
            </w:pPr>
            <w:r w:rsidRPr="003313C6">
              <w:t>Autor</w:t>
            </w:r>
          </w:p>
        </w:tc>
        <w:tc>
          <w:tcPr>
            <w:tcW w:w="1985" w:type="dxa"/>
          </w:tcPr>
          <w:p w14:paraId="0B271E77" w14:textId="627EA3A3" w:rsidR="008D4EF2" w:rsidRPr="003313C6" w:rsidRDefault="008D4EF2" w:rsidP="003A0DCA">
            <w:pPr>
              <w:jc w:val="right"/>
              <w:cnfStyle w:val="000000100000" w:firstRow="0" w:lastRow="0" w:firstColumn="0" w:lastColumn="0" w:oddVBand="0" w:evenVBand="0" w:oddHBand="1" w:evenHBand="0" w:firstRowFirstColumn="0" w:firstRowLastColumn="0" w:lastRowFirstColumn="0" w:lastRowLastColumn="0"/>
            </w:pPr>
            <w:r w:rsidRPr="003313C6">
              <w:t>80 €</w:t>
            </w:r>
          </w:p>
        </w:tc>
        <w:tc>
          <w:tcPr>
            <w:tcW w:w="1075" w:type="dxa"/>
          </w:tcPr>
          <w:p w14:paraId="69F6289A" w14:textId="5CE9F5EF" w:rsidR="008D4EF2" w:rsidRPr="003313C6" w:rsidRDefault="008D4EF2" w:rsidP="003A0DCA">
            <w:pPr>
              <w:jc w:val="right"/>
              <w:cnfStyle w:val="000000100000" w:firstRow="0" w:lastRow="0" w:firstColumn="0" w:lastColumn="0" w:oddVBand="0" w:evenVBand="0" w:oddHBand="1" w:evenHBand="0" w:firstRowFirstColumn="0" w:firstRowLastColumn="0" w:lastRowFirstColumn="0" w:lastRowLastColumn="0"/>
            </w:pPr>
            <w:r w:rsidRPr="003313C6">
              <w:t>40</w:t>
            </w:r>
            <w:r w:rsidR="00BF1862">
              <w:t xml:space="preserve"> h</w:t>
            </w:r>
          </w:p>
        </w:tc>
        <w:tc>
          <w:tcPr>
            <w:tcW w:w="1729" w:type="dxa"/>
          </w:tcPr>
          <w:p w14:paraId="76C86ABB" w14:textId="2FFBD080" w:rsidR="008D4EF2" w:rsidRPr="003313C6" w:rsidRDefault="005218D7" w:rsidP="005218D7">
            <w:pPr>
              <w:jc w:val="right"/>
              <w:cnfStyle w:val="000000100000" w:firstRow="0" w:lastRow="0" w:firstColumn="0" w:lastColumn="0" w:oddVBand="0" w:evenVBand="0" w:oddHBand="1" w:evenHBand="0" w:firstRowFirstColumn="0" w:firstRowLastColumn="0" w:lastRowFirstColumn="0" w:lastRowLastColumn="0"/>
            </w:pPr>
            <w:r w:rsidRPr="003313C6">
              <w:fldChar w:fldCharType="begin"/>
            </w:r>
            <w:r w:rsidRPr="003313C6">
              <w:instrText xml:space="preserve"> =(C2*D2) \# "#.##0,00 €;(#.##0,00 €)" </w:instrText>
            </w:r>
            <w:r w:rsidRPr="003313C6">
              <w:fldChar w:fldCharType="separate"/>
            </w:r>
            <w:r w:rsidRPr="003313C6">
              <w:rPr>
                <w:noProof/>
              </w:rPr>
              <w:t>3.200,00 €</w:t>
            </w:r>
            <w:r w:rsidRPr="003313C6">
              <w:fldChar w:fldCharType="end"/>
            </w:r>
          </w:p>
        </w:tc>
      </w:tr>
      <w:tr w:rsidR="00747D8C" w:rsidRPr="003313C6" w14:paraId="43D04D08" w14:textId="77777777" w:rsidTr="00C90462">
        <w:trPr>
          <w:cantSplit/>
        </w:trPr>
        <w:tc>
          <w:tcPr>
            <w:cnfStyle w:val="001000000000" w:firstRow="0" w:lastRow="0" w:firstColumn="1" w:lastColumn="0" w:oddVBand="0" w:evenVBand="0" w:oddHBand="0" w:evenHBand="0" w:firstRowFirstColumn="0" w:firstRowLastColumn="0" w:lastRowFirstColumn="0" w:lastRowLastColumn="0"/>
            <w:tcW w:w="3402" w:type="dxa"/>
          </w:tcPr>
          <w:p w14:paraId="60662DDB" w14:textId="65037241" w:rsidR="008D4EF2" w:rsidRPr="003313C6" w:rsidRDefault="00DC5A9D" w:rsidP="003A0DCA">
            <w:r w:rsidRPr="003313C6">
              <w:t>Dokumentation</w:t>
            </w:r>
          </w:p>
        </w:tc>
        <w:tc>
          <w:tcPr>
            <w:tcW w:w="1843" w:type="dxa"/>
          </w:tcPr>
          <w:p w14:paraId="036DA35F" w14:textId="01060BE5" w:rsidR="008D4EF2" w:rsidRPr="003313C6" w:rsidRDefault="00DC5A9D" w:rsidP="003A0DCA">
            <w:pPr>
              <w:jc w:val="right"/>
              <w:cnfStyle w:val="000000000000" w:firstRow="0" w:lastRow="0" w:firstColumn="0" w:lastColumn="0" w:oddVBand="0" w:evenVBand="0" w:oddHBand="0" w:evenHBand="0" w:firstRowFirstColumn="0" w:firstRowLastColumn="0" w:lastRowFirstColumn="0" w:lastRowLastColumn="0"/>
            </w:pPr>
            <w:r w:rsidRPr="003313C6">
              <w:t>Autor</w:t>
            </w:r>
          </w:p>
        </w:tc>
        <w:tc>
          <w:tcPr>
            <w:tcW w:w="1985" w:type="dxa"/>
          </w:tcPr>
          <w:p w14:paraId="4AFA1243" w14:textId="0BC5B1D2" w:rsidR="008D4EF2" w:rsidRPr="003313C6" w:rsidRDefault="00DC5A9D" w:rsidP="003A0DCA">
            <w:pPr>
              <w:jc w:val="right"/>
              <w:cnfStyle w:val="000000000000" w:firstRow="0" w:lastRow="0" w:firstColumn="0" w:lastColumn="0" w:oddVBand="0" w:evenVBand="0" w:oddHBand="0" w:evenHBand="0" w:firstRowFirstColumn="0" w:firstRowLastColumn="0" w:lastRowFirstColumn="0" w:lastRowLastColumn="0"/>
            </w:pPr>
            <w:r w:rsidRPr="003313C6">
              <w:t>80</w:t>
            </w:r>
            <w:r w:rsidR="008D4EF2" w:rsidRPr="003313C6">
              <w:t xml:space="preserve"> €</w:t>
            </w:r>
          </w:p>
        </w:tc>
        <w:tc>
          <w:tcPr>
            <w:tcW w:w="1075" w:type="dxa"/>
          </w:tcPr>
          <w:p w14:paraId="1652623B" w14:textId="2F74157B" w:rsidR="008D4EF2" w:rsidRPr="003313C6" w:rsidRDefault="00DC5A9D" w:rsidP="003A0DCA">
            <w:pPr>
              <w:jc w:val="right"/>
              <w:cnfStyle w:val="000000000000" w:firstRow="0" w:lastRow="0" w:firstColumn="0" w:lastColumn="0" w:oddVBand="0" w:evenVBand="0" w:oddHBand="0" w:evenHBand="0" w:firstRowFirstColumn="0" w:firstRowLastColumn="0" w:lastRowFirstColumn="0" w:lastRowLastColumn="0"/>
            </w:pPr>
            <w:r w:rsidRPr="003313C6">
              <w:t>10</w:t>
            </w:r>
            <w:r w:rsidR="00BF1862">
              <w:t xml:space="preserve"> h</w:t>
            </w:r>
          </w:p>
        </w:tc>
        <w:tc>
          <w:tcPr>
            <w:tcW w:w="1729" w:type="dxa"/>
          </w:tcPr>
          <w:p w14:paraId="769B6DCD" w14:textId="69279287" w:rsidR="008D4EF2" w:rsidRPr="003313C6" w:rsidRDefault="003313C6" w:rsidP="003313C6">
            <w:pPr>
              <w:jc w:val="right"/>
              <w:cnfStyle w:val="000000000000" w:firstRow="0" w:lastRow="0" w:firstColumn="0" w:lastColumn="0" w:oddVBand="0" w:evenVBand="0" w:oddHBand="0" w:evenHBand="0" w:firstRowFirstColumn="0" w:firstRowLastColumn="0" w:lastRowFirstColumn="0" w:lastRowLastColumn="0"/>
            </w:pPr>
            <w:r w:rsidRPr="003313C6">
              <w:fldChar w:fldCharType="begin"/>
            </w:r>
            <w:r w:rsidRPr="003313C6">
              <w:instrText xml:space="preserve"> =(D3*C3) \# "#.##0,00 €;(#.##0,00 €)" </w:instrText>
            </w:r>
            <w:r w:rsidRPr="003313C6">
              <w:fldChar w:fldCharType="separate"/>
            </w:r>
            <w:r w:rsidRPr="003313C6">
              <w:rPr>
                <w:noProof/>
              </w:rPr>
              <w:t xml:space="preserve"> 800,00 €</w:t>
            </w:r>
            <w:r w:rsidRPr="003313C6">
              <w:fldChar w:fldCharType="end"/>
            </w:r>
          </w:p>
        </w:tc>
      </w:tr>
      <w:tr w:rsidR="00747D8C" w:rsidRPr="003313C6" w14:paraId="7ABBBF55" w14:textId="77777777" w:rsidTr="00C904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402" w:type="dxa"/>
          </w:tcPr>
          <w:p w14:paraId="2927F39D" w14:textId="6B1D9643" w:rsidR="008D4EF2" w:rsidRPr="003313C6" w:rsidRDefault="00BE1FDD" w:rsidP="003A0DCA">
            <w:r>
              <w:t>NAchkontrolle</w:t>
            </w:r>
          </w:p>
        </w:tc>
        <w:tc>
          <w:tcPr>
            <w:tcW w:w="1843" w:type="dxa"/>
          </w:tcPr>
          <w:p w14:paraId="33B08046" w14:textId="38DB7202" w:rsidR="008D4EF2" w:rsidRPr="003313C6" w:rsidRDefault="003313C6" w:rsidP="003A0DCA">
            <w:pPr>
              <w:jc w:val="right"/>
              <w:cnfStyle w:val="000000100000" w:firstRow="0" w:lastRow="0" w:firstColumn="0" w:lastColumn="0" w:oddVBand="0" w:evenVBand="0" w:oddHBand="1" w:evenHBand="0" w:firstRowFirstColumn="0" w:firstRowLastColumn="0" w:lastRowFirstColumn="0" w:lastRowLastColumn="0"/>
            </w:pPr>
            <w:r w:rsidRPr="003313C6">
              <w:t>Ausbilder</w:t>
            </w:r>
          </w:p>
        </w:tc>
        <w:tc>
          <w:tcPr>
            <w:tcW w:w="1985" w:type="dxa"/>
          </w:tcPr>
          <w:p w14:paraId="7CB9A15A" w14:textId="1D456793" w:rsidR="008D4EF2" w:rsidRPr="003313C6" w:rsidRDefault="00DC5A9D" w:rsidP="003A0DCA">
            <w:pPr>
              <w:jc w:val="right"/>
              <w:cnfStyle w:val="000000100000" w:firstRow="0" w:lastRow="0" w:firstColumn="0" w:lastColumn="0" w:oddVBand="0" w:evenVBand="0" w:oddHBand="1" w:evenHBand="0" w:firstRowFirstColumn="0" w:firstRowLastColumn="0" w:lastRowFirstColumn="0" w:lastRowLastColumn="0"/>
            </w:pPr>
            <w:r w:rsidRPr="003313C6">
              <w:t>240</w:t>
            </w:r>
            <w:r w:rsidR="008D4EF2" w:rsidRPr="003313C6">
              <w:t xml:space="preserve"> €</w:t>
            </w:r>
          </w:p>
        </w:tc>
        <w:tc>
          <w:tcPr>
            <w:tcW w:w="1075" w:type="dxa"/>
          </w:tcPr>
          <w:p w14:paraId="1EC68AF2" w14:textId="387226C5" w:rsidR="008D4EF2" w:rsidRPr="003313C6" w:rsidRDefault="00DC5A9D" w:rsidP="003A0DCA">
            <w:pPr>
              <w:jc w:val="right"/>
              <w:cnfStyle w:val="000000100000" w:firstRow="0" w:lastRow="0" w:firstColumn="0" w:lastColumn="0" w:oddVBand="0" w:evenVBand="0" w:oddHBand="1" w:evenHBand="0" w:firstRowFirstColumn="0" w:firstRowLastColumn="0" w:lastRowFirstColumn="0" w:lastRowLastColumn="0"/>
            </w:pPr>
            <w:r w:rsidRPr="003313C6">
              <w:t>1</w:t>
            </w:r>
            <w:r w:rsidR="00BF1862">
              <w:t xml:space="preserve"> h</w:t>
            </w:r>
          </w:p>
        </w:tc>
        <w:tc>
          <w:tcPr>
            <w:tcW w:w="1729" w:type="dxa"/>
          </w:tcPr>
          <w:p w14:paraId="786FF94C" w14:textId="41D3C144" w:rsidR="008D4EF2" w:rsidRPr="003313C6" w:rsidRDefault="005218D7" w:rsidP="003A0DCA">
            <w:pPr>
              <w:jc w:val="right"/>
              <w:cnfStyle w:val="000000100000" w:firstRow="0" w:lastRow="0" w:firstColumn="0" w:lastColumn="0" w:oddVBand="0" w:evenVBand="0" w:oddHBand="1" w:evenHBand="0" w:firstRowFirstColumn="0" w:firstRowLastColumn="0" w:lastRowFirstColumn="0" w:lastRowLastColumn="0"/>
            </w:pPr>
            <w:r w:rsidRPr="003313C6">
              <w:fldChar w:fldCharType="begin"/>
            </w:r>
            <w:r w:rsidRPr="003313C6">
              <w:instrText xml:space="preserve"> =(C4*D4) \# "#.##0,00 €;(#.##0,00 €)" </w:instrText>
            </w:r>
            <w:r w:rsidRPr="003313C6">
              <w:fldChar w:fldCharType="separate"/>
            </w:r>
            <w:r w:rsidRPr="003313C6">
              <w:rPr>
                <w:noProof/>
              </w:rPr>
              <w:t xml:space="preserve"> 240,00 €</w:t>
            </w:r>
            <w:r w:rsidRPr="003313C6">
              <w:fldChar w:fldCharType="end"/>
            </w:r>
          </w:p>
        </w:tc>
      </w:tr>
      <w:tr w:rsidR="00747D8C" w:rsidRPr="003313C6" w14:paraId="0DE0B126" w14:textId="77777777" w:rsidTr="00C90462">
        <w:trPr>
          <w:cantSplit/>
        </w:trPr>
        <w:tc>
          <w:tcPr>
            <w:cnfStyle w:val="001000000000" w:firstRow="0" w:lastRow="0" w:firstColumn="1" w:lastColumn="0" w:oddVBand="0" w:evenVBand="0" w:oddHBand="0" w:evenHBand="0" w:firstRowFirstColumn="0" w:firstRowLastColumn="0" w:lastRowFirstColumn="0" w:lastRowLastColumn="0"/>
            <w:tcW w:w="3402" w:type="dxa"/>
          </w:tcPr>
          <w:p w14:paraId="0FA82149" w14:textId="208790BB" w:rsidR="008D4EF2" w:rsidRPr="003313C6" w:rsidRDefault="00DC5A9D" w:rsidP="003A0DCA">
            <w:r w:rsidRPr="003313C6">
              <w:t>Abnahme</w:t>
            </w:r>
            <w:r w:rsidR="00E04180">
              <w:t xml:space="preserve"> &amp; Einführung</w:t>
            </w:r>
          </w:p>
        </w:tc>
        <w:tc>
          <w:tcPr>
            <w:tcW w:w="1843" w:type="dxa"/>
          </w:tcPr>
          <w:p w14:paraId="49463524" w14:textId="7B328E2A" w:rsidR="008D4EF2" w:rsidRPr="003313C6" w:rsidRDefault="00747D8C" w:rsidP="003A0DCA">
            <w:pPr>
              <w:jc w:val="right"/>
              <w:cnfStyle w:val="000000000000" w:firstRow="0" w:lastRow="0" w:firstColumn="0" w:lastColumn="0" w:oddVBand="0" w:evenVBand="0" w:oddHBand="0" w:evenHBand="0" w:firstRowFirstColumn="0" w:firstRowLastColumn="0" w:lastRowFirstColumn="0" w:lastRowLastColumn="0"/>
            </w:pPr>
            <w:r>
              <w:t>Kundenm</w:t>
            </w:r>
            <w:r w:rsidR="00DC5A9D" w:rsidRPr="003313C6">
              <w:t>itarbeiter</w:t>
            </w:r>
          </w:p>
        </w:tc>
        <w:tc>
          <w:tcPr>
            <w:tcW w:w="1985" w:type="dxa"/>
          </w:tcPr>
          <w:p w14:paraId="4011954F" w14:textId="600977BC" w:rsidR="008D4EF2" w:rsidRPr="003313C6" w:rsidRDefault="005218D7" w:rsidP="003A0DCA">
            <w:pPr>
              <w:jc w:val="right"/>
              <w:cnfStyle w:val="000000000000" w:firstRow="0" w:lastRow="0" w:firstColumn="0" w:lastColumn="0" w:oddVBand="0" w:evenVBand="0" w:oddHBand="0" w:evenHBand="0" w:firstRowFirstColumn="0" w:firstRowLastColumn="0" w:lastRowFirstColumn="0" w:lastRowLastColumn="0"/>
            </w:pPr>
            <w:r w:rsidRPr="003313C6">
              <w:t>25 €</w:t>
            </w:r>
          </w:p>
        </w:tc>
        <w:tc>
          <w:tcPr>
            <w:tcW w:w="1075" w:type="dxa"/>
          </w:tcPr>
          <w:p w14:paraId="7403669E" w14:textId="67DE8357" w:rsidR="008D4EF2" w:rsidRPr="003313C6" w:rsidRDefault="00E04180" w:rsidP="003A0DCA">
            <w:pPr>
              <w:jc w:val="right"/>
              <w:cnfStyle w:val="000000000000" w:firstRow="0" w:lastRow="0" w:firstColumn="0" w:lastColumn="0" w:oddVBand="0" w:evenVBand="0" w:oddHBand="0" w:evenHBand="0" w:firstRowFirstColumn="0" w:firstRowLastColumn="0" w:lastRowFirstColumn="0" w:lastRowLastColumn="0"/>
            </w:pPr>
            <w:r>
              <w:t>1</w:t>
            </w:r>
            <w:r w:rsidR="00BF1862">
              <w:t xml:space="preserve"> h</w:t>
            </w:r>
          </w:p>
        </w:tc>
        <w:tc>
          <w:tcPr>
            <w:tcW w:w="1729" w:type="dxa"/>
          </w:tcPr>
          <w:p w14:paraId="7D99BC7B" w14:textId="0F77D0AA" w:rsidR="008D4EF2" w:rsidRPr="003313C6" w:rsidRDefault="005218D7" w:rsidP="003A0DCA">
            <w:pPr>
              <w:jc w:val="right"/>
              <w:cnfStyle w:val="000000000000" w:firstRow="0" w:lastRow="0" w:firstColumn="0" w:lastColumn="0" w:oddVBand="0" w:evenVBand="0" w:oddHBand="0" w:evenHBand="0" w:firstRowFirstColumn="0" w:firstRowLastColumn="0" w:lastRowFirstColumn="0" w:lastRowLastColumn="0"/>
            </w:pPr>
            <w:r w:rsidRPr="003313C6">
              <w:fldChar w:fldCharType="begin"/>
            </w:r>
            <w:r w:rsidRPr="003313C6">
              <w:instrText xml:space="preserve"> =(C5*D5) \# "#.##0,00 €;(#.##0,00 €)" </w:instrText>
            </w:r>
            <w:r w:rsidRPr="003313C6">
              <w:fldChar w:fldCharType="separate"/>
            </w:r>
            <w:r w:rsidR="00E04180">
              <w:rPr>
                <w:noProof/>
              </w:rPr>
              <w:t xml:space="preserve">  25,00</w:t>
            </w:r>
            <w:r w:rsidR="00E04180" w:rsidRPr="003313C6">
              <w:rPr>
                <w:noProof/>
              </w:rPr>
              <w:t xml:space="preserve"> €</w:t>
            </w:r>
            <w:r w:rsidRPr="003313C6">
              <w:fldChar w:fldCharType="end"/>
            </w:r>
          </w:p>
        </w:tc>
      </w:tr>
      <w:tr w:rsidR="00747D8C" w:rsidRPr="003313C6" w14:paraId="1B7D2942" w14:textId="77777777" w:rsidTr="00C904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402" w:type="dxa"/>
          </w:tcPr>
          <w:p w14:paraId="7FF8B905" w14:textId="14EF3EFE" w:rsidR="008D4EF2" w:rsidRPr="003313C6" w:rsidRDefault="008D4EF2" w:rsidP="003A0DCA"/>
        </w:tc>
        <w:tc>
          <w:tcPr>
            <w:tcW w:w="1843" w:type="dxa"/>
          </w:tcPr>
          <w:p w14:paraId="0E67AA7F" w14:textId="77777777" w:rsidR="008D4EF2" w:rsidRPr="003313C6" w:rsidRDefault="008D4EF2" w:rsidP="003A0DCA">
            <w:pPr>
              <w:jc w:val="right"/>
              <w:cnfStyle w:val="000000100000" w:firstRow="0" w:lastRow="0" w:firstColumn="0" w:lastColumn="0" w:oddVBand="0" w:evenVBand="0" w:oddHBand="1" w:evenHBand="0" w:firstRowFirstColumn="0" w:firstRowLastColumn="0" w:lastRowFirstColumn="0" w:lastRowLastColumn="0"/>
            </w:pPr>
          </w:p>
        </w:tc>
        <w:tc>
          <w:tcPr>
            <w:tcW w:w="1985" w:type="dxa"/>
          </w:tcPr>
          <w:p w14:paraId="03DEFA31" w14:textId="6B7F7D1A" w:rsidR="008D4EF2" w:rsidRPr="003313C6" w:rsidRDefault="008D4EF2" w:rsidP="003A0DCA">
            <w:pPr>
              <w:jc w:val="right"/>
              <w:cnfStyle w:val="000000100000" w:firstRow="0" w:lastRow="0" w:firstColumn="0" w:lastColumn="0" w:oddVBand="0" w:evenVBand="0" w:oddHBand="1" w:evenHBand="0" w:firstRowFirstColumn="0" w:firstRowLastColumn="0" w:lastRowFirstColumn="0" w:lastRowLastColumn="0"/>
            </w:pPr>
          </w:p>
        </w:tc>
        <w:tc>
          <w:tcPr>
            <w:tcW w:w="1075" w:type="dxa"/>
          </w:tcPr>
          <w:p w14:paraId="1C1814F4" w14:textId="77777777" w:rsidR="008D4EF2" w:rsidRPr="003313C6" w:rsidRDefault="008D4EF2" w:rsidP="003A0DCA">
            <w:pPr>
              <w:jc w:val="right"/>
              <w:cnfStyle w:val="000000100000" w:firstRow="0" w:lastRow="0" w:firstColumn="0" w:lastColumn="0" w:oddVBand="0" w:evenVBand="0" w:oddHBand="1" w:evenHBand="0" w:firstRowFirstColumn="0" w:firstRowLastColumn="0" w:lastRowFirstColumn="0" w:lastRowLastColumn="0"/>
            </w:pPr>
          </w:p>
        </w:tc>
        <w:tc>
          <w:tcPr>
            <w:tcW w:w="1729" w:type="dxa"/>
          </w:tcPr>
          <w:p w14:paraId="1C30E991" w14:textId="4309D6BA" w:rsidR="008D4EF2" w:rsidRPr="003313C6" w:rsidRDefault="008D4EF2" w:rsidP="003A0DCA">
            <w:pPr>
              <w:jc w:val="right"/>
              <w:cnfStyle w:val="000000100000" w:firstRow="0" w:lastRow="0" w:firstColumn="0" w:lastColumn="0" w:oddVBand="0" w:evenVBand="0" w:oddHBand="1" w:evenHBand="0" w:firstRowFirstColumn="0" w:firstRowLastColumn="0" w:lastRowFirstColumn="0" w:lastRowLastColumn="0"/>
            </w:pPr>
          </w:p>
        </w:tc>
      </w:tr>
      <w:tr w:rsidR="005218D7" w:rsidRPr="003313C6" w14:paraId="0E6B178E" w14:textId="77777777" w:rsidTr="00C90462">
        <w:trPr>
          <w:cantSplit/>
        </w:trPr>
        <w:tc>
          <w:tcPr>
            <w:cnfStyle w:val="001000000000" w:firstRow="0" w:lastRow="0" w:firstColumn="1" w:lastColumn="0" w:oddVBand="0" w:evenVBand="0" w:oddHBand="0" w:evenHBand="0" w:firstRowFirstColumn="0" w:firstRowLastColumn="0" w:lastRowFirstColumn="0" w:lastRowLastColumn="0"/>
            <w:tcW w:w="3402" w:type="dxa"/>
          </w:tcPr>
          <w:p w14:paraId="5B815FE8" w14:textId="77777777" w:rsidR="008D4EF2" w:rsidRPr="003313C6" w:rsidRDefault="008D4EF2" w:rsidP="003A0DCA">
            <w:r w:rsidRPr="003313C6">
              <w:t>Summe:</w:t>
            </w:r>
          </w:p>
        </w:tc>
        <w:tc>
          <w:tcPr>
            <w:tcW w:w="1843" w:type="dxa"/>
          </w:tcPr>
          <w:p w14:paraId="777A672E" w14:textId="77777777" w:rsidR="008D4EF2" w:rsidRPr="003313C6" w:rsidRDefault="008D4EF2" w:rsidP="003A0DCA">
            <w:pPr>
              <w:keepNext/>
              <w:jc w:val="right"/>
              <w:cnfStyle w:val="000000000000" w:firstRow="0" w:lastRow="0" w:firstColumn="0" w:lastColumn="0" w:oddVBand="0" w:evenVBand="0" w:oddHBand="0" w:evenHBand="0" w:firstRowFirstColumn="0" w:firstRowLastColumn="0" w:lastRowFirstColumn="0" w:lastRowLastColumn="0"/>
            </w:pPr>
          </w:p>
        </w:tc>
        <w:tc>
          <w:tcPr>
            <w:tcW w:w="1985" w:type="dxa"/>
          </w:tcPr>
          <w:p w14:paraId="0D493415" w14:textId="6E0CB18A" w:rsidR="008D4EF2" w:rsidRPr="003313C6" w:rsidRDefault="008D4EF2" w:rsidP="003A0DCA">
            <w:pPr>
              <w:keepNext/>
              <w:jc w:val="right"/>
              <w:cnfStyle w:val="000000000000" w:firstRow="0" w:lastRow="0" w:firstColumn="0" w:lastColumn="0" w:oddVBand="0" w:evenVBand="0" w:oddHBand="0" w:evenHBand="0" w:firstRowFirstColumn="0" w:firstRowLastColumn="0" w:lastRowFirstColumn="0" w:lastRowLastColumn="0"/>
            </w:pPr>
          </w:p>
        </w:tc>
        <w:tc>
          <w:tcPr>
            <w:tcW w:w="1075" w:type="dxa"/>
          </w:tcPr>
          <w:p w14:paraId="5C71F018" w14:textId="77777777" w:rsidR="008D4EF2" w:rsidRPr="003313C6" w:rsidRDefault="008D4EF2" w:rsidP="003A0DCA">
            <w:pPr>
              <w:keepNext/>
              <w:jc w:val="right"/>
              <w:cnfStyle w:val="000000000000" w:firstRow="0" w:lastRow="0" w:firstColumn="0" w:lastColumn="0" w:oddVBand="0" w:evenVBand="0" w:oddHBand="0" w:evenHBand="0" w:firstRowFirstColumn="0" w:firstRowLastColumn="0" w:lastRowFirstColumn="0" w:lastRowLastColumn="0"/>
            </w:pPr>
          </w:p>
        </w:tc>
        <w:tc>
          <w:tcPr>
            <w:tcW w:w="1729" w:type="dxa"/>
          </w:tcPr>
          <w:p w14:paraId="4C5FB337" w14:textId="10C8F1A8" w:rsidR="008D4EF2" w:rsidRPr="003313C6" w:rsidRDefault="003313C6" w:rsidP="00BF1862">
            <w:pPr>
              <w:keepNext/>
              <w:jc w:val="right"/>
              <w:cnfStyle w:val="000000000000" w:firstRow="0" w:lastRow="0" w:firstColumn="0" w:lastColumn="0" w:oddVBand="0" w:evenVBand="0" w:oddHBand="0" w:evenHBand="0" w:firstRowFirstColumn="0" w:firstRowLastColumn="0" w:lastRowFirstColumn="0" w:lastRowLastColumn="0"/>
            </w:pPr>
            <w:r w:rsidRPr="003313C6">
              <w:fldChar w:fldCharType="begin"/>
            </w:r>
            <w:r w:rsidRPr="003313C6">
              <w:instrText xml:space="preserve"> =Sum(Above) \# "#.##0,00 €;(#.##0,00 €)" </w:instrText>
            </w:r>
            <w:r w:rsidRPr="003313C6">
              <w:fldChar w:fldCharType="separate"/>
            </w:r>
            <w:r w:rsidR="00E04180">
              <w:rPr>
                <w:noProof/>
              </w:rPr>
              <w:t>4.265,00</w:t>
            </w:r>
            <w:r w:rsidR="00E04180" w:rsidRPr="003313C6">
              <w:rPr>
                <w:noProof/>
              </w:rPr>
              <w:t xml:space="preserve"> €</w:t>
            </w:r>
            <w:r w:rsidRPr="003313C6">
              <w:fldChar w:fldCharType="end"/>
            </w:r>
          </w:p>
        </w:tc>
      </w:tr>
    </w:tbl>
    <w:p w14:paraId="25BBB17E" w14:textId="1C101B4A" w:rsidR="008D4EF2" w:rsidRDefault="00BF1862" w:rsidP="00BF1862">
      <w:pPr>
        <w:pStyle w:val="Beschriftung"/>
      </w:pPr>
      <w:bookmarkStart w:id="26" w:name="_Toc183207352"/>
      <w:r>
        <w:t xml:space="preserve">Tabelle </w:t>
      </w:r>
      <w:fldSimple w:instr=" SEQ Tabelle \* ARABIC ">
        <w:r w:rsidR="0031077E">
          <w:rPr>
            <w:noProof/>
          </w:rPr>
          <w:t>3</w:t>
        </w:r>
      </w:fldSimple>
      <w:r>
        <w:t>: Übersicht Personalkosten</w:t>
      </w:r>
      <w:bookmarkEnd w:id="26"/>
    </w:p>
    <w:p w14:paraId="2187E169" w14:textId="77777777" w:rsidR="006707AE" w:rsidRPr="006707AE" w:rsidRDefault="006707AE" w:rsidP="006707AE"/>
    <w:p w14:paraId="5210442A" w14:textId="4826A89F" w:rsidR="008D4EF2" w:rsidRDefault="006707AE" w:rsidP="00CD255A">
      <w:r>
        <w:t xml:space="preserve">Die geplanten Gesamtkosten </w:t>
      </w:r>
      <w:r w:rsidR="00F31267">
        <w:t>ergaben sich somit aus der Summe der aufgelisteten Teilkosten, wobei sonstige Materialkosten pauschal in die Stundensätze der beteiligten Personen integriert wurden</w:t>
      </w:r>
      <w:r>
        <w:rPr>
          <w:noProof/>
        </w:rPr>
        <w:t>.</w:t>
      </w:r>
    </w:p>
    <w:p w14:paraId="09EB7758" w14:textId="294E1382" w:rsidR="006707AE" w:rsidRDefault="006707AE" w:rsidP="00CD255A"/>
    <w:tbl>
      <w:tblPr>
        <w:tblStyle w:val="EinfacheTabelle3"/>
        <w:tblW w:w="0" w:type="auto"/>
        <w:tblLook w:val="04A0" w:firstRow="1" w:lastRow="0" w:firstColumn="1" w:lastColumn="0" w:noHBand="0" w:noVBand="1"/>
      </w:tblPr>
      <w:tblGrid>
        <w:gridCol w:w="5670"/>
        <w:gridCol w:w="1648"/>
        <w:gridCol w:w="2716"/>
      </w:tblGrid>
      <w:tr w:rsidR="006707AE" w:rsidRPr="003313C6" w14:paraId="18B62243" w14:textId="77777777" w:rsidTr="00C90462">
        <w:trPr>
          <w:cnfStyle w:val="100000000000" w:firstRow="1" w:lastRow="0" w:firstColumn="0" w:lastColumn="0" w:oddVBand="0" w:evenVBand="0" w:oddHBand="0" w:evenHBand="0" w:firstRowFirstColumn="0" w:firstRowLastColumn="0" w:lastRowFirstColumn="0" w:lastRowLastColumn="0"/>
          <w:cantSplit/>
        </w:trPr>
        <w:tc>
          <w:tcPr>
            <w:cnfStyle w:val="001000000100" w:firstRow="0" w:lastRow="0" w:firstColumn="1" w:lastColumn="0" w:oddVBand="0" w:evenVBand="0" w:oddHBand="0" w:evenHBand="0" w:firstRowFirstColumn="1" w:firstRowLastColumn="0" w:lastRowFirstColumn="0" w:lastRowLastColumn="0"/>
            <w:tcW w:w="5670" w:type="dxa"/>
          </w:tcPr>
          <w:p w14:paraId="167BFAF1" w14:textId="59880CEA" w:rsidR="006707AE" w:rsidRPr="003313C6" w:rsidRDefault="006707AE" w:rsidP="003A0DCA">
            <w:r>
              <w:t>Art</w:t>
            </w:r>
          </w:p>
        </w:tc>
        <w:tc>
          <w:tcPr>
            <w:tcW w:w="1648" w:type="dxa"/>
          </w:tcPr>
          <w:p w14:paraId="2D56A31A" w14:textId="77777777" w:rsidR="006707AE" w:rsidRPr="003313C6" w:rsidRDefault="006707AE" w:rsidP="003A0DCA">
            <w:pPr>
              <w:jc w:val="right"/>
              <w:cnfStyle w:val="100000000000" w:firstRow="1" w:lastRow="0" w:firstColumn="0" w:lastColumn="0" w:oddVBand="0" w:evenVBand="0" w:oddHBand="0" w:evenHBand="0" w:firstRowFirstColumn="0" w:firstRowLastColumn="0" w:lastRowFirstColumn="0" w:lastRowLastColumn="0"/>
            </w:pPr>
          </w:p>
        </w:tc>
        <w:tc>
          <w:tcPr>
            <w:tcW w:w="2716" w:type="dxa"/>
          </w:tcPr>
          <w:p w14:paraId="6FBBF515" w14:textId="77777777" w:rsidR="006707AE" w:rsidRPr="003313C6" w:rsidRDefault="006707AE" w:rsidP="003A0DCA">
            <w:pPr>
              <w:jc w:val="right"/>
              <w:cnfStyle w:val="100000000000" w:firstRow="1" w:lastRow="0" w:firstColumn="0" w:lastColumn="0" w:oddVBand="0" w:evenVBand="0" w:oddHBand="0" w:evenHBand="0" w:firstRowFirstColumn="0" w:firstRowLastColumn="0" w:lastRowFirstColumn="0" w:lastRowLastColumn="0"/>
            </w:pPr>
            <w:r w:rsidRPr="003313C6">
              <w:t>Netto-Preis</w:t>
            </w:r>
          </w:p>
        </w:tc>
      </w:tr>
      <w:tr w:rsidR="006707AE" w:rsidRPr="003313C6" w14:paraId="460F047D" w14:textId="77777777" w:rsidTr="00C904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670" w:type="dxa"/>
          </w:tcPr>
          <w:p w14:paraId="1E4D3318" w14:textId="747C3236" w:rsidR="006707AE" w:rsidRPr="003313C6" w:rsidRDefault="006A0365" w:rsidP="003A0DCA">
            <w:r>
              <w:t>Anschaffungskosten</w:t>
            </w:r>
          </w:p>
        </w:tc>
        <w:tc>
          <w:tcPr>
            <w:tcW w:w="1648" w:type="dxa"/>
          </w:tcPr>
          <w:p w14:paraId="12ADCF87" w14:textId="77777777" w:rsidR="006707AE" w:rsidRPr="003313C6" w:rsidRDefault="006707AE" w:rsidP="003A0DCA">
            <w:pPr>
              <w:jc w:val="right"/>
              <w:cnfStyle w:val="000000100000" w:firstRow="0" w:lastRow="0" w:firstColumn="0" w:lastColumn="0" w:oddVBand="0" w:evenVBand="0" w:oddHBand="1" w:evenHBand="0" w:firstRowFirstColumn="0" w:firstRowLastColumn="0" w:lastRowFirstColumn="0" w:lastRowLastColumn="0"/>
            </w:pPr>
          </w:p>
        </w:tc>
        <w:tc>
          <w:tcPr>
            <w:tcW w:w="2716" w:type="dxa"/>
          </w:tcPr>
          <w:p w14:paraId="30FF1D2D" w14:textId="4307932B" w:rsidR="006707AE" w:rsidRPr="003313C6" w:rsidRDefault="006707AE" w:rsidP="003A0DCA">
            <w:pPr>
              <w:jc w:val="right"/>
              <w:cnfStyle w:val="000000100000" w:firstRow="0" w:lastRow="0" w:firstColumn="0" w:lastColumn="0" w:oddVBand="0" w:evenVBand="0" w:oddHBand="1" w:evenHBand="0" w:firstRowFirstColumn="0" w:firstRowLastColumn="0" w:lastRowFirstColumn="0" w:lastRowLastColumn="0"/>
              <w:rPr>
                <w:noProof/>
              </w:rPr>
            </w:pPr>
            <w:r>
              <w:rPr>
                <w:noProof/>
              </w:rPr>
              <w:t>76,48</w:t>
            </w:r>
            <w:r w:rsidRPr="003313C6">
              <w:rPr>
                <w:noProof/>
              </w:rPr>
              <w:t xml:space="preserve"> €</w:t>
            </w:r>
          </w:p>
        </w:tc>
      </w:tr>
      <w:tr w:rsidR="006707AE" w:rsidRPr="003313C6" w14:paraId="3C66808F" w14:textId="77777777" w:rsidTr="00C90462">
        <w:trPr>
          <w:cantSplit/>
        </w:trPr>
        <w:tc>
          <w:tcPr>
            <w:cnfStyle w:val="001000000000" w:firstRow="0" w:lastRow="0" w:firstColumn="1" w:lastColumn="0" w:oddVBand="0" w:evenVBand="0" w:oddHBand="0" w:evenHBand="0" w:firstRowFirstColumn="0" w:firstRowLastColumn="0" w:lastRowFirstColumn="0" w:lastRowLastColumn="0"/>
            <w:tcW w:w="5670" w:type="dxa"/>
          </w:tcPr>
          <w:p w14:paraId="492C11A4" w14:textId="21EE07B8" w:rsidR="006707AE" w:rsidRPr="003313C6" w:rsidRDefault="006707AE" w:rsidP="003A0DCA">
            <w:r>
              <w:t>Softwarekosten</w:t>
            </w:r>
          </w:p>
        </w:tc>
        <w:tc>
          <w:tcPr>
            <w:tcW w:w="1648" w:type="dxa"/>
          </w:tcPr>
          <w:p w14:paraId="3AAD9F70" w14:textId="77777777" w:rsidR="006707AE" w:rsidRPr="003313C6" w:rsidRDefault="006707AE" w:rsidP="003A0DCA">
            <w:pPr>
              <w:jc w:val="right"/>
              <w:cnfStyle w:val="000000000000" w:firstRow="0" w:lastRow="0" w:firstColumn="0" w:lastColumn="0" w:oddVBand="0" w:evenVBand="0" w:oddHBand="0" w:evenHBand="0" w:firstRowFirstColumn="0" w:firstRowLastColumn="0" w:lastRowFirstColumn="0" w:lastRowLastColumn="0"/>
            </w:pPr>
          </w:p>
        </w:tc>
        <w:tc>
          <w:tcPr>
            <w:tcW w:w="2716" w:type="dxa"/>
          </w:tcPr>
          <w:p w14:paraId="31CA63E1" w14:textId="30D3AC09" w:rsidR="006707AE" w:rsidRPr="003313C6" w:rsidRDefault="006707AE" w:rsidP="003A0DCA">
            <w:pPr>
              <w:jc w:val="right"/>
              <w:cnfStyle w:val="000000000000" w:firstRow="0" w:lastRow="0" w:firstColumn="0" w:lastColumn="0" w:oddVBand="0" w:evenVBand="0" w:oddHBand="0" w:evenHBand="0" w:firstRowFirstColumn="0" w:firstRowLastColumn="0" w:lastRowFirstColumn="0" w:lastRowLastColumn="0"/>
              <w:rPr>
                <w:noProof/>
              </w:rPr>
            </w:pPr>
            <w:r>
              <w:rPr>
                <w:noProof/>
              </w:rPr>
              <w:t>0</w:t>
            </w:r>
            <w:r w:rsidRPr="003313C6">
              <w:rPr>
                <w:noProof/>
              </w:rPr>
              <w:t xml:space="preserve"> €</w:t>
            </w:r>
          </w:p>
        </w:tc>
      </w:tr>
      <w:tr w:rsidR="006707AE" w:rsidRPr="003313C6" w14:paraId="2843570C" w14:textId="77777777" w:rsidTr="00C904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670" w:type="dxa"/>
          </w:tcPr>
          <w:p w14:paraId="435ED547" w14:textId="0E4384E6" w:rsidR="006707AE" w:rsidRPr="003313C6" w:rsidRDefault="006707AE" w:rsidP="003A0DCA">
            <w:r>
              <w:t>Personalkosten</w:t>
            </w:r>
          </w:p>
        </w:tc>
        <w:tc>
          <w:tcPr>
            <w:tcW w:w="1648" w:type="dxa"/>
          </w:tcPr>
          <w:p w14:paraId="2828CAC7" w14:textId="77777777" w:rsidR="006707AE" w:rsidRPr="003313C6" w:rsidRDefault="006707AE" w:rsidP="003A0DCA">
            <w:pPr>
              <w:jc w:val="right"/>
              <w:cnfStyle w:val="000000100000" w:firstRow="0" w:lastRow="0" w:firstColumn="0" w:lastColumn="0" w:oddVBand="0" w:evenVBand="0" w:oddHBand="1" w:evenHBand="0" w:firstRowFirstColumn="0" w:firstRowLastColumn="0" w:lastRowFirstColumn="0" w:lastRowLastColumn="0"/>
            </w:pPr>
          </w:p>
        </w:tc>
        <w:tc>
          <w:tcPr>
            <w:tcW w:w="2716" w:type="dxa"/>
          </w:tcPr>
          <w:p w14:paraId="3FF800CC" w14:textId="579CF7A3" w:rsidR="006707AE" w:rsidRPr="003313C6" w:rsidRDefault="006707AE" w:rsidP="003A0DCA">
            <w:pPr>
              <w:jc w:val="right"/>
              <w:cnfStyle w:val="000000100000" w:firstRow="0" w:lastRow="0" w:firstColumn="0" w:lastColumn="0" w:oddVBand="0" w:evenVBand="0" w:oddHBand="1" w:evenHBand="0" w:firstRowFirstColumn="0" w:firstRowLastColumn="0" w:lastRowFirstColumn="0" w:lastRowLastColumn="0"/>
              <w:rPr>
                <w:noProof/>
              </w:rPr>
            </w:pPr>
            <w:r>
              <w:rPr>
                <w:noProof/>
              </w:rPr>
              <w:t>4.2</w:t>
            </w:r>
            <w:r w:rsidR="00E04180">
              <w:rPr>
                <w:noProof/>
              </w:rPr>
              <w:t>6</w:t>
            </w:r>
            <w:r>
              <w:rPr>
                <w:noProof/>
              </w:rPr>
              <w:t>5</w:t>
            </w:r>
            <w:r w:rsidR="00E04180">
              <w:rPr>
                <w:noProof/>
              </w:rPr>
              <w:t>,0</w:t>
            </w:r>
            <w:r>
              <w:rPr>
                <w:noProof/>
              </w:rPr>
              <w:t>0</w:t>
            </w:r>
            <w:r w:rsidRPr="003313C6">
              <w:rPr>
                <w:noProof/>
              </w:rPr>
              <w:t xml:space="preserve"> €</w:t>
            </w:r>
          </w:p>
        </w:tc>
      </w:tr>
      <w:tr w:rsidR="006A0365" w:rsidRPr="003313C6" w14:paraId="2F3861EE" w14:textId="77777777" w:rsidTr="00C90462">
        <w:trPr>
          <w:cantSplit/>
        </w:trPr>
        <w:tc>
          <w:tcPr>
            <w:cnfStyle w:val="001000000000" w:firstRow="0" w:lastRow="0" w:firstColumn="1" w:lastColumn="0" w:oddVBand="0" w:evenVBand="0" w:oddHBand="0" w:evenHBand="0" w:firstRowFirstColumn="0" w:firstRowLastColumn="0" w:lastRowFirstColumn="0" w:lastRowLastColumn="0"/>
            <w:tcW w:w="5670" w:type="dxa"/>
          </w:tcPr>
          <w:p w14:paraId="57F4CAC2" w14:textId="2DDF9185" w:rsidR="006A0365" w:rsidRDefault="00F31267" w:rsidP="003A0DCA">
            <w:r>
              <w:t xml:space="preserve">sonstige </w:t>
            </w:r>
            <w:r w:rsidR="00112372">
              <w:t>MAterialkosten</w:t>
            </w:r>
          </w:p>
        </w:tc>
        <w:tc>
          <w:tcPr>
            <w:tcW w:w="1648" w:type="dxa"/>
          </w:tcPr>
          <w:p w14:paraId="6513537C" w14:textId="77777777" w:rsidR="006A0365" w:rsidRPr="003313C6" w:rsidRDefault="006A0365" w:rsidP="003A0DCA">
            <w:pPr>
              <w:jc w:val="right"/>
              <w:cnfStyle w:val="000000000000" w:firstRow="0" w:lastRow="0" w:firstColumn="0" w:lastColumn="0" w:oddVBand="0" w:evenVBand="0" w:oddHBand="0" w:evenHBand="0" w:firstRowFirstColumn="0" w:firstRowLastColumn="0" w:lastRowFirstColumn="0" w:lastRowLastColumn="0"/>
            </w:pPr>
          </w:p>
        </w:tc>
        <w:tc>
          <w:tcPr>
            <w:tcW w:w="2716" w:type="dxa"/>
          </w:tcPr>
          <w:p w14:paraId="3176A22D" w14:textId="2C3089E2" w:rsidR="006A0365" w:rsidRDefault="00112372" w:rsidP="003A0DCA">
            <w:pPr>
              <w:jc w:val="right"/>
              <w:cnfStyle w:val="000000000000" w:firstRow="0" w:lastRow="0" w:firstColumn="0" w:lastColumn="0" w:oddVBand="0" w:evenVBand="0" w:oddHBand="0" w:evenHBand="0" w:firstRowFirstColumn="0" w:firstRowLastColumn="0" w:lastRowFirstColumn="0" w:lastRowLastColumn="0"/>
              <w:rPr>
                <w:noProof/>
              </w:rPr>
            </w:pPr>
            <w:r>
              <w:rPr>
                <w:noProof/>
              </w:rPr>
              <w:t>0 €</w:t>
            </w:r>
          </w:p>
        </w:tc>
      </w:tr>
      <w:tr w:rsidR="006707AE" w:rsidRPr="003313C6" w14:paraId="7C627365" w14:textId="77777777" w:rsidTr="00C904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670" w:type="dxa"/>
          </w:tcPr>
          <w:p w14:paraId="51CDD530" w14:textId="77777777" w:rsidR="006707AE" w:rsidRDefault="006707AE" w:rsidP="003A0DCA"/>
        </w:tc>
        <w:tc>
          <w:tcPr>
            <w:tcW w:w="1648" w:type="dxa"/>
          </w:tcPr>
          <w:p w14:paraId="607883BA" w14:textId="77777777" w:rsidR="006707AE" w:rsidRPr="003313C6" w:rsidRDefault="006707AE" w:rsidP="003A0DCA">
            <w:pPr>
              <w:jc w:val="right"/>
              <w:cnfStyle w:val="000000100000" w:firstRow="0" w:lastRow="0" w:firstColumn="0" w:lastColumn="0" w:oddVBand="0" w:evenVBand="0" w:oddHBand="1" w:evenHBand="0" w:firstRowFirstColumn="0" w:firstRowLastColumn="0" w:lastRowFirstColumn="0" w:lastRowLastColumn="0"/>
            </w:pPr>
          </w:p>
        </w:tc>
        <w:tc>
          <w:tcPr>
            <w:tcW w:w="2716" w:type="dxa"/>
          </w:tcPr>
          <w:p w14:paraId="0A6268FD" w14:textId="77777777" w:rsidR="006707AE" w:rsidRPr="003313C6" w:rsidRDefault="006707AE" w:rsidP="003A0DCA">
            <w:pPr>
              <w:jc w:val="right"/>
              <w:cnfStyle w:val="000000100000" w:firstRow="0" w:lastRow="0" w:firstColumn="0" w:lastColumn="0" w:oddVBand="0" w:evenVBand="0" w:oddHBand="1" w:evenHBand="0" w:firstRowFirstColumn="0" w:firstRowLastColumn="0" w:lastRowFirstColumn="0" w:lastRowLastColumn="0"/>
              <w:rPr>
                <w:noProof/>
              </w:rPr>
            </w:pPr>
          </w:p>
        </w:tc>
      </w:tr>
      <w:tr w:rsidR="006707AE" w:rsidRPr="003313C6" w14:paraId="41835D02" w14:textId="77777777" w:rsidTr="00C90462">
        <w:trPr>
          <w:cantSplit/>
        </w:trPr>
        <w:tc>
          <w:tcPr>
            <w:cnfStyle w:val="001000000000" w:firstRow="0" w:lastRow="0" w:firstColumn="1" w:lastColumn="0" w:oddVBand="0" w:evenVBand="0" w:oddHBand="0" w:evenHBand="0" w:firstRowFirstColumn="0" w:firstRowLastColumn="0" w:lastRowFirstColumn="0" w:lastRowLastColumn="0"/>
            <w:tcW w:w="5670" w:type="dxa"/>
          </w:tcPr>
          <w:p w14:paraId="53E9417D" w14:textId="38ED7EEE" w:rsidR="006707AE" w:rsidRPr="003313C6" w:rsidRDefault="00BE1FDD" w:rsidP="003A0DCA">
            <w:r>
              <w:t>Gesamtkosten</w:t>
            </w:r>
            <w:r w:rsidR="006707AE" w:rsidRPr="003313C6">
              <w:t>:</w:t>
            </w:r>
          </w:p>
        </w:tc>
        <w:tc>
          <w:tcPr>
            <w:tcW w:w="1648" w:type="dxa"/>
          </w:tcPr>
          <w:p w14:paraId="36824009" w14:textId="77777777" w:rsidR="006707AE" w:rsidRPr="003313C6" w:rsidRDefault="006707AE" w:rsidP="003A0DCA">
            <w:pPr>
              <w:keepNext/>
              <w:jc w:val="right"/>
              <w:cnfStyle w:val="000000000000" w:firstRow="0" w:lastRow="0" w:firstColumn="0" w:lastColumn="0" w:oddVBand="0" w:evenVBand="0" w:oddHBand="0" w:evenHBand="0" w:firstRowFirstColumn="0" w:firstRowLastColumn="0" w:lastRowFirstColumn="0" w:lastRowLastColumn="0"/>
            </w:pPr>
          </w:p>
        </w:tc>
        <w:tc>
          <w:tcPr>
            <w:tcW w:w="2716" w:type="dxa"/>
          </w:tcPr>
          <w:p w14:paraId="3DDF7B20" w14:textId="0C650507" w:rsidR="006707AE" w:rsidRPr="003313C6" w:rsidRDefault="006707AE" w:rsidP="00C90462">
            <w:pPr>
              <w:keepNext/>
              <w:jc w:val="right"/>
              <w:cnfStyle w:val="000000000000" w:firstRow="0" w:lastRow="0" w:firstColumn="0" w:lastColumn="0" w:oddVBand="0" w:evenVBand="0" w:oddHBand="0" w:evenHBand="0" w:firstRowFirstColumn="0" w:firstRowLastColumn="0" w:lastRowFirstColumn="0" w:lastRowLastColumn="0"/>
              <w:rPr>
                <w:noProof/>
              </w:rPr>
            </w:pPr>
            <w:r>
              <w:rPr>
                <w:noProof/>
              </w:rPr>
              <w:fldChar w:fldCharType="begin"/>
            </w:r>
            <w:r>
              <w:rPr>
                <w:noProof/>
              </w:rPr>
              <w:instrText xml:space="preserve"> =SUM(Above) \# "#.##0,00 €;(#.##0,00 €)" </w:instrText>
            </w:r>
            <w:r>
              <w:rPr>
                <w:noProof/>
              </w:rPr>
              <w:fldChar w:fldCharType="separate"/>
            </w:r>
            <w:r w:rsidR="00E04180">
              <w:rPr>
                <w:noProof/>
              </w:rPr>
              <w:t>4.341,48 €</w:t>
            </w:r>
            <w:r>
              <w:rPr>
                <w:noProof/>
              </w:rPr>
              <w:fldChar w:fldCharType="end"/>
            </w:r>
          </w:p>
        </w:tc>
      </w:tr>
    </w:tbl>
    <w:p w14:paraId="485F8944" w14:textId="3B7BC6BF" w:rsidR="00C212BF" w:rsidRDefault="00C90462" w:rsidP="00C90462">
      <w:pPr>
        <w:pStyle w:val="Beschriftung"/>
      </w:pPr>
      <w:bookmarkStart w:id="27" w:name="_Toc183207353"/>
      <w:r>
        <w:t xml:space="preserve">Tabelle </w:t>
      </w:r>
      <w:fldSimple w:instr=" SEQ Tabelle \* ARABIC ">
        <w:r w:rsidR="0031077E">
          <w:rPr>
            <w:noProof/>
          </w:rPr>
          <w:t>4</w:t>
        </w:r>
      </w:fldSimple>
      <w:r>
        <w:t>: Gesamt</w:t>
      </w:r>
      <w:r w:rsidR="009C1340">
        <w:t>kosten</w:t>
      </w:r>
      <w:r>
        <w:t>kalkulation</w:t>
      </w:r>
      <w:bookmarkEnd w:id="27"/>
    </w:p>
    <w:p w14:paraId="6CDA7FC7" w14:textId="4E22FC62" w:rsidR="00C90462" w:rsidRDefault="009C1340" w:rsidP="00C90462">
      <w:r>
        <w:t>Um sicher zu stellen, dass ein solcher Aufwand im Verhältnis zum Nutzen steht wurde in der Analysephase eine Nutzwertanalyse durchgeführt (</w:t>
      </w:r>
      <w:hyperlink w:anchor="_Analyse" w:history="1">
        <w:r w:rsidRPr="009C1340">
          <w:rPr>
            <w:rStyle w:val="Hyperlink"/>
          </w:rPr>
          <w:t>siehe 3.1.1 Analyse</w:t>
        </w:r>
      </w:hyperlink>
      <w:r>
        <w:t>).</w:t>
      </w:r>
    </w:p>
    <w:p w14:paraId="1E50E9B8" w14:textId="77777777" w:rsidR="009C1340" w:rsidRPr="00C90462" w:rsidRDefault="009C1340" w:rsidP="00C90462"/>
    <w:p w14:paraId="0636ABDF" w14:textId="16AB3367" w:rsidR="00482213" w:rsidRDefault="00482213" w:rsidP="006864FC">
      <w:pPr>
        <w:pStyle w:val="berschrift2"/>
      </w:pPr>
      <w:bookmarkStart w:id="28" w:name="_Ablaufplan"/>
      <w:bookmarkStart w:id="29" w:name="_Toc183207529"/>
      <w:bookmarkEnd w:id="28"/>
      <w:r w:rsidRPr="003313C6">
        <w:t>Ablaufplan</w:t>
      </w:r>
      <w:bookmarkEnd w:id="29"/>
    </w:p>
    <w:p w14:paraId="0E456853" w14:textId="18BD70CA" w:rsidR="00733A47" w:rsidRDefault="00733A47" w:rsidP="000A154B">
      <w:r>
        <w:t xml:space="preserve">Für das Projekt standen dem Autor 10 Stunden für die Dokumentation und 40 Stunden für die Umsetzung zur Verfügung. Diese wurden vor Projektbeginn in verschiedene </w:t>
      </w:r>
      <w:r w:rsidR="008A2A1A">
        <w:t>Schritte</w:t>
      </w:r>
      <w:r>
        <w:t xml:space="preserve"> aufgeteilt, die während der Umsetzung durchlaufen wurden. Eine entsprechende Übersicht bietet Tabelle 1: Grobe Zeitplanung. Hier sind auch die Hauptphasen </w:t>
      </w:r>
      <w:r w:rsidR="00B142C5">
        <w:t xml:space="preserve">erkennbar. Eine detaillierte Zeitplanung befindet sich im </w:t>
      </w:r>
      <w:hyperlink w:anchor="_Detaillierte_Zeitplanung" w:history="1">
        <w:r w:rsidR="00B142C5" w:rsidRPr="00B142C5">
          <w:rPr>
            <w:rStyle w:val="Hyperlink"/>
          </w:rPr>
          <w:t>Anhang A.1: Detaillierte Zeitplanung</w:t>
        </w:r>
      </w:hyperlink>
      <w:r w:rsidR="00B142C5">
        <w:t xml:space="preserve">.  </w:t>
      </w:r>
    </w:p>
    <w:p w14:paraId="4B2A45B9" w14:textId="7A7F1EAD" w:rsidR="000A154B" w:rsidRPr="0059371D" w:rsidRDefault="00217170" w:rsidP="0059371D">
      <w:r>
        <w:t xml:space="preserve"> </w:t>
      </w:r>
    </w:p>
    <w:tbl>
      <w:tblPr>
        <w:tblStyle w:val="EinfacheTabelle3"/>
        <w:tblW w:w="0" w:type="auto"/>
        <w:tblLook w:val="04A0" w:firstRow="1" w:lastRow="0" w:firstColumn="1" w:lastColumn="0" w:noHBand="0" w:noVBand="1"/>
      </w:tblPr>
      <w:tblGrid>
        <w:gridCol w:w="5670"/>
        <w:gridCol w:w="1648"/>
        <w:gridCol w:w="2716"/>
      </w:tblGrid>
      <w:tr w:rsidR="00D108AA" w:rsidRPr="003313C6" w14:paraId="0FBF1D93" w14:textId="77777777" w:rsidTr="00C90462">
        <w:trPr>
          <w:cnfStyle w:val="100000000000" w:firstRow="1" w:lastRow="0" w:firstColumn="0" w:lastColumn="0" w:oddVBand="0" w:evenVBand="0" w:oddHBand="0" w:evenHBand="0" w:firstRowFirstColumn="0" w:firstRowLastColumn="0" w:lastRowFirstColumn="0" w:lastRowLastColumn="0"/>
          <w:cantSplit/>
        </w:trPr>
        <w:tc>
          <w:tcPr>
            <w:cnfStyle w:val="001000000100" w:firstRow="0" w:lastRow="0" w:firstColumn="1" w:lastColumn="0" w:oddVBand="0" w:evenVBand="0" w:oddHBand="0" w:evenHBand="0" w:firstRowFirstColumn="1" w:firstRowLastColumn="0" w:lastRowFirstColumn="0" w:lastRowLastColumn="0"/>
            <w:tcW w:w="5670" w:type="dxa"/>
          </w:tcPr>
          <w:p w14:paraId="728D140F" w14:textId="70542D31" w:rsidR="00D108AA" w:rsidRPr="003313C6" w:rsidRDefault="008A2A1A" w:rsidP="003A0DCA">
            <w:r>
              <w:t>Prozessschritte</w:t>
            </w:r>
          </w:p>
        </w:tc>
        <w:tc>
          <w:tcPr>
            <w:tcW w:w="1648" w:type="dxa"/>
          </w:tcPr>
          <w:p w14:paraId="29477FD5" w14:textId="77777777" w:rsidR="00D108AA" w:rsidRPr="003313C6" w:rsidRDefault="00D108AA" w:rsidP="003A0DCA">
            <w:pPr>
              <w:jc w:val="right"/>
              <w:cnfStyle w:val="100000000000" w:firstRow="1" w:lastRow="0" w:firstColumn="0" w:lastColumn="0" w:oddVBand="0" w:evenVBand="0" w:oddHBand="0" w:evenHBand="0" w:firstRowFirstColumn="0" w:firstRowLastColumn="0" w:lastRowFirstColumn="0" w:lastRowLastColumn="0"/>
            </w:pPr>
          </w:p>
        </w:tc>
        <w:tc>
          <w:tcPr>
            <w:tcW w:w="2716" w:type="dxa"/>
          </w:tcPr>
          <w:p w14:paraId="36FFD5F0" w14:textId="2AD67B40" w:rsidR="00D108AA" w:rsidRPr="003313C6" w:rsidRDefault="00D108AA" w:rsidP="003A0DCA">
            <w:pPr>
              <w:jc w:val="right"/>
              <w:cnfStyle w:val="100000000000" w:firstRow="1" w:lastRow="0" w:firstColumn="0" w:lastColumn="0" w:oddVBand="0" w:evenVBand="0" w:oddHBand="0" w:evenHBand="0" w:firstRowFirstColumn="0" w:firstRowLastColumn="0" w:lastRowFirstColumn="0" w:lastRowLastColumn="0"/>
            </w:pPr>
            <w:r>
              <w:t>GEplante Zeit</w:t>
            </w:r>
          </w:p>
        </w:tc>
      </w:tr>
      <w:tr w:rsidR="00D108AA" w:rsidRPr="003313C6" w14:paraId="43674BAD" w14:textId="77777777" w:rsidTr="00C904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670" w:type="dxa"/>
          </w:tcPr>
          <w:p w14:paraId="31DE4B86" w14:textId="383440D8" w:rsidR="00D108AA" w:rsidRPr="003313C6" w:rsidRDefault="00D108AA" w:rsidP="003A0DCA">
            <w:r>
              <w:t>Analyse</w:t>
            </w:r>
          </w:p>
        </w:tc>
        <w:tc>
          <w:tcPr>
            <w:tcW w:w="1648" w:type="dxa"/>
          </w:tcPr>
          <w:p w14:paraId="38041338" w14:textId="77777777" w:rsidR="00D108AA" w:rsidRPr="003313C6" w:rsidRDefault="00D108AA" w:rsidP="003A0DCA">
            <w:pPr>
              <w:jc w:val="right"/>
              <w:cnfStyle w:val="000000100000" w:firstRow="0" w:lastRow="0" w:firstColumn="0" w:lastColumn="0" w:oddVBand="0" w:evenVBand="0" w:oddHBand="1" w:evenHBand="0" w:firstRowFirstColumn="0" w:firstRowLastColumn="0" w:lastRowFirstColumn="0" w:lastRowLastColumn="0"/>
            </w:pPr>
          </w:p>
        </w:tc>
        <w:tc>
          <w:tcPr>
            <w:tcW w:w="2716" w:type="dxa"/>
          </w:tcPr>
          <w:p w14:paraId="0F622663" w14:textId="618FC881" w:rsidR="00D108AA" w:rsidRPr="003313C6" w:rsidRDefault="00D108AA" w:rsidP="003A0DCA">
            <w:pPr>
              <w:jc w:val="right"/>
              <w:cnfStyle w:val="000000100000" w:firstRow="0" w:lastRow="0" w:firstColumn="0" w:lastColumn="0" w:oddVBand="0" w:evenVBand="0" w:oddHBand="1" w:evenHBand="0" w:firstRowFirstColumn="0" w:firstRowLastColumn="0" w:lastRowFirstColumn="0" w:lastRowLastColumn="0"/>
              <w:rPr>
                <w:noProof/>
              </w:rPr>
            </w:pPr>
            <w:r>
              <w:rPr>
                <w:noProof/>
              </w:rPr>
              <w:t>8 h</w:t>
            </w:r>
          </w:p>
        </w:tc>
      </w:tr>
      <w:tr w:rsidR="00D108AA" w:rsidRPr="003313C6" w14:paraId="69DD1404" w14:textId="77777777" w:rsidTr="00C90462">
        <w:trPr>
          <w:cantSplit/>
        </w:trPr>
        <w:tc>
          <w:tcPr>
            <w:cnfStyle w:val="001000000000" w:firstRow="0" w:lastRow="0" w:firstColumn="1" w:lastColumn="0" w:oddVBand="0" w:evenVBand="0" w:oddHBand="0" w:evenHBand="0" w:firstRowFirstColumn="0" w:firstRowLastColumn="0" w:lastRowFirstColumn="0" w:lastRowLastColumn="0"/>
            <w:tcW w:w="5670" w:type="dxa"/>
          </w:tcPr>
          <w:p w14:paraId="6CCF1006" w14:textId="5FECF29F" w:rsidR="00D108AA" w:rsidRPr="003313C6" w:rsidRDefault="00D108AA" w:rsidP="003A0DCA">
            <w:r>
              <w:t>Entwurf</w:t>
            </w:r>
          </w:p>
        </w:tc>
        <w:tc>
          <w:tcPr>
            <w:tcW w:w="1648" w:type="dxa"/>
          </w:tcPr>
          <w:p w14:paraId="5EA6B0C3" w14:textId="77777777" w:rsidR="00D108AA" w:rsidRPr="003313C6" w:rsidRDefault="00D108AA" w:rsidP="003A0DCA">
            <w:pPr>
              <w:jc w:val="right"/>
              <w:cnfStyle w:val="000000000000" w:firstRow="0" w:lastRow="0" w:firstColumn="0" w:lastColumn="0" w:oddVBand="0" w:evenVBand="0" w:oddHBand="0" w:evenHBand="0" w:firstRowFirstColumn="0" w:firstRowLastColumn="0" w:lastRowFirstColumn="0" w:lastRowLastColumn="0"/>
            </w:pPr>
          </w:p>
        </w:tc>
        <w:tc>
          <w:tcPr>
            <w:tcW w:w="2716" w:type="dxa"/>
          </w:tcPr>
          <w:p w14:paraId="3BD808F9" w14:textId="43B5E87C" w:rsidR="00D108AA" w:rsidRPr="003313C6" w:rsidRDefault="00D108AA" w:rsidP="003A0DCA">
            <w:pPr>
              <w:jc w:val="right"/>
              <w:cnfStyle w:val="000000000000" w:firstRow="0" w:lastRow="0" w:firstColumn="0" w:lastColumn="0" w:oddVBand="0" w:evenVBand="0" w:oddHBand="0" w:evenHBand="0" w:firstRowFirstColumn="0" w:firstRowLastColumn="0" w:lastRowFirstColumn="0" w:lastRowLastColumn="0"/>
              <w:rPr>
                <w:noProof/>
              </w:rPr>
            </w:pPr>
            <w:r>
              <w:rPr>
                <w:noProof/>
              </w:rPr>
              <w:t>1</w:t>
            </w:r>
            <w:r w:rsidR="00083902">
              <w:rPr>
                <w:noProof/>
              </w:rPr>
              <w:t>0</w:t>
            </w:r>
            <w:r>
              <w:rPr>
                <w:noProof/>
              </w:rPr>
              <w:t xml:space="preserve"> h</w:t>
            </w:r>
          </w:p>
        </w:tc>
      </w:tr>
      <w:tr w:rsidR="00D108AA" w:rsidRPr="003313C6" w14:paraId="28202C3C" w14:textId="77777777" w:rsidTr="00C904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670" w:type="dxa"/>
          </w:tcPr>
          <w:p w14:paraId="6155DC4E" w14:textId="79CFABFE" w:rsidR="00D108AA" w:rsidRPr="003313C6" w:rsidRDefault="00D108AA" w:rsidP="003A0DCA">
            <w:r>
              <w:t>Implementierung</w:t>
            </w:r>
          </w:p>
        </w:tc>
        <w:tc>
          <w:tcPr>
            <w:tcW w:w="1648" w:type="dxa"/>
          </w:tcPr>
          <w:p w14:paraId="35F18A08" w14:textId="77777777" w:rsidR="00D108AA" w:rsidRPr="003313C6" w:rsidRDefault="00D108AA" w:rsidP="003A0DCA">
            <w:pPr>
              <w:jc w:val="right"/>
              <w:cnfStyle w:val="000000100000" w:firstRow="0" w:lastRow="0" w:firstColumn="0" w:lastColumn="0" w:oddVBand="0" w:evenVBand="0" w:oddHBand="1" w:evenHBand="0" w:firstRowFirstColumn="0" w:firstRowLastColumn="0" w:lastRowFirstColumn="0" w:lastRowLastColumn="0"/>
            </w:pPr>
          </w:p>
        </w:tc>
        <w:tc>
          <w:tcPr>
            <w:tcW w:w="2716" w:type="dxa"/>
          </w:tcPr>
          <w:p w14:paraId="0E492BC0" w14:textId="330EA505" w:rsidR="00D108AA" w:rsidRPr="003313C6" w:rsidRDefault="00D108AA" w:rsidP="00D108AA">
            <w:pPr>
              <w:jc w:val="right"/>
              <w:cnfStyle w:val="000000100000" w:firstRow="0" w:lastRow="0" w:firstColumn="0" w:lastColumn="0" w:oddVBand="0" w:evenVBand="0" w:oddHBand="1" w:evenHBand="0" w:firstRowFirstColumn="0" w:firstRowLastColumn="0" w:lastRowFirstColumn="0" w:lastRowLastColumn="0"/>
              <w:rPr>
                <w:noProof/>
              </w:rPr>
            </w:pPr>
            <w:r>
              <w:rPr>
                <w:noProof/>
              </w:rPr>
              <w:t>20 h</w:t>
            </w:r>
          </w:p>
        </w:tc>
      </w:tr>
      <w:tr w:rsidR="00D108AA" w:rsidRPr="003313C6" w14:paraId="4A480B92" w14:textId="77777777" w:rsidTr="00C90462">
        <w:trPr>
          <w:cantSplit/>
        </w:trPr>
        <w:tc>
          <w:tcPr>
            <w:cnfStyle w:val="001000000000" w:firstRow="0" w:lastRow="0" w:firstColumn="1" w:lastColumn="0" w:oddVBand="0" w:evenVBand="0" w:oddHBand="0" w:evenHBand="0" w:firstRowFirstColumn="0" w:firstRowLastColumn="0" w:lastRowFirstColumn="0" w:lastRowLastColumn="0"/>
            <w:tcW w:w="5670" w:type="dxa"/>
          </w:tcPr>
          <w:p w14:paraId="754DB836" w14:textId="4566E9D7" w:rsidR="00D108AA" w:rsidRDefault="00C727A1" w:rsidP="003A0DCA">
            <w:r>
              <w:t>NAchkontrolle</w:t>
            </w:r>
          </w:p>
        </w:tc>
        <w:tc>
          <w:tcPr>
            <w:tcW w:w="1648" w:type="dxa"/>
          </w:tcPr>
          <w:p w14:paraId="41A0D538" w14:textId="77777777" w:rsidR="00D108AA" w:rsidRPr="003313C6" w:rsidRDefault="00D108AA" w:rsidP="003A0DCA">
            <w:pPr>
              <w:jc w:val="right"/>
              <w:cnfStyle w:val="000000000000" w:firstRow="0" w:lastRow="0" w:firstColumn="0" w:lastColumn="0" w:oddVBand="0" w:evenVBand="0" w:oddHBand="0" w:evenHBand="0" w:firstRowFirstColumn="0" w:firstRowLastColumn="0" w:lastRowFirstColumn="0" w:lastRowLastColumn="0"/>
            </w:pPr>
          </w:p>
        </w:tc>
        <w:tc>
          <w:tcPr>
            <w:tcW w:w="2716" w:type="dxa"/>
          </w:tcPr>
          <w:p w14:paraId="5220AADF" w14:textId="16855063" w:rsidR="00D108AA" w:rsidRDefault="00C727A1" w:rsidP="003A0DCA">
            <w:pPr>
              <w:jc w:val="right"/>
              <w:cnfStyle w:val="000000000000" w:firstRow="0" w:lastRow="0" w:firstColumn="0" w:lastColumn="0" w:oddVBand="0" w:evenVBand="0" w:oddHBand="0" w:evenHBand="0" w:firstRowFirstColumn="0" w:firstRowLastColumn="0" w:lastRowFirstColumn="0" w:lastRowLastColumn="0"/>
              <w:rPr>
                <w:noProof/>
              </w:rPr>
            </w:pPr>
            <w:r>
              <w:rPr>
                <w:noProof/>
              </w:rPr>
              <w:t>1</w:t>
            </w:r>
            <w:r w:rsidR="00D108AA">
              <w:rPr>
                <w:noProof/>
              </w:rPr>
              <w:t xml:space="preserve"> h</w:t>
            </w:r>
          </w:p>
        </w:tc>
      </w:tr>
      <w:tr w:rsidR="006F7B6A" w:rsidRPr="003313C6" w14:paraId="7611FDA1" w14:textId="77777777" w:rsidTr="00C904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670" w:type="dxa"/>
          </w:tcPr>
          <w:p w14:paraId="2070834C" w14:textId="0466CAC9" w:rsidR="006F7B6A" w:rsidRDefault="00C727A1" w:rsidP="003A0DCA">
            <w:r>
              <w:t>Abnahme</w:t>
            </w:r>
          </w:p>
        </w:tc>
        <w:tc>
          <w:tcPr>
            <w:tcW w:w="1648" w:type="dxa"/>
          </w:tcPr>
          <w:p w14:paraId="1769AFD0" w14:textId="77777777" w:rsidR="006F7B6A" w:rsidRPr="003313C6" w:rsidRDefault="006F7B6A" w:rsidP="003A0DCA">
            <w:pPr>
              <w:jc w:val="right"/>
              <w:cnfStyle w:val="000000100000" w:firstRow="0" w:lastRow="0" w:firstColumn="0" w:lastColumn="0" w:oddVBand="0" w:evenVBand="0" w:oddHBand="1" w:evenHBand="0" w:firstRowFirstColumn="0" w:firstRowLastColumn="0" w:lastRowFirstColumn="0" w:lastRowLastColumn="0"/>
            </w:pPr>
          </w:p>
        </w:tc>
        <w:tc>
          <w:tcPr>
            <w:tcW w:w="2716" w:type="dxa"/>
          </w:tcPr>
          <w:p w14:paraId="4C8A70B0" w14:textId="7E7AFB1C" w:rsidR="006F7B6A" w:rsidRDefault="00C727A1" w:rsidP="00083902">
            <w:pPr>
              <w:jc w:val="right"/>
              <w:cnfStyle w:val="000000100000" w:firstRow="0" w:lastRow="0" w:firstColumn="0" w:lastColumn="0" w:oddVBand="0" w:evenVBand="0" w:oddHBand="1" w:evenHBand="0" w:firstRowFirstColumn="0" w:firstRowLastColumn="0" w:lastRowFirstColumn="0" w:lastRowLastColumn="0"/>
              <w:rPr>
                <w:noProof/>
              </w:rPr>
            </w:pPr>
            <w:r>
              <w:rPr>
                <w:noProof/>
              </w:rPr>
              <w:t>0,5</w:t>
            </w:r>
            <w:r w:rsidR="00083902">
              <w:rPr>
                <w:noProof/>
              </w:rPr>
              <w:t xml:space="preserve"> h</w:t>
            </w:r>
          </w:p>
        </w:tc>
      </w:tr>
      <w:tr w:rsidR="006A4341" w:rsidRPr="003313C6" w14:paraId="6BD55B5F" w14:textId="77777777" w:rsidTr="00C90462">
        <w:trPr>
          <w:cantSplit/>
        </w:trPr>
        <w:tc>
          <w:tcPr>
            <w:cnfStyle w:val="001000000000" w:firstRow="0" w:lastRow="0" w:firstColumn="1" w:lastColumn="0" w:oddVBand="0" w:evenVBand="0" w:oddHBand="0" w:evenHBand="0" w:firstRowFirstColumn="0" w:firstRowLastColumn="0" w:lastRowFirstColumn="0" w:lastRowLastColumn="0"/>
            <w:tcW w:w="5670" w:type="dxa"/>
          </w:tcPr>
          <w:p w14:paraId="433FCD46" w14:textId="19EA007C" w:rsidR="006A4341" w:rsidRDefault="006A4341" w:rsidP="003A0DCA">
            <w:r>
              <w:t>Einführung</w:t>
            </w:r>
          </w:p>
        </w:tc>
        <w:tc>
          <w:tcPr>
            <w:tcW w:w="1648" w:type="dxa"/>
          </w:tcPr>
          <w:p w14:paraId="01B2C1A9" w14:textId="77777777" w:rsidR="006A4341" w:rsidRPr="003313C6" w:rsidRDefault="006A4341" w:rsidP="003A0DCA">
            <w:pPr>
              <w:jc w:val="right"/>
              <w:cnfStyle w:val="000000000000" w:firstRow="0" w:lastRow="0" w:firstColumn="0" w:lastColumn="0" w:oddVBand="0" w:evenVBand="0" w:oddHBand="0" w:evenHBand="0" w:firstRowFirstColumn="0" w:firstRowLastColumn="0" w:lastRowFirstColumn="0" w:lastRowLastColumn="0"/>
            </w:pPr>
          </w:p>
        </w:tc>
        <w:tc>
          <w:tcPr>
            <w:tcW w:w="2716" w:type="dxa"/>
          </w:tcPr>
          <w:p w14:paraId="41BC31F5" w14:textId="6E46A975" w:rsidR="006A4341" w:rsidRDefault="006A4341" w:rsidP="003A0DCA">
            <w:pPr>
              <w:jc w:val="right"/>
              <w:cnfStyle w:val="000000000000" w:firstRow="0" w:lastRow="0" w:firstColumn="0" w:lastColumn="0" w:oddVBand="0" w:evenVBand="0" w:oddHBand="0" w:evenHBand="0" w:firstRowFirstColumn="0" w:firstRowLastColumn="0" w:lastRowFirstColumn="0" w:lastRowLastColumn="0"/>
              <w:rPr>
                <w:noProof/>
              </w:rPr>
            </w:pPr>
            <w:r>
              <w:rPr>
                <w:noProof/>
              </w:rPr>
              <w:t>0,5 h</w:t>
            </w:r>
          </w:p>
        </w:tc>
      </w:tr>
      <w:tr w:rsidR="00D108AA" w:rsidRPr="003313C6" w14:paraId="19B89CEC" w14:textId="77777777" w:rsidTr="00C904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670" w:type="dxa"/>
          </w:tcPr>
          <w:p w14:paraId="48F0C2B8" w14:textId="47B72506" w:rsidR="00D108AA" w:rsidRDefault="00D108AA" w:rsidP="003A0DCA">
            <w:r>
              <w:t>Dokumentation</w:t>
            </w:r>
          </w:p>
        </w:tc>
        <w:tc>
          <w:tcPr>
            <w:tcW w:w="1648" w:type="dxa"/>
          </w:tcPr>
          <w:p w14:paraId="576AEF26" w14:textId="77777777" w:rsidR="00D108AA" w:rsidRPr="003313C6" w:rsidRDefault="00D108AA" w:rsidP="003A0DCA">
            <w:pPr>
              <w:jc w:val="right"/>
              <w:cnfStyle w:val="000000100000" w:firstRow="0" w:lastRow="0" w:firstColumn="0" w:lastColumn="0" w:oddVBand="0" w:evenVBand="0" w:oddHBand="1" w:evenHBand="0" w:firstRowFirstColumn="0" w:firstRowLastColumn="0" w:lastRowFirstColumn="0" w:lastRowLastColumn="0"/>
            </w:pPr>
          </w:p>
        </w:tc>
        <w:tc>
          <w:tcPr>
            <w:tcW w:w="2716" w:type="dxa"/>
          </w:tcPr>
          <w:p w14:paraId="3C656AA2" w14:textId="7A5563DB" w:rsidR="00D108AA" w:rsidRPr="003313C6" w:rsidRDefault="00D108AA" w:rsidP="003A0DCA">
            <w:pPr>
              <w:jc w:val="right"/>
              <w:cnfStyle w:val="000000100000" w:firstRow="0" w:lastRow="0" w:firstColumn="0" w:lastColumn="0" w:oddVBand="0" w:evenVBand="0" w:oddHBand="1" w:evenHBand="0" w:firstRowFirstColumn="0" w:firstRowLastColumn="0" w:lastRowFirstColumn="0" w:lastRowLastColumn="0"/>
              <w:rPr>
                <w:noProof/>
              </w:rPr>
            </w:pPr>
            <w:r>
              <w:rPr>
                <w:noProof/>
              </w:rPr>
              <w:t>10 h</w:t>
            </w:r>
          </w:p>
        </w:tc>
      </w:tr>
      <w:tr w:rsidR="00D108AA" w:rsidRPr="003313C6" w14:paraId="49E77644" w14:textId="77777777" w:rsidTr="00C90462">
        <w:trPr>
          <w:cantSplit/>
        </w:trPr>
        <w:tc>
          <w:tcPr>
            <w:cnfStyle w:val="001000000000" w:firstRow="0" w:lastRow="0" w:firstColumn="1" w:lastColumn="0" w:oddVBand="0" w:evenVBand="0" w:oddHBand="0" w:evenHBand="0" w:firstRowFirstColumn="0" w:firstRowLastColumn="0" w:lastRowFirstColumn="0" w:lastRowLastColumn="0"/>
            <w:tcW w:w="5670" w:type="dxa"/>
          </w:tcPr>
          <w:p w14:paraId="6F45BAA2" w14:textId="77777777" w:rsidR="00D108AA" w:rsidRDefault="00D108AA" w:rsidP="003A0DCA"/>
        </w:tc>
        <w:tc>
          <w:tcPr>
            <w:tcW w:w="1648" w:type="dxa"/>
          </w:tcPr>
          <w:p w14:paraId="6115BC81" w14:textId="77777777" w:rsidR="00D108AA" w:rsidRPr="003313C6" w:rsidRDefault="00D108AA" w:rsidP="003A0DCA">
            <w:pPr>
              <w:jc w:val="right"/>
              <w:cnfStyle w:val="000000000000" w:firstRow="0" w:lastRow="0" w:firstColumn="0" w:lastColumn="0" w:oddVBand="0" w:evenVBand="0" w:oddHBand="0" w:evenHBand="0" w:firstRowFirstColumn="0" w:firstRowLastColumn="0" w:lastRowFirstColumn="0" w:lastRowLastColumn="0"/>
            </w:pPr>
          </w:p>
        </w:tc>
        <w:tc>
          <w:tcPr>
            <w:tcW w:w="2716" w:type="dxa"/>
          </w:tcPr>
          <w:p w14:paraId="19ED912F" w14:textId="77777777" w:rsidR="00D108AA" w:rsidRPr="003313C6" w:rsidRDefault="00D108AA" w:rsidP="003A0DCA">
            <w:pPr>
              <w:jc w:val="right"/>
              <w:cnfStyle w:val="000000000000" w:firstRow="0" w:lastRow="0" w:firstColumn="0" w:lastColumn="0" w:oddVBand="0" w:evenVBand="0" w:oddHBand="0" w:evenHBand="0" w:firstRowFirstColumn="0" w:firstRowLastColumn="0" w:lastRowFirstColumn="0" w:lastRowLastColumn="0"/>
              <w:rPr>
                <w:noProof/>
              </w:rPr>
            </w:pPr>
          </w:p>
        </w:tc>
      </w:tr>
      <w:tr w:rsidR="00D108AA" w:rsidRPr="003313C6" w14:paraId="31C590CA" w14:textId="77777777" w:rsidTr="00C904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670" w:type="dxa"/>
          </w:tcPr>
          <w:p w14:paraId="5A68DBEE" w14:textId="20C953DC" w:rsidR="00D108AA" w:rsidRPr="003313C6" w:rsidRDefault="00D108AA" w:rsidP="003A0DCA">
            <w:r>
              <w:t>Gesamt</w:t>
            </w:r>
            <w:r w:rsidRPr="003313C6">
              <w:t>:</w:t>
            </w:r>
          </w:p>
        </w:tc>
        <w:tc>
          <w:tcPr>
            <w:tcW w:w="1648" w:type="dxa"/>
          </w:tcPr>
          <w:p w14:paraId="03CA1D45" w14:textId="77777777" w:rsidR="00D108AA" w:rsidRPr="003313C6" w:rsidRDefault="00D108AA" w:rsidP="003A0DCA">
            <w:pPr>
              <w:keepNext/>
              <w:jc w:val="right"/>
              <w:cnfStyle w:val="000000100000" w:firstRow="0" w:lastRow="0" w:firstColumn="0" w:lastColumn="0" w:oddVBand="0" w:evenVBand="0" w:oddHBand="1" w:evenHBand="0" w:firstRowFirstColumn="0" w:firstRowLastColumn="0" w:lastRowFirstColumn="0" w:lastRowLastColumn="0"/>
            </w:pPr>
          </w:p>
        </w:tc>
        <w:tc>
          <w:tcPr>
            <w:tcW w:w="2716" w:type="dxa"/>
          </w:tcPr>
          <w:p w14:paraId="7BD19171" w14:textId="56F96129" w:rsidR="00D108AA" w:rsidRPr="003313C6" w:rsidRDefault="00555B3C" w:rsidP="00555B3C">
            <w:pPr>
              <w:keepNext/>
              <w:jc w:val="right"/>
              <w:cnfStyle w:val="000000100000" w:firstRow="0" w:lastRow="0" w:firstColumn="0" w:lastColumn="0" w:oddVBand="0" w:evenVBand="0" w:oddHBand="1" w:evenHBand="0" w:firstRowFirstColumn="0" w:firstRowLastColumn="0" w:lastRowFirstColumn="0" w:lastRowLastColumn="0"/>
              <w:rPr>
                <w:noProof/>
              </w:rPr>
            </w:pPr>
            <w:r>
              <w:rPr>
                <w:noProof/>
              </w:rPr>
              <w:fldChar w:fldCharType="begin"/>
            </w:r>
            <w:r>
              <w:rPr>
                <w:noProof/>
              </w:rPr>
              <w:instrText xml:space="preserve"> =Sum(Above) </w:instrText>
            </w:r>
            <w:r>
              <w:rPr>
                <w:noProof/>
              </w:rPr>
              <w:fldChar w:fldCharType="separate"/>
            </w:r>
            <w:r w:rsidR="00C727A1">
              <w:rPr>
                <w:noProof/>
              </w:rPr>
              <w:t>50</w:t>
            </w:r>
            <w:r>
              <w:rPr>
                <w:noProof/>
              </w:rPr>
              <w:fldChar w:fldCharType="end"/>
            </w:r>
            <w:r>
              <w:rPr>
                <w:noProof/>
              </w:rPr>
              <w:t xml:space="preserve"> h</w:t>
            </w:r>
          </w:p>
        </w:tc>
      </w:tr>
    </w:tbl>
    <w:p w14:paraId="71277477" w14:textId="28CC46FD" w:rsidR="00555B3C" w:rsidRDefault="00555B3C">
      <w:pPr>
        <w:pStyle w:val="Beschriftung"/>
      </w:pPr>
      <w:bookmarkStart w:id="30" w:name="_Toc183207354"/>
      <w:r>
        <w:t xml:space="preserve">Tabelle </w:t>
      </w:r>
      <w:fldSimple w:instr=" SEQ Tabelle \* ARABIC ">
        <w:r w:rsidR="0031077E">
          <w:rPr>
            <w:noProof/>
          </w:rPr>
          <w:t>5</w:t>
        </w:r>
      </w:fldSimple>
      <w:r>
        <w:t>: Grobe Zeitplanung</w:t>
      </w:r>
      <w:bookmarkEnd w:id="30"/>
    </w:p>
    <w:p w14:paraId="6C1F7D63" w14:textId="44899572" w:rsidR="00C90462" w:rsidRDefault="00197AFE" w:rsidP="00B142C5">
      <w:pPr>
        <w:keepNext/>
      </w:pPr>
      <w:r>
        <w:lastRenderedPageBreak/>
        <w:t xml:space="preserve">Die Projektphasen wurden nun </w:t>
      </w:r>
      <w:r w:rsidR="00F9311E">
        <w:t xml:space="preserve">zur Verdeutlichung des Ablaufs </w:t>
      </w:r>
      <w:r>
        <w:t xml:space="preserve">in ein Gantt Diagramm </w:t>
      </w:r>
      <w:r w:rsidR="00F9311E">
        <w:t>übertragen.</w:t>
      </w:r>
    </w:p>
    <w:p w14:paraId="0521E200" w14:textId="77777777" w:rsidR="00F9311E" w:rsidRDefault="00F9311E" w:rsidP="00B142C5">
      <w:pPr>
        <w:keepNext/>
      </w:pPr>
    </w:p>
    <w:p w14:paraId="285FB735" w14:textId="514B8C95" w:rsidR="00B142C5" w:rsidRDefault="00083902" w:rsidP="00B142C5">
      <w:pPr>
        <w:keepNext/>
      </w:pPr>
      <w:r>
        <w:rPr>
          <w:noProof/>
        </w:rPr>
        <w:drawing>
          <wp:inline distT="0" distB="0" distL="0" distR="0" wp14:anchorId="5A5CFF8D" wp14:editId="36F749E1">
            <wp:extent cx="6371590" cy="802640"/>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fik 2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371590" cy="802640"/>
                    </a:xfrm>
                    <a:prstGeom prst="rect">
                      <a:avLst/>
                    </a:prstGeom>
                  </pic:spPr>
                </pic:pic>
              </a:graphicData>
            </a:graphic>
          </wp:inline>
        </w:drawing>
      </w:r>
    </w:p>
    <w:p w14:paraId="4C3BCB45" w14:textId="2531230B" w:rsidR="006E747B" w:rsidRDefault="00B142C5" w:rsidP="00B142C5">
      <w:pPr>
        <w:pStyle w:val="Beschriftung"/>
      </w:pPr>
      <w:bookmarkStart w:id="31" w:name="_Toc183207346"/>
      <w:r>
        <w:t xml:space="preserve">Abbildung </w:t>
      </w:r>
      <w:fldSimple w:instr=" SEQ Abbildung \* ARABIC ">
        <w:r w:rsidR="0031077E">
          <w:rPr>
            <w:noProof/>
          </w:rPr>
          <w:t>1</w:t>
        </w:r>
      </w:fldSimple>
      <w:r>
        <w:t xml:space="preserve">: Gantt Diagramm </w:t>
      </w:r>
      <w:r w:rsidR="00F9311E">
        <w:t>–</w:t>
      </w:r>
      <w:r>
        <w:t xml:space="preserve"> Ablaufplan</w:t>
      </w:r>
      <w:bookmarkEnd w:id="31"/>
    </w:p>
    <w:p w14:paraId="5A035958" w14:textId="77777777" w:rsidR="00B83EDA" w:rsidRDefault="00B83EDA" w:rsidP="00F9311E"/>
    <w:p w14:paraId="57EB2B00" w14:textId="04E1804A" w:rsidR="005B42A2" w:rsidRDefault="00F9311E" w:rsidP="00F9311E">
      <w:r>
        <w:t xml:space="preserve">In der Phase Implementierung wurden regelmäßig Zwischenstände erhoben. Da ein Auseinandersetzen mit der Materie </w:t>
      </w:r>
      <w:r w:rsidR="005B42A2">
        <w:t xml:space="preserve">für den Autor </w:t>
      </w:r>
      <w:r>
        <w:t xml:space="preserve">mit einem tieferen Verständnis der Möglichkeiten einher ging, wurden hiermit </w:t>
      </w:r>
      <w:r w:rsidR="005B42A2">
        <w:t xml:space="preserve">sichergestellt, dass den </w:t>
      </w:r>
      <w:r>
        <w:t xml:space="preserve">Anforderungen der Kunden </w:t>
      </w:r>
      <w:r w:rsidR="005B42A2">
        <w:t xml:space="preserve">auf dem höchstmöglichen Niveau entsprochen wurde und nicht nur </w:t>
      </w:r>
      <w:r>
        <w:t>mit dem Wissen</w:t>
      </w:r>
      <w:r w:rsidR="005B42A2">
        <w:t>sstand nach der Analyse-Phase.</w:t>
      </w:r>
      <w:r w:rsidR="005F2BF3">
        <w:t xml:space="preserve"> </w:t>
      </w:r>
      <w:r w:rsidR="005B42A2">
        <w:t>Dies lässt sich als Regelkreis darstellen.</w:t>
      </w:r>
    </w:p>
    <w:p w14:paraId="2BE7155D" w14:textId="4D87633A" w:rsidR="005B42A2" w:rsidRDefault="005B42A2" w:rsidP="00F9311E"/>
    <w:p w14:paraId="5DF6953D" w14:textId="77777777" w:rsidR="00B83EDA" w:rsidRDefault="00B83EDA" w:rsidP="00F9311E"/>
    <w:p w14:paraId="584661CF" w14:textId="77777777" w:rsidR="005F2BF3" w:rsidRDefault="005B42A2" w:rsidP="005F2BF3">
      <w:pPr>
        <w:keepNext/>
      </w:pPr>
      <w:r>
        <w:rPr>
          <w:noProof/>
        </w:rPr>
        <w:drawing>
          <wp:inline distT="0" distB="0" distL="0" distR="0" wp14:anchorId="2007A27B" wp14:editId="3E17E3FB">
            <wp:extent cx="6298163" cy="2033270"/>
            <wp:effectExtent l="0" t="19050" r="0" b="43180"/>
            <wp:docPr id="15" name="Diagram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2836B55F" w14:textId="4424CD4A" w:rsidR="005B42A2" w:rsidRDefault="005F2BF3" w:rsidP="005F2BF3">
      <w:pPr>
        <w:pStyle w:val="Beschriftung"/>
      </w:pPr>
      <w:bookmarkStart w:id="32" w:name="_Toc183207347"/>
      <w:r>
        <w:t xml:space="preserve">Abbildung </w:t>
      </w:r>
      <w:fldSimple w:instr=" SEQ Abbildung \* ARABIC ">
        <w:r w:rsidR="0031077E">
          <w:rPr>
            <w:noProof/>
          </w:rPr>
          <w:t>2</w:t>
        </w:r>
      </w:fldSimple>
      <w:r>
        <w:t>: Regelkreis der Implementierung</w:t>
      </w:r>
      <w:bookmarkEnd w:id="32"/>
    </w:p>
    <w:p w14:paraId="3717499B" w14:textId="77777777" w:rsidR="00B83EDA" w:rsidRPr="00B83EDA" w:rsidRDefault="00B83EDA" w:rsidP="00B83EDA"/>
    <w:p w14:paraId="569475E0" w14:textId="0AE9E1CC" w:rsidR="00245CAD" w:rsidRDefault="00245CAD" w:rsidP="00245CAD">
      <w:r>
        <w:t>Auf diese Weise wurde</w:t>
      </w:r>
      <w:r w:rsidR="00DE684A">
        <w:t>n</w:t>
      </w:r>
      <w:r>
        <w:t xml:space="preserve"> </w:t>
      </w:r>
      <w:r w:rsidR="00DE684A">
        <w:t>mehrere Lösungsversionen für die Softwarelösung überarbeitet</w:t>
      </w:r>
      <w:r w:rsidR="00393CE1">
        <w:t xml:space="preserve"> (</w:t>
      </w:r>
      <w:hyperlink w:anchor="_Implementierung" w:history="1">
        <w:r w:rsidR="00393CE1" w:rsidRPr="00393CE1">
          <w:rPr>
            <w:rStyle w:val="Hyperlink"/>
          </w:rPr>
          <w:t>siehe 3.1.3 Implementierung</w:t>
        </w:r>
      </w:hyperlink>
      <w:r w:rsidR="00393CE1">
        <w:t>)</w:t>
      </w:r>
      <w:r w:rsidR="00DE684A">
        <w:t xml:space="preserve">. </w:t>
      </w:r>
    </w:p>
    <w:p w14:paraId="71DBB0F1" w14:textId="141FFF25" w:rsidR="00DE684A" w:rsidRDefault="00DE684A" w:rsidP="00245CAD"/>
    <w:p w14:paraId="4AAC0AA1" w14:textId="02A33D35" w:rsidR="00B91A69" w:rsidRDefault="006940E5" w:rsidP="00482213">
      <w:pPr>
        <w:pStyle w:val="berschrift1"/>
      </w:pPr>
      <w:bookmarkStart w:id="33" w:name="_Toc183207530"/>
      <w:r w:rsidRPr="003313C6">
        <w:t>Durchführung und Auftragsbearbeitung</w:t>
      </w:r>
      <w:bookmarkEnd w:id="33"/>
    </w:p>
    <w:p w14:paraId="4B6FC44A" w14:textId="77777777" w:rsidR="0059371D" w:rsidRPr="003313C6" w:rsidRDefault="0059371D" w:rsidP="0059371D"/>
    <w:p w14:paraId="5DF0393C" w14:textId="713EDF08" w:rsidR="00B91A69" w:rsidRDefault="006940E5" w:rsidP="006864FC">
      <w:pPr>
        <w:pStyle w:val="berschrift2"/>
      </w:pPr>
      <w:bookmarkStart w:id="34" w:name="_Toc183207531"/>
      <w:r w:rsidRPr="003313C6">
        <w:t>Prozessschritte</w:t>
      </w:r>
      <w:bookmarkEnd w:id="34"/>
    </w:p>
    <w:p w14:paraId="1D148A94" w14:textId="77777777" w:rsidR="008665FB" w:rsidRDefault="008A2A1A" w:rsidP="0059371D">
      <w:r>
        <w:t xml:space="preserve">Die in 2.5 Ablaufplan definierten </w:t>
      </w:r>
      <w:r w:rsidR="00285B54">
        <w:t>Prozessschritte wurden bei der Durchführung befolgt</w:t>
      </w:r>
      <w:r w:rsidR="008665FB">
        <w:t xml:space="preserve"> und werden nun im Detail beschrieben.</w:t>
      </w:r>
    </w:p>
    <w:p w14:paraId="13FF2C39" w14:textId="38150617" w:rsidR="0059371D" w:rsidRPr="0059371D" w:rsidRDefault="00285B54" w:rsidP="0059371D">
      <w:r>
        <w:t xml:space="preserve"> </w:t>
      </w:r>
    </w:p>
    <w:p w14:paraId="2C6116A8" w14:textId="5FB3E081" w:rsidR="001F7E38" w:rsidRDefault="001F7E38" w:rsidP="001F7E38">
      <w:pPr>
        <w:pStyle w:val="berschrift3"/>
      </w:pPr>
      <w:bookmarkStart w:id="35" w:name="_Analyse"/>
      <w:bookmarkStart w:id="36" w:name="_Toc183207532"/>
      <w:bookmarkEnd w:id="35"/>
      <w:r>
        <w:t>Analyse</w:t>
      </w:r>
      <w:bookmarkEnd w:id="36"/>
    </w:p>
    <w:p w14:paraId="354F5FE9" w14:textId="13F93912" w:rsidR="00245CAD" w:rsidRDefault="00245CAD" w:rsidP="001F7E38">
      <w:r>
        <w:t xml:space="preserve">Um zu ermitteln, ob die veranschlagten Kosten (siehe Tabelle 4) ein zu vertretendes Investment sind wurde ermittelt, wie hoch der Ausfall und die zusätzlichen Kosten sind, die entstehen, wenn die Temperatur </w:t>
      </w:r>
      <w:r w:rsidR="00B83EDA">
        <w:t>oder</w:t>
      </w:r>
      <w:r>
        <w:t xml:space="preserve"> die Luftfeuchtigkeit </w:t>
      </w:r>
      <w:r w:rsidR="00B83EDA">
        <w:t>den Grenzwert überschreiten.</w:t>
      </w:r>
    </w:p>
    <w:p w14:paraId="5B0F1731" w14:textId="6CF9A0B8" w:rsidR="00B83EDA" w:rsidRDefault="00B83EDA" w:rsidP="001F7E38"/>
    <w:p w14:paraId="3F979E97" w14:textId="4ED097FD" w:rsidR="00B83EDA" w:rsidRDefault="00E94ABD" w:rsidP="001F7E38">
      <w:r>
        <w:t>Herrschen im Labor die falschen Bedingungen, so ist dies nicht sofort ersichtlich. Ein betroffenes Experiment wird also weiterverarbeitet, bis es zur Auswertung kommt. Erst in der Auswertung ist es möglich betroffene Experimente zu erkennen</w:t>
      </w:r>
      <w:r w:rsidR="001D257F">
        <w:t xml:space="preserve">. </w:t>
      </w:r>
      <w:r w:rsidR="000F2909">
        <w:t>Im Labor 1 wird der UE145 Experimentator verwendet. Ein Experiment durchläuft ihn im Durchschnitt in drei Stunden. Es können bis zu 20 Experimente gleichzeitig von ihm verarbeitet werden. Die Mitarbeiter entnehmen dann diese Experimente und führen sie</w:t>
      </w:r>
      <w:r w:rsidR="00744EBF">
        <w:t xml:space="preserve"> nach entsprechender Vorbereitung </w:t>
      </w:r>
      <w:r w:rsidR="000F2909">
        <w:t xml:space="preserve">zur Auswertung in den UA216 Analysator. Dieser kann ebenfalls 20 Experimente gleichzeitig verarbeiten und </w:t>
      </w:r>
      <w:r w:rsidR="000F2909">
        <w:lastRenderedPageBreak/>
        <w:t xml:space="preserve">benötigt dafür </w:t>
      </w:r>
      <w:r w:rsidR="00744EBF">
        <w:t xml:space="preserve">eine Stunde. Die Vorbereitungsdauer </w:t>
      </w:r>
      <w:r w:rsidR="000167FC">
        <w:t xml:space="preserve">für die 20 Experimente </w:t>
      </w:r>
      <w:r w:rsidR="00744EBF">
        <w:t xml:space="preserve">durch die Labormitarbeiter beträgt 30 Minuten. </w:t>
      </w:r>
      <w:r w:rsidR="000167FC">
        <w:t xml:space="preserve">Innerhalb von weiteren 30 Minuten kann ein Labormitarbeiter erkennen, ob es in der Charge fehlerhafte Experimente gibt. </w:t>
      </w:r>
      <w:r w:rsidR="001D257F">
        <w:t xml:space="preserve">Eine Übersicht der Personen und Maschinenstunden mit entsprechenden Kosten </w:t>
      </w:r>
      <w:r w:rsidR="0043143F">
        <w:t xml:space="preserve">für 20 gleichzeitig durchgeführte Experimente </w:t>
      </w:r>
      <w:r w:rsidR="001D257F">
        <w:t>sind in Tabelle 6 aufgelistet.</w:t>
      </w:r>
    </w:p>
    <w:p w14:paraId="1DE73DB1" w14:textId="4B36761C" w:rsidR="00744EBF" w:rsidRDefault="00744EBF" w:rsidP="001F7E38"/>
    <w:tbl>
      <w:tblPr>
        <w:tblStyle w:val="EinfacheTabelle3"/>
        <w:tblW w:w="0" w:type="auto"/>
        <w:tblLook w:val="04A0" w:firstRow="1" w:lastRow="0" w:firstColumn="1" w:lastColumn="0" w:noHBand="0" w:noVBand="1"/>
      </w:tblPr>
      <w:tblGrid>
        <w:gridCol w:w="3402"/>
        <w:gridCol w:w="1843"/>
        <w:gridCol w:w="1985"/>
        <w:gridCol w:w="1075"/>
        <w:gridCol w:w="1729"/>
      </w:tblGrid>
      <w:tr w:rsidR="00744EBF" w:rsidRPr="003313C6" w14:paraId="2EC77CBF" w14:textId="77777777" w:rsidTr="00DF24A7">
        <w:trPr>
          <w:cnfStyle w:val="100000000000" w:firstRow="1" w:lastRow="0" w:firstColumn="0" w:lastColumn="0" w:oddVBand="0" w:evenVBand="0" w:oddHBand="0" w:evenHBand="0" w:firstRowFirstColumn="0" w:firstRowLastColumn="0" w:lastRowFirstColumn="0" w:lastRowLastColumn="0"/>
          <w:cantSplit/>
        </w:trPr>
        <w:tc>
          <w:tcPr>
            <w:cnfStyle w:val="001000000100" w:firstRow="0" w:lastRow="0" w:firstColumn="1" w:lastColumn="0" w:oddVBand="0" w:evenVBand="0" w:oddHBand="0" w:evenHBand="0" w:firstRowFirstColumn="1" w:firstRowLastColumn="0" w:lastRowFirstColumn="0" w:lastRowLastColumn="0"/>
            <w:tcW w:w="3402" w:type="dxa"/>
          </w:tcPr>
          <w:p w14:paraId="009FB3BB" w14:textId="51FDC2C7" w:rsidR="00744EBF" w:rsidRPr="003313C6" w:rsidRDefault="00744EBF" w:rsidP="00DF24A7">
            <w:r>
              <w:t>Aktion</w:t>
            </w:r>
          </w:p>
        </w:tc>
        <w:tc>
          <w:tcPr>
            <w:tcW w:w="1843" w:type="dxa"/>
          </w:tcPr>
          <w:p w14:paraId="09BEADFB" w14:textId="1BF4211B" w:rsidR="00744EBF" w:rsidRPr="003313C6" w:rsidRDefault="00744EBF" w:rsidP="00DF24A7">
            <w:pPr>
              <w:jc w:val="right"/>
              <w:cnfStyle w:val="100000000000" w:firstRow="1" w:lastRow="0" w:firstColumn="0" w:lastColumn="0" w:oddVBand="0" w:evenVBand="0" w:oddHBand="0" w:evenHBand="0" w:firstRowFirstColumn="0" w:firstRowLastColumn="0" w:lastRowFirstColumn="0" w:lastRowLastColumn="0"/>
            </w:pPr>
            <w:r>
              <w:t>Akteur</w:t>
            </w:r>
          </w:p>
        </w:tc>
        <w:tc>
          <w:tcPr>
            <w:tcW w:w="1985" w:type="dxa"/>
          </w:tcPr>
          <w:p w14:paraId="73252DA1" w14:textId="77777777" w:rsidR="00744EBF" w:rsidRPr="003313C6" w:rsidRDefault="00744EBF" w:rsidP="00DF24A7">
            <w:pPr>
              <w:jc w:val="right"/>
              <w:cnfStyle w:val="100000000000" w:firstRow="1" w:lastRow="0" w:firstColumn="0" w:lastColumn="0" w:oddVBand="0" w:evenVBand="0" w:oddHBand="0" w:evenHBand="0" w:firstRowFirstColumn="0" w:firstRowLastColumn="0" w:lastRowFirstColumn="0" w:lastRowLastColumn="0"/>
            </w:pPr>
            <w:r w:rsidRPr="003313C6">
              <w:t>Preis pro Stunde</w:t>
            </w:r>
          </w:p>
        </w:tc>
        <w:tc>
          <w:tcPr>
            <w:tcW w:w="1075" w:type="dxa"/>
          </w:tcPr>
          <w:p w14:paraId="74546EB6" w14:textId="77777777" w:rsidR="00744EBF" w:rsidRPr="003313C6" w:rsidRDefault="00744EBF" w:rsidP="00DF24A7">
            <w:pPr>
              <w:jc w:val="right"/>
              <w:cnfStyle w:val="100000000000" w:firstRow="1" w:lastRow="0" w:firstColumn="0" w:lastColumn="0" w:oddVBand="0" w:evenVBand="0" w:oddHBand="0" w:evenHBand="0" w:firstRowFirstColumn="0" w:firstRowLastColumn="0" w:lastRowFirstColumn="0" w:lastRowLastColumn="0"/>
            </w:pPr>
            <w:r w:rsidRPr="003313C6">
              <w:t>Zeit</w:t>
            </w:r>
          </w:p>
        </w:tc>
        <w:tc>
          <w:tcPr>
            <w:tcW w:w="1729" w:type="dxa"/>
          </w:tcPr>
          <w:p w14:paraId="66283007" w14:textId="77777777" w:rsidR="00744EBF" w:rsidRPr="003313C6" w:rsidRDefault="00744EBF" w:rsidP="00DF24A7">
            <w:pPr>
              <w:jc w:val="right"/>
              <w:cnfStyle w:val="100000000000" w:firstRow="1" w:lastRow="0" w:firstColumn="0" w:lastColumn="0" w:oddVBand="0" w:evenVBand="0" w:oddHBand="0" w:evenHBand="0" w:firstRowFirstColumn="0" w:firstRowLastColumn="0" w:lastRowFirstColumn="0" w:lastRowLastColumn="0"/>
            </w:pPr>
            <w:r w:rsidRPr="003313C6">
              <w:t>Netto-Preis</w:t>
            </w:r>
          </w:p>
        </w:tc>
      </w:tr>
      <w:tr w:rsidR="00744EBF" w:rsidRPr="003313C6" w14:paraId="55E4670C" w14:textId="77777777" w:rsidTr="00DF24A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402" w:type="dxa"/>
          </w:tcPr>
          <w:p w14:paraId="36097D0F" w14:textId="585E4176" w:rsidR="00744EBF" w:rsidRPr="003313C6" w:rsidRDefault="00744EBF" w:rsidP="00DF24A7">
            <w:r>
              <w:t>Experimentdurchführung</w:t>
            </w:r>
          </w:p>
        </w:tc>
        <w:tc>
          <w:tcPr>
            <w:tcW w:w="1843" w:type="dxa"/>
          </w:tcPr>
          <w:p w14:paraId="250F81D7" w14:textId="0057C32D" w:rsidR="00744EBF" w:rsidRPr="003313C6" w:rsidRDefault="00744EBF" w:rsidP="00DF24A7">
            <w:pPr>
              <w:jc w:val="right"/>
              <w:cnfStyle w:val="000000100000" w:firstRow="0" w:lastRow="0" w:firstColumn="0" w:lastColumn="0" w:oddVBand="0" w:evenVBand="0" w:oddHBand="1" w:evenHBand="0" w:firstRowFirstColumn="0" w:firstRowLastColumn="0" w:lastRowFirstColumn="0" w:lastRowLastColumn="0"/>
            </w:pPr>
            <w:r>
              <w:t>UE145</w:t>
            </w:r>
          </w:p>
        </w:tc>
        <w:tc>
          <w:tcPr>
            <w:tcW w:w="1985" w:type="dxa"/>
          </w:tcPr>
          <w:p w14:paraId="5EF4E354" w14:textId="7D239090" w:rsidR="00744EBF" w:rsidRPr="003313C6" w:rsidRDefault="000167FC" w:rsidP="00DF24A7">
            <w:pPr>
              <w:jc w:val="right"/>
              <w:cnfStyle w:val="000000100000" w:firstRow="0" w:lastRow="0" w:firstColumn="0" w:lastColumn="0" w:oddVBand="0" w:evenVBand="0" w:oddHBand="1" w:evenHBand="0" w:firstRowFirstColumn="0" w:firstRowLastColumn="0" w:lastRowFirstColumn="0" w:lastRowLastColumn="0"/>
            </w:pPr>
            <w:r>
              <w:t>1</w:t>
            </w:r>
            <w:r w:rsidR="004E37FC">
              <w:t>7</w:t>
            </w:r>
            <w:r>
              <w:t>50</w:t>
            </w:r>
            <w:r w:rsidR="00744EBF" w:rsidRPr="003313C6">
              <w:t xml:space="preserve"> €</w:t>
            </w:r>
          </w:p>
        </w:tc>
        <w:tc>
          <w:tcPr>
            <w:tcW w:w="1075" w:type="dxa"/>
          </w:tcPr>
          <w:p w14:paraId="73C1FFA1" w14:textId="5C0782CC" w:rsidR="00744EBF" w:rsidRPr="003313C6" w:rsidRDefault="000167FC" w:rsidP="00DF24A7">
            <w:pPr>
              <w:jc w:val="right"/>
              <w:cnfStyle w:val="000000100000" w:firstRow="0" w:lastRow="0" w:firstColumn="0" w:lastColumn="0" w:oddVBand="0" w:evenVBand="0" w:oddHBand="1" w:evenHBand="0" w:firstRowFirstColumn="0" w:firstRowLastColumn="0" w:lastRowFirstColumn="0" w:lastRowLastColumn="0"/>
            </w:pPr>
            <w:r>
              <w:t>3</w:t>
            </w:r>
            <w:r w:rsidR="00744EBF">
              <w:t xml:space="preserve"> h</w:t>
            </w:r>
          </w:p>
        </w:tc>
        <w:tc>
          <w:tcPr>
            <w:tcW w:w="1729" w:type="dxa"/>
          </w:tcPr>
          <w:p w14:paraId="7478B5D3" w14:textId="5288699F" w:rsidR="00744EBF" w:rsidRPr="003313C6" w:rsidRDefault="00744EBF" w:rsidP="00DF24A7">
            <w:pPr>
              <w:jc w:val="right"/>
              <w:cnfStyle w:val="000000100000" w:firstRow="0" w:lastRow="0" w:firstColumn="0" w:lastColumn="0" w:oddVBand="0" w:evenVBand="0" w:oddHBand="1" w:evenHBand="0" w:firstRowFirstColumn="0" w:firstRowLastColumn="0" w:lastRowFirstColumn="0" w:lastRowLastColumn="0"/>
            </w:pPr>
            <w:r w:rsidRPr="003313C6">
              <w:fldChar w:fldCharType="begin"/>
            </w:r>
            <w:r w:rsidRPr="003313C6">
              <w:instrText xml:space="preserve"> =(C2*D2) \# "#.##0,00 €;(#.##0,00 €)" </w:instrText>
            </w:r>
            <w:r w:rsidRPr="003313C6">
              <w:fldChar w:fldCharType="separate"/>
            </w:r>
            <w:r w:rsidR="004E37FC">
              <w:rPr>
                <w:noProof/>
              </w:rPr>
              <w:t>5.250,00</w:t>
            </w:r>
            <w:r w:rsidR="004E37FC" w:rsidRPr="003313C6">
              <w:rPr>
                <w:noProof/>
              </w:rPr>
              <w:t xml:space="preserve"> €</w:t>
            </w:r>
            <w:r w:rsidRPr="003313C6">
              <w:fldChar w:fldCharType="end"/>
            </w:r>
          </w:p>
        </w:tc>
      </w:tr>
      <w:tr w:rsidR="00744EBF" w:rsidRPr="003313C6" w14:paraId="5DF7A65D" w14:textId="77777777" w:rsidTr="00DF24A7">
        <w:trPr>
          <w:cantSplit/>
        </w:trPr>
        <w:tc>
          <w:tcPr>
            <w:cnfStyle w:val="001000000000" w:firstRow="0" w:lastRow="0" w:firstColumn="1" w:lastColumn="0" w:oddVBand="0" w:evenVBand="0" w:oddHBand="0" w:evenHBand="0" w:firstRowFirstColumn="0" w:firstRowLastColumn="0" w:lastRowFirstColumn="0" w:lastRowLastColumn="0"/>
            <w:tcW w:w="3402" w:type="dxa"/>
          </w:tcPr>
          <w:p w14:paraId="365219E4" w14:textId="4445950F" w:rsidR="00744EBF" w:rsidRPr="003313C6" w:rsidRDefault="00744EBF" w:rsidP="00DF24A7">
            <w:r>
              <w:t>Vorber</w:t>
            </w:r>
            <w:r w:rsidR="00F6735B">
              <w:t>e</w:t>
            </w:r>
            <w:r>
              <w:t>itung</w:t>
            </w:r>
          </w:p>
        </w:tc>
        <w:tc>
          <w:tcPr>
            <w:tcW w:w="1843" w:type="dxa"/>
          </w:tcPr>
          <w:p w14:paraId="06B81434" w14:textId="200FB005" w:rsidR="00744EBF" w:rsidRPr="003313C6" w:rsidRDefault="000167FC" w:rsidP="00DF24A7">
            <w:pPr>
              <w:jc w:val="right"/>
              <w:cnfStyle w:val="000000000000" w:firstRow="0" w:lastRow="0" w:firstColumn="0" w:lastColumn="0" w:oddVBand="0" w:evenVBand="0" w:oddHBand="0" w:evenHBand="0" w:firstRowFirstColumn="0" w:firstRowLastColumn="0" w:lastRowFirstColumn="0" w:lastRowLastColumn="0"/>
            </w:pPr>
            <w:r>
              <w:t>Laborm</w:t>
            </w:r>
            <w:r w:rsidRPr="003313C6">
              <w:t>itarbeiter</w:t>
            </w:r>
          </w:p>
        </w:tc>
        <w:tc>
          <w:tcPr>
            <w:tcW w:w="1985" w:type="dxa"/>
          </w:tcPr>
          <w:p w14:paraId="5EEBB03B" w14:textId="5F36E920" w:rsidR="00744EBF" w:rsidRPr="003313C6" w:rsidRDefault="000167FC" w:rsidP="00DF24A7">
            <w:pPr>
              <w:jc w:val="right"/>
              <w:cnfStyle w:val="000000000000" w:firstRow="0" w:lastRow="0" w:firstColumn="0" w:lastColumn="0" w:oddVBand="0" w:evenVBand="0" w:oddHBand="0" w:evenHBand="0" w:firstRowFirstColumn="0" w:firstRowLastColumn="0" w:lastRowFirstColumn="0" w:lastRowLastColumn="0"/>
            </w:pPr>
            <w:r>
              <w:t>25</w:t>
            </w:r>
            <w:r w:rsidR="00744EBF" w:rsidRPr="003313C6">
              <w:t xml:space="preserve"> €</w:t>
            </w:r>
          </w:p>
        </w:tc>
        <w:tc>
          <w:tcPr>
            <w:tcW w:w="1075" w:type="dxa"/>
          </w:tcPr>
          <w:p w14:paraId="12D4C11F" w14:textId="287C1CBF" w:rsidR="00744EBF" w:rsidRPr="003313C6" w:rsidRDefault="000167FC" w:rsidP="00DF24A7">
            <w:pPr>
              <w:jc w:val="right"/>
              <w:cnfStyle w:val="000000000000" w:firstRow="0" w:lastRow="0" w:firstColumn="0" w:lastColumn="0" w:oddVBand="0" w:evenVBand="0" w:oddHBand="0" w:evenHBand="0" w:firstRowFirstColumn="0" w:firstRowLastColumn="0" w:lastRowFirstColumn="0" w:lastRowLastColumn="0"/>
            </w:pPr>
            <w:r>
              <w:t>0,5</w:t>
            </w:r>
            <w:r w:rsidR="00744EBF">
              <w:t xml:space="preserve"> h</w:t>
            </w:r>
          </w:p>
        </w:tc>
        <w:tc>
          <w:tcPr>
            <w:tcW w:w="1729" w:type="dxa"/>
          </w:tcPr>
          <w:p w14:paraId="07017524" w14:textId="4EA8BFDA" w:rsidR="00744EBF" w:rsidRPr="003313C6" w:rsidRDefault="00744EBF" w:rsidP="00DF24A7">
            <w:pPr>
              <w:jc w:val="right"/>
              <w:cnfStyle w:val="000000000000" w:firstRow="0" w:lastRow="0" w:firstColumn="0" w:lastColumn="0" w:oddVBand="0" w:evenVBand="0" w:oddHBand="0" w:evenHBand="0" w:firstRowFirstColumn="0" w:firstRowLastColumn="0" w:lastRowFirstColumn="0" w:lastRowLastColumn="0"/>
            </w:pPr>
            <w:r w:rsidRPr="003313C6">
              <w:fldChar w:fldCharType="begin"/>
            </w:r>
            <w:r w:rsidRPr="003313C6">
              <w:instrText xml:space="preserve"> =(D3*C3) \# "#.##0,00 €;(#.##0,00 €)" </w:instrText>
            </w:r>
            <w:r w:rsidRPr="003313C6">
              <w:fldChar w:fldCharType="separate"/>
            </w:r>
            <w:r w:rsidR="000167FC">
              <w:rPr>
                <w:noProof/>
              </w:rPr>
              <w:t xml:space="preserve">  12,50</w:t>
            </w:r>
            <w:r w:rsidR="000167FC" w:rsidRPr="003313C6">
              <w:rPr>
                <w:noProof/>
              </w:rPr>
              <w:t xml:space="preserve"> €</w:t>
            </w:r>
            <w:r w:rsidRPr="003313C6">
              <w:fldChar w:fldCharType="end"/>
            </w:r>
          </w:p>
        </w:tc>
      </w:tr>
      <w:tr w:rsidR="00744EBF" w:rsidRPr="003313C6" w14:paraId="137C0ACD" w14:textId="77777777" w:rsidTr="00DF24A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402" w:type="dxa"/>
          </w:tcPr>
          <w:p w14:paraId="00B63826" w14:textId="6241F227" w:rsidR="00744EBF" w:rsidRPr="003313C6" w:rsidRDefault="00744EBF" w:rsidP="00DF24A7">
            <w:r>
              <w:t>Analyse</w:t>
            </w:r>
          </w:p>
        </w:tc>
        <w:tc>
          <w:tcPr>
            <w:tcW w:w="1843" w:type="dxa"/>
          </w:tcPr>
          <w:p w14:paraId="6994AEAB" w14:textId="51896D91" w:rsidR="00744EBF" w:rsidRPr="003313C6" w:rsidRDefault="00744EBF" w:rsidP="00DF24A7">
            <w:pPr>
              <w:jc w:val="right"/>
              <w:cnfStyle w:val="000000100000" w:firstRow="0" w:lastRow="0" w:firstColumn="0" w:lastColumn="0" w:oddVBand="0" w:evenVBand="0" w:oddHBand="1" w:evenHBand="0" w:firstRowFirstColumn="0" w:firstRowLastColumn="0" w:lastRowFirstColumn="0" w:lastRowLastColumn="0"/>
            </w:pPr>
            <w:r>
              <w:t>UA216</w:t>
            </w:r>
          </w:p>
        </w:tc>
        <w:tc>
          <w:tcPr>
            <w:tcW w:w="1985" w:type="dxa"/>
          </w:tcPr>
          <w:p w14:paraId="07FDBE0D" w14:textId="0E1F97BF" w:rsidR="00744EBF" w:rsidRPr="003313C6" w:rsidRDefault="000167FC" w:rsidP="00DF24A7">
            <w:pPr>
              <w:jc w:val="right"/>
              <w:cnfStyle w:val="000000100000" w:firstRow="0" w:lastRow="0" w:firstColumn="0" w:lastColumn="0" w:oddVBand="0" w:evenVBand="0" w:oddHBand="1" w:evenHBand="0" w:firstRowFirstColumn="0" w:firstRowLastColumn="0" w:lastRowFirstColumn="0" w:lastRowLastColumn="0"/>
            </w:pPr>
            <w:r>
              <w:t>2500</w:t>
            </w:r>
            <w:r w:rsidR="00744EBF" w:rsidRPr="003313C6">
              <w:t xml:space="preserve"> €</w:t>
            </w:r>
          </w:p>
        </w:tc>
        <w:tc>
          <w:tcPr>
            <w:tcW w:w="1075" w:type="dxa"/>
          </w:tcPr>
          <w:p w14:paraId="2C70B531" w14:textId="77777777" w:rsidR="00744EBF" w:rsidRPr="003313C6" w:rsidRDefault="00744EBF" w:rsidP="00DF24A7">
            <w:pPr>
              <w:jc w:val="right"/>
              <w:cnfStyle w:val="000000100000" w:firstRow="0" w:lastRow="0" w:firstColumn="0" w:lastColumn="0" w:oddVBand="0" w:evenVBand="0" w:oddHBand="1" w:evenHBand="0" w:firstRowFirstColumn="0" w:firstRowLastColumn="0" w:lastRowFirstColumn="0" w:lastRowLastColumn="0"/>
            </w:pPr>
            <w:r w:rsidRPr="003313C6">
              <w:t>1</w:t>
            </w:r>
            <w:r>
              <w:t xml:space="preserve"> h</w:t>
            </w:r>
          </w:p>
        </w:tc>
        <w:tc>
          <w:tcPr>
            <w:tcW w:w="1729" w:type="dxa"/>
          </w:tcPr>
          <w:p w14:paraId="7AE3E2AD" w14:textId="6F50C845" w:rsidR="00744EBF" w:rsidRPr="003313C6" w:rsidRDefault="00744EBF" w:rsidP="00DF24A7">
            <w:pPr>
              <w:jc w:val="right"/>
              <w:cnfStyle w:val="000000100000" w:firstRow="0" w:lastRow="0" w:firstColumn="0" w:lastColumn="0" w:oddVBand="0" w:evenVBand="0" w:oddHBand="1" w:evenHBand="0" w:firstRowFirstColumn="0" w:firstRowLastColumn="0" w:lastRowFirstColumn="0" w:lastRowLastColumn="0"/>
            </w:pPr>
            <w:r w:rsidRPr="003313C6">
              <w:fldChar w:fldCharType="begin"/>
            </w:r>
            <w:r w:rsidRPr="003313C6">
              <w:instrText xml:space="preserve"> =(C4*D4) \# "#.##0,00 €;(#.##0,00 €)" </w:instrText>
            </w:r>
            <w:r w:rsidRPr="003313C6">
              <w:fldChar w:fldCharType="separate"/>
            </w:r>
            <w:r w:rsidR="000167FC">
              <w:rPr>
                <w:noProof/>
              </w:rPr>
              <w:t>2.500,00</w:t>
            </w:r>
            <w:r w:rsidR="000167FC" w:rsidRPr="003313C6">
              <w:rPr>
                <w:noProof/>
              </w:rPr>
              <w:t xml:space="preserve"> €</w:t>
            </w:r>
            <w:r w:rsidRPr="003313C6">
              <w:fldChar w:fldCharType="end"/>
            </w:r>
          </w:p>
        </w:tc>
      </w:tr>
      <w:tr w:rsidR="00744EBF" w:rsidRPr="003313C6" w14:paraId="30DF1325" w14:textId="77777777" w:rsidTr="00DF24A7">
        <w:trPr>
          <w:cantSplit/>
        </w:trPr>
        <w:tc>
          <w:tcPr>
            <w:cnfStyle w:val="001000000000" w:firstRow="0" w:lastRow="0" w:firstColumn="1" w:lastColumn="0" w:oddVBand="0" w:evenVBand="0" w:oddHBand="0" w:evenHBand="0" w:firstRowFirstColumn="0" w:firstRowLastColumn="0" w:lastRowFirstColumn="0" w:lastRowLastColumn="0"/>
            <w:tcW w:w="3402" w:type="dxa"/>
          </w:tcPr>
          <w:p w14:paraId="18B70901" w14:textId="608B6F4F" w:rsidR="00744EBF" w:rsidRPr="003313C6" w:rsidRDefault="00744EBF" w:rsidP="00DF24A7">
            <w:r>
              <w:t>Auswertung</w:t>
            </w:r>
          </w:p>
        </w:tc>
        <w:tc>
          <w:tcPr>
            <w:tcW w:w="1843" w:type="dxa"/>
          </w:tcPr>
          <w:p w14:paraId="40E13D7C" w14:textId="0F8C2EF7" w:rsidR="00744EBF" w:rsidRPr="003313C6" w:rsidRDefault="00744EBF" w:rsidP="00DF24A7">
            <w:pPr>
              <w:jc w:val="right"/>
              <w:cnfStyle w:val="000000000000" w:firstRow="0" w:lastRow="0" w:firstColumn="0" w:lastColumn="0" w:oddVBand="0" w:evenVBand="0" w:oddHBand="0" w:evenHBand="0" w:firstRowFirstColumn="0" w:firstRowLastColumn="0" w:lastRowFirstColumn="0" w:lastRowLastColumn="0"/>
            </w:pPr>
            <w:r>
              <w:t>Laborm</w:t>
            </w:r>
            <w:r w:rsidRPr="003313C6">
              <w:t>itarbeiter</w:t>
            </w:r>
          </w:p>
        </w:tc>
        <w:tc>
          <w:tcPr>
            <w:tcW w:w="1985" w:type="dxa"/>
          </w:tcPr>
          <w:p w14:paraId="1C009AE3" w14:textId="77777777" w:rsidR="00744EBF" w:rsidRPr="003313C6" w:rsidRDefault="00744EBF" w:rsidP="00DF24A7">
            <w:pPr>
              <w:jc w:val="right"/>
              <w:cnfStyle w:val="000000000000" w:firstRow="0" w:lastRow="0" w:firstColumn="0" w:lastColumn="0" w:oddVBand="0" w:evenVBand="0" w:oddHBand="0" w:evenHBand="0" w:firstRowFirstColumn="0" w:firstRowLastColumn="0" w:lastRowFirstColumn="0" w:lastRowLastColumn="0"/>
            </w:pPr>
            <w:r w:rsidRPr="003313C6">
              <w:t>25 €</w:t>
            </w:r>
          </w:p>
        </w:tc>
        <w:tc>
          <w:tcPr>
            <w:tcW w:w="1075" w:type="dxa"/>
          </w:tcPr>
          <w:p w14:paraId="5E42ABF6" w14:textId="354A2AFD" w:rsidR="00744EBF" w:rsidRPr="003313C6" w:rsidRDefault="000167FC" w:rsidP="00DF24A7">
            <w:pPr>
              <w:jc w:val="right"/>
              <w:cnfStyle w:val="000000000000" w:firstRow="0" w:lastRow="0" w:firstColumn="0" w:lastColumn="0" w:oddVBand="0" w:evenVBand="0" w:oddHBand="0" w:evenHBand="0" w:firstRowFirstColumn="0" w:firstRowLastColumn="0" w:lastRowFirstColumn="0" w:lastRowLastColumn="0"/>
            </w:pPr>
            <w:r>
              <w:t>0,5</w:t>
            </w:r>
            <w:r w:rsidR="00744EBF">
              <w:t xml:space="preserve"> h</w:t>
            </w:r>
          </w:p>
        </w:tc>
        <w:tc>
          <w:tcPr>
            <w:tcW w:w="1729" w:type="dxa"/>
          </w:tcPr>
          <w:p w14:paraId="3ECBF0BB" w14:textId="51CB9CE9" w:rsidR="00744EBF" w:rsidRPr="003313C6" w:rsidRDefault="00744EBF" w:rsidP="00DF24A7">
            <w:pPr>
              <w:jc w:val="right"/>
              <w:cnfStyle w:val="000000000000" w:firstRow="0" w:lastRow="0" w:firstColumn="0" w:lastColumn="0" w:oddVBand="0" w:evenVBand="0" w:oddHBand="0" w:evenHBand="0" w:firstRowFirstColumn="0" w:firstRowLastColumn="0" w:lastRowFirstColumn="0" w:lastRowLastColumn="0"/>
            </w:pPr>
            <w:r w:rsidRPr="003313C6">
              <w:fldChar w:fldCharType="begin"/>
            </w:r>
            <w:r w:rsidRPr="003313C6">
              <w:instrText xml:space="preserve"> =(C5*D5) \# "#.##0,00 €;(#.##0,00 €)" </w:instrText>
            </w:r>
            <w:r w:rsidRPr="003313C6">
              <w:fldChar w:fldCharType="separate"/>
            </w:r>
            <w:r w:rsidR="000167FC">
              <w:rPr>
                <w:noProof/>
              </w:rPr>
              <w:t xml:space="preserve">  12,50</w:t>
            </w:r>
            <w:r w:rsidR="000167FC" w:rsidRPr="003313C6">
              <w:rPr>
                <w:noProof/>
              </w:rPr>
              <w:t xml:space="preserve"> €</w:t>
            </w:r>
            <w:r w:rsidRPr="003313C6">
              <w:fldChar w:fldCharType="end"/>
            </w:r>
          </w:p>
        </w:tc>
      </w:tr>
      <w:tr w:rsidR="00744EBF" w:rsidRPr="003313C6" w14:paraId="518E99AE" w14:textId="77777777" w:rsidTr="00DF24A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402" w:type="dxa"/>
          </w:tcPr>
          <w:p w14:paraId="78EE4AC7" w14:textId="77777777" w:rsidR="00744EBF" w:rsidRPr="003313C6" w:rsidRDefault="00744EBF" w:rsidP="00DF24A7"/>
        </w:tc>
        <w:tc>
          <w:tcPr>
            <w:tcW w:w="1843" w:type="dxa"/>
          </w:tcPr>
          <w:p w14:paraId="68B7BA6A" w14:textId="77777777" w:rsidR="00744EBF" w:rsidRPr="003313C6" w:rsidRDefault="00744EBF" w:rsidP="00DF24A7">
            <w:pPr>
              <w:jc w:val="right"/>
              <w:cnfStyle w:val="000000100000" w:firstRow="0" w:lastRow="0" w:firstColumn="0" w:lastColumn="0" w:oddVBand="0" w:evenVBand="0" w:oddHBand="1" w:evenHBand="0" w:firstRowFirstColumn="0" w:firstRowLastColumn="0" w:lastRowFirstColumn="0" w:lastRowLastColumn="0"/>
            </w:pPr>
          </w:p>
        </w:tc>
        <w:tc>
          <w:tcPr>
            <w:tcW w:w="1985" w:type="dxa"/>
          </w:tcPr>
          <w:p w14:paraId="6B7753BD" w14:textId="77777777" w:rsidR="00744EBF" w:rsidRPr="003313C6" w:rsidRDefault="00744EBF" w:rsidP="00DF24A7">
            <w:pPr>
              <w:jc w:val="right"/>
              <w:cnfStyle w:val="000000100000" w:firstRow="0" w:lastRow="0" w:firstColumn="0" w:lastColumn="0" w:oddVBand="0" w:evenVBand="0" w:oddHBand="1" w:evenHBand="0" w:firstRowFirstColumn="0" w:firstRowLastColumn="0" w:lastRowFirstColumn="0" w:lastRowLastColumn="0"/>
            </w:pPr>
          </w:p>
        </w:tc>
        <w:tc>
          <w:tcPr>
            <w:tcW w:w="1075" w:type="dxa"/>
          </w:tcPr>
          <w:p w14:paraId="5BD474B1" w14:textId="77777777" w:rsidR="00744EBF" w:rsidRPr="003313C6" w:rsidRDefault="00744EBF" w:rsidP="00DF24A7">
            <w:pPr>
              <w:jc w:val="right"/>
              <w:cnfStyle w:val="000000100000" w:firstRow="0" w:lastRow="0" w:firstColumn="0" w:lastColumn="0" w:oddVBand="0" w:evenVBand="0" w:oddHBand="1" w:evenHBand="0" w:firstRowFirstColumn="0" w:firstRowLastColumn="0" w:lastRowFirstColumn="0" w:lastRowLastColumn="0"/>
            </w:pPr>
          </w:p>
        </w:tc>
        <w:tc>
          <w:tcPr>
            <w:tcW w:w="1729" w:type="dxa"/>
          </w:tcPr>
          <w:p w14:paraId="008D8E09" w14:textId="77777777" w:rsidR="00744EBF" w:rsidRPr="003313C6" w:rsidRDefault="00744EBF" w:rsidP="00DF24A7">
            <w:pPr>
              <w:jc w:val="right"/>
              <w:cnfStyle w:val="000000100000" w:firstRow="0" w:lastRow="0" w:firstColumn="0" w:lastColumn="0" w:oddVBand="0" w:evenVBand="0" w:oddHBand="1" w:evenHBand="0" w:firstRowFirstColumn="0" w:firstRowLastColumn="0" w:lastRowFirstColumn="0" w:lastRowLastColumn="0"/>
            </w:pPr>
          </w:p>
        </w:tc>
      </w:tr>
      <w:tr w:rsidR="00744EBF" w:rsidRPr="003313C6" w14:paraId="118901D1" w14:textId="77777777" w:rsidTr="00DF24A7">
        <w:trPr>
          <w:cantSplit/>
        </w:trPr>
        <w:tc>
          <w:tcPr>
            <w:cnfStyle w:val="001000000000" w:firstRow="0" w:lastRow="0" w:firstColumn="1" w:lastColumn="0" w:oddVBand="0" w:evenVBand="0" w:oddHBand="0" w:evenHBand="0" w:firstRowFirstColumn="0" w:firstRowLastColumn="0" w:lastRowFirstColumn="0" w:lastRowLastColumn="0"/>
            <w:tcW w:w="3402" w:type="dxa"/>
          </w:tcPr>
          <w:p w14:paraId="66AA7AB5" w14:textId="77777777" w:rsidR="00744EBF" w:rsidRPr="003313C6" w:rsidRDefault="00744EBF" w:rsidP="00DF24A7">
            <w:r w:rsidRPr="003313C6">
              <w:t>Summe:</w:t>
            </w:r>
          </w:p>
        </w:tc>
        <w:tc>
          <w:tcPr>
            <w:tcW w:w="1843" w:type="dxa"/>
          </w:tcPr>
          <w:p w14:paraId="35325689" w14:textId="77777777" w:rsidR="00744EBF" w:rsidRPr="003313C6" w:rsidRDefault="00744EBF" w:rsidP="00DF24A7">
            <w:pPr>
              <w:keepNext/>
              <w:jc w:val="right"/>
              <w:cnfStyle w:val="000000000000" w:firstRow="0" w:lastRow="0" w:firstColumn="0" w:lastColumn="0" w:oddVBand="0" w:evenVBand="0" w:oddHBand="0" w:evenHBand="0" w:firstRowFirstColumn="0" w:firstRowLastColumn="0" w:lastRowFirstColumn="0" w:lastRowLastColumn="0"/>
            </w:pPr>
          </w:p>
        </w:tc>
        <w:tc>
          <w:tcPr>
            <w:tcW w:w="1985" w:type="dxa"/>
          </w:tcPr>
          <w:p w14:paraId="672E8502" w14:textId="77777777" w:rsidR="00744EBF" w:rsidRPr="003313C6" w:rsidRDefault="00744EBF" w:rsidP="00DF24A7">
            <w:pPr>
              <w:keepNext/>
              <w:jc w:val="right"/>
              <w:cnfStyle w:val="000000000000" w:firstRow="0" w:lastRow="0" w:firstColumn="0" w:lastColumn="0" w:oddVBand="0" w:evenVBand="0" w:oddHBand="0" w:evenHBand="0" w:firstRowFirstColumn="0" w:firstRowLastColumn="0" w:lastRowFirstColumn="0" w:lastRowLastColumn="0"/>
            </w:pPr>
          </w:p>
        </w:tc>
        <w:tc>
          <w:tcPr>
            <w:tcW w:w="1075" w:type="dxa"/>
          </w:tcPr>
          <w:p w14:paraId="7EB18340" w14:textId="77777777" w:rsidR="00744EBF" w:rsidRPr="003313C6" w:rsidRDefault="00744EBF" w:rsidP="00DF24A7">
            <w:pPr>
              <w:keepNext/>
              <w:jc w:val="right"/>
              <w:cnfStyle w:val="000000000000" w:firstRow="0" w:lastRow="0" w:firstColumn="0" w:lastColumn="0" w:oddVBand="0" w:evenVBand="0" w:oddHBand="0" w:evenHBand="0" w:firstRowFirstColumn="0" w:firstRowLastColumn="0" w:lastRowFirstColumn="0" w:lastRowLastColumn="0"/>
            </w:pPr>
          </w:p>
        </w:tc>
        <w:tc>
          <w:tcPr>
            <w:tcW w:w="1729" w:type="dxa"/>
          </w:tcPr>
          <w:p w14:paraId="7B05332B" w14:textId="4BA8920B" w:rsidR="00744EBF" w:rsidRPr="003313C6" w:rsidRDefault="00744EBF" w:rsidP="0043143F">
            <w:pPr>
              <w:keepNext/>
              <w:jc w:val="right"/>
              <w:cnfStyle w:val="000000000000" w:firstRow="0" w:lastRow="0" w:firstColumn="0" w:lastColumn="0" w:oddVBand="0" w:evenVBand="0" w:oddHBand="0" w:evenHBand="0" w:firstRowFirstColumn="0" w:firstRowLastColumn="0" w:lastRowFirstColumn="0" w:lastRowLastColumn="0"/>
            </w:pPr>
            <w:r w:rsidRPr="003313C6">
              <w:fldChar w:fldCharType="begin"/>
            </w:r>
            <w:r w:rsidRPr="003313C6">
              <w:instrText xml:space="preserve"> =Sum(Above) \# "#.##0,00 €;(#.##0,00 €)" </w:instrText>
            </w:r>
            <w:r w:rsidRPr="003313C6">
              <w:fldChar w:fldCharType="separate"/>
            </w:r>
            <w:r w:rsidR="004E37FC">
              <w:rPr>
                <w:noProof/>
              </w:rPr>
              <w:t>7.775,00</w:t>
            </w:r>
            <w:r w:rsidR="004E37FC" w:rsidRPr="003313C6">
              <w:rPr>
                <w:noProof/>
              </w:rPr>
              <w:t xml:space="preserve"> €</w:t>
            </w:r>
            <w:r w:rsidRPr="003313C6">
              <w:fldChar w:fldCharType="end"/>
            </w:r>
          </w:p>
        </w:tc>
      </w:tr>
    </w:tbl>
    <w:p w14:paraId="035DDC9A" w14:textId="33112D00" w:rsidR="00744EBF" w:rsidRDefault="0043143F" w:rsidP="0043143F">
      <w:pPr>
        <w:pStyle w:val="Beschriftung"/>
      </w:pPr>
      <w:bookmarkStart w:id="37" w:name="_Toc183207355"/>
      <w:r>
        <w:t xml:space="preserve">Tabelle </w:t>
      </w:r>
      <w:fldSimple w:instr=" SEQ Tabelle \* ARABIC ">
        <w:r w:rsidR="0031077E">
          <w:rPr>
            <w:noProof/>
          </w:rPr>
          <w:t>6</w:t>
        </w:r>
      </w:fldSimple>
      <w:r>
        <w:t>: Übersicht Personal- &amp; Maschinenkosten</w:t>
      </w:r>
      <w:bookmarkEnd w:id="37"/>
    </w:p>
    <w:p w14:paraId="16CD6E37" w14:textId="15EDACBA" w:rsidR="000F2909" w:rsidRDefault="00411646" w:rsidP="001F7E38">
      <w:r>
        <w:t xml:space="preserve">Die Materialkosten pro Experiment werden auf 8,25 € veranschlagt. </w:t>
      </w:r>
      <w:r w:rsidR="000167FC">
        <w:t xml:space="preserve">In einem Monat werden durchschnittlich </w:t>
      </w:r>
      <w:r w:rsidR="00965205">
        <w:t xml:space="preserve">2400 Experimente durchgeführt. Die </w:t>
      </w:r>
      <w:r w:rsidR="004E37FC">
        <w:t>Q</w:t>
      </w:r>
      <w:r w:rsidR="00965205">
        <w:t xml:space="preserve">uote </w:t>
      </w:r>
      <w:r w:rsidR="004E37FC">
        <w:t xml:space="preserve">für die durch das Projekt vermeidbaren Experimente </w:t>
      </w:r>
      <w:r w:rsidR="00965205">
        <w:t>liegt bei 0,01%.</w:t>
      </w:r>
    </w:p>
    <w:p w14:paraId="5B215806" w14:textId="29524021" w:rsidR="00965205" w:rsidRDefault="00965205" w:rsidP="001F7E38"/>
    <w:p w14:paraId="50921CDF" w14:textId="4C2F7234" w:rsidR="00965205" w:rsidRDefault="00411646" w:rsidP="0043143F">
      <w:pPr>
        <w:keepNext/>
        <w:jc w:val="center"/>
      </w:pPr>
      <m:oMath>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7.775,00 €</m:t>
            </m:r>
          </m:num>
          <m:den>
            <m:r>
              <w:rPr>
                <w:rFonts w:ascii="Cambria Math" w:hAnsi="Cambria Math"/>
                <w:sz w:val="20"/>
                <w:szCs w:val="20"/>
              </w:rPr>
              <m:t>20</m:t>
            </m:r>
          </m:den>
        </m:f>
        <m:r>
          <w:rPr>
            <w:rFonts w:ascii="Cambria Math" w:hAnsi="Cambria Math"/>
            <w:sz w:val="20"/>
            <w:szCs w:val="20"/>
          </w:rPr>
          <m:t>+8,25 €)</m:t>
        </m:r>
        <m:r>
          <w:rPr>
            <w:rFonts w:ascii="Cambria Math" w:hAnsi="Cambria Math"/>
            <w:sz w:val="20"/>
            <w:szCs w:val="20"/>
          </w:rPr>
          <m:t>*2400*</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10000</m:t>
            </m:r>
          </m:den>
        </m:f>
        <m:r>
          <w:rPr>
            <w:rFonts w:ascii="Cambria Math" w:hAnsi="Cambria Math"/>
            <w:sz w:val="20"/>
            <w:szCs w:val="20"/>
          </w:rPr>
          <m:t xml:space="preserve">= </m:t>
        </m:r>
      </m:oMath>
      <w:r w:rsidR="004E37FC">
        <w:t>9</w:t>
      </w:r>
      <w:r>
        <w:t>5</w:t>
      </w:r>
      <w:r w:rsidR="00965205">
        <w:t>,</w:t>
      </w:r>
      <w:r>
        <w:t>28 €</w:t>
      </w:r>
    </w:p>
    <w:p w14:paraId="0A35293D" w14:textId="1BC57FA8" w:rsidR="00965205" w:rsidRDefault="0043143F" w:rsidP="005849C1">
      <w:pPr>
        <w:pStyle w:val="Beschriftung"/>
      </w:pPr>
      <w:r>
        <w:t xml:space="preserve">Formel </w:t>
      </w:r>
      <w:fldSimple w:instr=" SEQ Formel \* ARABIC ">
        <w:r w:rsidR="0031077E">
          <w:rPr>
            <w:noProof/>
          </w:rPr>
          <w:t>1</w:t>
        </w:r>
      </w:fldSimple>
      <w:r>
        <w:t xml:space="preserve">: Kosten </w:t>
      </w:r>
      <w:r w:rsidR="004E37FC">
        <w:t xml:space="preserve">pro </w:t>
      </w:r>
      <w:r>
        <w:t>Monat</w:t>
      </w:r>
      <w:r w:rsidR="004E37FC">
        <w:t xml:space="preserve"> durch vermeidbare fehlerhafte Experimente</w:t>
      </w:r>
    </w:p>
    <w:p w14:paraId="34C719B9" w14:textId="5C11CFF1" w:rsidR="000F2909" w:rsidRDefault="005849C1" w:rsidP="001F7E38">
      <w:r>
        <w:t>Mit 9</w:t>
      </w:r>
      <w:r w:rsidR="00411646">
        <w:t>5</w:t>
      </w:r>
      <w:r>
        <w:t>,</w:t>
      </w:r>
      <w:r w:rsidR="00411646">
        <w:t>28</w:t>
      </w:r>
      <w:r>
        <w:t xml:space="preserve"> € an Kosten im Monat, die durch das Projekt vermeidbar sind, amortisiert sich die Investition nach 3,</w:t>
      </w:r>
      <w:r w:rsidR="00285B54">
        <w:t>797 </w:t>
      </w:r>
      <w:r w:rsidRPr="00285B54">
        <w:t>Jahren</w:t>
      </w:r>
      <w:r>
        <w:t>.</w:t>
      </w:r>
    </w:p>
    <w:p w14:paraId="3C0ED9CA" w14:textId="00C78D0B" w:rsidR="005849C1" w:rsidRDefault="005849C1" w:rsidP="001F7E38"/>
    <w:p w14:paraId="61DE66EB" w14:textId="66DE1CE6" w:rsidR="005849C1" w:rsidRDefault="008214CD" w:rsidP="005849C1">
      <w:pPr>
        <w:keepNext/>
      </w:pPr>
      <m:oMathPara>
        <m:oMath>
          <m:f>
            <m:fPr>
              <m:ctrlPr>
                <w:rPr>
                  <w:rFonts w:ascii="Cambria Math" w:hAnsi="Cambria Math"/>
                  <w:i/>
                </w:rPr>
              </m:ctrlPr>
            </m:fPr>
            <m:num>
              <m:r>
                <w:rPr>
                  <w:rFonts w:ascii="Cambria Math" w:hAnsi="Cambria Math"/>
                </w:rPr>
                <m:t>4.341,48 €</m:t>
              </m:r>
            </m:num>
            <m:den>
              <m:r>
                <w:rPr>
                  <w:rFonts w:ascii="Cambria Math" w:hAnsi="Cambria Math"/>
                </w:rPr>
                <m:t>9</m:t>
              </m:r>
              <m:r>
                <w:rPr>
                  <w:rFonts w:ascii="Cambria Math" w:hAnsi="Cambria Math"/>
                </w:rPr>
                <m:t>5</m:t>
              </m:r>
              <m:r>
                <w:rPr>
                  <w:rFonts w:ascii="Cambria Math" w:hAnsi="Cambria Math"/>
                </w:rPr>
                <m:t>,</m:t>
              </m:r>
              <m:r>
                <w:rPr>
                  <w:rFonts w:ascii="Cambria Math" w:hAnsi="Cambria Math"/>
                </w:rPr>
                <m:t>28</m:t>
              </m:r>
              <m:r>
                <w:rPr>
                  <w:rFonts w:ascii="Cambria Math" w:hAnsi="Cambria Math"/>
                </w:rPr>
                <m:t xml:space="preserve"> €</m:t>
              </m:r>
              <m:r>
                <w:rPr>
                  <w:rFonts w:ascii="Cambria Math" w:hAnsi="Cambria Math"/>
                </w:rPr>
                <m:t>/Monat</m:t>
              </m:r>
              <m:r>
                <w:rPr>
                  <w:rFonts w:ascii="Cambria Math" w:hAnsi="Cambria Math"/>
                </w:rPr>
                <m:t>*12</m:t>
              </m:r>
              <m:r>
                <w:rPr>
                  <w:rFonts w:ascii="Cambria Math" w:hAnsi="Cambria Math"/>
                </w:rPr>
                <m:t xml:space="preserve"> Monate/Jahr</m:t>
              </m:r>
            </m:den>
          </m:f>
          <m:r>
            <w:rPr>
              <w:rFonts w:ascii="Cambria Math" w:hAnsi="Cambria Math"/>
            </w:rPr>
            <m:t>=3,</m:t>
          </m:r>
          <m:r>
            <w:rPr>
              <w:rFonts w:ascii="Cambria Math" w:hAnsi="Cambria Math"/>
            </w:rPr>
            <m:t>797 Jahre</m:t>
          </m:r>
        </m:oMath>
      </m:oMathPara>
    </w:p>
    <w:p w14:paraId="29E787FE" w14:textId="5A8B1F39" w:rsidR="00B83EDA" w:rsidRDefault="005849C1" w:rsidP="005849C1">
      <w:pPr>
        <w:pStyle w:val="Beschriftung"/>
      </w:pPr>
      <w:r>
        <w:t xml:space="preserve">Formel </w:t>
      </w:r>
      <w:fldSimple w:instr=" SEQ Formel \* ARABIC ">
        <w:r w:rsidR="0031077E">
          <w:rPr>
            <w:noProof/>
          </w:rPr>
          <w:t>2</w:t>
        </w:r>
      </w:fldSimple>
      <w:r>
        <w:t>: Amortisationsrechnung</w:t>
      </w:r>
    </w:p>
    <w:p w14:paraId="72DEC626" w14:textId="1EDD0A58" w:rsidR="00DC09E6" w:rsidRPr="00DC09E6" w:rsidRDefault="00DC09E6" w:rsidP="00DC09E6"/>
    <w:p w14:paraId="2E03C720" w14:textId="66A385F3" w:rsidR="00B83EDA" w:rsidRDefault="001F7E38" w:rsidP="00B83EDA">
      <w:pPr>
        <w:pStyle w:val="berschrift3"/>
      </w:pPr>
      <w:bookmarkStart w:id="38" w:name="_Toc183207533"/>
      <w:r>
        <w:t>Entwurf</w:t>
      </w:r>
      <w:bookmarkEnd w:id="38"/>
    </w:p>
    <w:p w14:paraId="713E6A0A" w14:textId="7DA4E377" w:rsidR="00B83EDA" w:rsidRDefault="00081EAB" w:rsidP="00B83EDA">
      <w:r>
        <w:t xml:space="preserve">Der Raspberry Pi 4 Modell B </w:t>
      </w:r>
      <w:r w:rsidR="00E04562">
        <w:t>wurde</w:t>
      </w:r>
      <w:r>
        <w:t xml:space="preserve"> über die GPIO Pins </w:t>
      </w:r>
      <w:r w:rsidR="00E04562">
        <w:t xml:space="preserve">gemäß der Anschlusstabelle (Tabelle 7) und Abbildung 3 mit dem DHT11 Sensor verbunden. Nun konnte, durch einen dem DHT11 Sensor beiliegendem </w:t>
      </w:r>
      <w:r w:rsidR="00425332">
        <w:t>Python-</w:t>
      </w:r>
      <w:r w:rsidR="00E04562">
        <w:t>Beispielcode</w:t>
      </w:r>
      <w:sdt>
        <w:sdtPr>
          <w:id w:val="1856845170"/>
          <w:citation/>
        </w:sdtPr>
        <w:sdtEndPr/>
        <w:sdtContent>
          <w:r w:rsidR="00425332">
            <w:fldChar w:fldCharType="begin"/>
          </w:r>
          <w:r w:rsidR="00425332">
            <w:instrText xml:space="preserve"> CITATION Pro19 \l 1031 </w:instrText>
          </w:r>
          <w:r w:rsidR="00425332">
            <w:fldChar w:fldCharType="separate"/>
          </w:r>
          <w:r w:rsidR="00425332">
            <w:rPr>
              <w:noProof/>
            </w:rPr>
            <w:t xml:space="preserve"> </w:t>
          </w:r>
          <w:r w:rsidR="00425332" w:rsidRPr="00425332">
            <w:rPr>
              <w:noProof/>
            </w:rPr>
            <w:t>(Ibrahim, 2019)</w:t>
          </w:r>
          <w:r w:rsidR="00425332">
            <w:fldChar w:fldCharType="end"/>
          </w:r>
        </w:sdtContent>
      </w:sdt>
      <w:r w:rsidR="004E6511">
        <w:t>,</w:t>
      </w:r>
      <w:r w:rsidR="00E04562">
        <w:t xml:space="preserve"> getestet werden ob der Sensor Daten liefert.</w:t>
      </w:r>
    </w:p>
    <w:p w14:paraId="2477A501" w14:textId="1D01D69B" w:rsidR="00E04562" w:rsidRDefault="00E04562" w:rsidP="00B83EDA"/>
    <w:tbl>
      <w:tblPr>
        <w:tblStyle w:val="EinfacheTabelle3"/>
        <w:tblpPr w:leftFromText="141" w:rightFromText="141" w:vertAnchor="text" w:horzAnchor="margin" w:tblpY="37"/>
        <w:tblW w:w="0" w:type="auto"/>
        <w:tblLook w:val="04A0" w:firstRow="1" w:lastRow="0" w:firstColumn="1" w:lastColumn="0" w:noHBand="0" w:noVBand="1"/>
      </w:tblPr>
      <w:tblGrid>
        <w:gridCol w:w="5012"/>
        <w:gridCol w:w="5012"/>
      </w:tblGrid>
      <w:tr w:rsidR="00E04562" w:rsidRPr="003313C6" w14:paraId="514E0B91" w14:textId="77777777" w:rsidTr="00E04562">
        <w:trPr>
          <w:cnfStyle w:val="100000000000" w:firstRow="1" w:lastRow="0" w:firstColumn="0" w:lastColumn="0" w:oddVBand="0" w:evenVBand="0" w:oddHBand="0" w:evenHBand="0" w:firstRowFirstColumn="0" w:firstRowLastColumn="0" w:lastRowFirstColumn="0" w:lastRowLastColumn="0"/>
          <w:cantSplit/>
        </w:trPr>
        <w:tc>
          <w:tcPr>
            <w:cnfStyle w:val="001000000100" w:firstRow="0" w:lastRow="0" w:firstColumn="1" w:lastColumn="0" w:oddVBand="0" w:evenVBand="0" w:oddHBand="0" w:evenHBand="0" w:firstRowFirstColumn="1" w:firstRowLastColumn="0" w:lastRowFirstColumn="0" w:lastRowLastColumn="0"/>
            <w:tcW w:w="5012" w:type="dxa"/>
          </w:tcPr>
          <w:p w14:paraId="5B69C5A2" w14:textId="77777777" w:rsidR="00E04562" w:rsidRPr="003313C6" w:rsidRDefault="00E04562" w:rsidP="00E04562">
            <w:r w:rsidRPr="003313C6">
              <w:t>Raspberry Pi</w:t>
            </w:r>
          </w:p>
        </w:tc>
        <w:tc>
          <w:tcPr>
            <w:tcW w:w="5012" w:type="dxa"/>
          </w:tcPr>
          <w:p w14:paraId="03CFADE0" w14:textId="77777777" w:rsidR="00E04562" w:rsidRPr="003313C6" w:rsidRDefault="00E04562" w:rsidP="00E04562">
            <w:pPr>
              <w:jc w:val="right"/>
              <w:cnfStyle w:val="100000000000" w:firstRow="1" w:lastRow="0" w:firstColumn="0" w:lastColumn="0" w:oddVBand="0" w:evenVBand="0" w:oddHBand="0" w:evenHBand="0" w:firstRowFirstColumn="0" w:firstRowLastColumn="0" w:lastRowFirstColumn="0" w:lastRowLastColumn="0"/>
            </w:pPr>
            <w:r w:rsidRPr="003313C6">
              <w:t>DHT11</w:t>
            </w:r>
          </w:p>
        </w:tc>
      </w:tr>
      <w:tr w:rsidR="00E04562" w:rsidRPr="003313C6" w14:paraId="21F7AF63" w14:textId="77777777" w:rsidTr="00E04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2" w:type="dxa"/>
          </w:tcPr>
          <w:p w14:paraId="3A1EA56C" w14:textId="77777777" w:rsidR="00E04562" w:rsidRPr="003313C6" w:rsidRDefault="00E04562" w:rsidP="00E04562">
            <w:r w:rsidRPr="003313C6">
              <w:t>GPIO 23</w:t>
            </w:r>
            <w:r>
              <w:tab/>
            </w:r>
            <w:r w:rsidRPr="003313C6">
              <w:t>(Pin 16)</w:t>
            </w:r>
          </w:p>
        </w:tc>
        <w:tc>
          <w:tcPr>
            <w:tcW w:w="5012" w:type="dxa"/>
          </w:tcPr>
          <w:p w14:paraId="44BD01B7" w14:textId="77777777" w:rsidR="00E04562" w:rsidRPr="003313C6" w:rsidRDefault="00E04562" w:rsidP="00E04562">
            <w:pPr>
              <w:jc w:val="right"/>
              <w:cnfStyle w:val="000000100000" w:firstRow="0" w:lastRow="0" w:firstColumn="0" w:lastColumn="0" w:oddVBand="0" w:evenVBand="0" w:oddHBand="1" w:evenHBand="0" w:firstRowFirstColumn="0" w:firstRowLastColumn="0" w:lastRowFirstColumn="0" w:lastRowLastColumn="0"/>
            </w:pPr>
            <w:r w:rsidRPr="003313C6">
              <w:t>Signal</w:t>
            </w:r>
          </w:p>
        </w:tc>
      </w:tr>
      <w:tr w:rsidR="00E04562" w:rsidRPr="003313C6" w14:paraId="7F2FECD8" w14:textId="77777777" w:rsidTr="00E04562">
        <w:tc>
          <w:tcPr>
            <w:cnfStyle w:val="001000000000" w:firstRow="0" w:lastRow="0" w:firstColumn="1" w:lastColumn="0" w:oddVBand="0" w:evenVBand="0" w:oddHBand="0" w:evenHBand="0" w:firstRowFirstColumn="0" w:firstRowLastColumn="0" w:lastRowFirstColumn="0" w:lastRowLastColumn="0"/>
            <w:tcW w:w="5012" w:type="dxa"/>
          </w:tcPr>
          <w:p w14:paraId="36101DA4" w14:textId="77777777" w:rsidR="00E04562" w:rsidRPr="003313C6" w:rsidRDefault="00E04562" w:rsidP="00E04562">
            <w:r w:rsidRPr="003313C6">
              <w:t>+3,3 V</w:t>
            </w:r>
            <w:r>
              <w:tab/>
            </w:r>
            <w:r>
              <w:tab/>
            </w:r>
            <w:r w:rsidRPr="003313C6">
              <w:t>(Pin 1)</w:t>
            </w:r>
          </w:p>
        </w:tc>
        <w:tc>
          <w:tcPr>
            <w:tcW w:w="5012" w:type="dxa"/>
          </w:tcPr>
          <w:p w14:paraId="234DEAA8" w14:textId="77777777" w:rsidR="00E04562" w:rsidRPr="003313C6" w:rsidRDefault="00E04562" w:rsidP="00E04562">
            <w:pPr>
              <w:jc w:val="right"/>
              <w:cnfStyle w:val="000000000000" w:firstRow="0" w:lastRow="0" w:firstColumn="0" w:lastColumn="0" w:oddVBand="0" w:evenVBand="0" w:oddHBand="0" w:evenHBand="0" w:firstRowFirstColumn="0" w:firstRowLastColumn="0" w:lastRowFirstColumn="0" w:lastRowLastColumn="0"/>
            </w:pPr>
            <w:r w:rsidRPr="003313C6">
              <w:t>+V</w:t>
            </w:r>
          </w:p>
        </w:tc>
      </w:tr>
      <w:tr w:rsidR="00E04562" w:rsidRPr="003313C6" w14:paraId="4B5B7432" w14:textId="77777777" w:rsidTr="00E04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2" w:type="dxa"/>
          </w:tcPr>
          <w:p w14:paraId="6C9E150D" w14:textId="77777777" w:rsidR="00E04562" w:rsidRPr="003313C6" w:rsidRDefault="00E04562" w:rsidP="00E04562">
            <w:r w:rsidRPr="003313C6">
              <w:t>GND</w:t>
            </w:r>
            <w:r>
              <w:tab/>
            </w:r>
            <w:r>
              <w:tab/>
            </w:r>
            <w:r w:rsidRPr="003313C6">
              <w:t>(Pin 6)</w:t>
            </w:r>
          </w:p>
        </w:tc>
        <w:tc>
          <w:tcPr>
            <w:tcW w:w="5012" w:type="dxa"/>
          </w:tcPr>
          <w:p w14:paraId="079A73DC" w14:textId="77777777" w:rsidR="00E04562" w:rsidRPr="003313C6" w:rsidRDefault="00E04562" w:rsidP="00E04562">
            <w:pPr>
              <w:keepNext/>
              <w:jc w:val="right"/>
              <w:cnfStyle w:val="000000100000" w:firstRow="0" w:lastRow="0" w:firstColumn="0" w:lastColumn="0" w:oddVBand="0" w:evenVBand="0" w:oddHBand="1" w:evenHBand="0" w:firstRowFirstColumn="0" w:firstRowLastColumn="0" w:lastRowFirstColumn="0" w:lastRowLastColumn="0"/>
            </w:pPr>
            <w:r w:rsidRPr="003313C6">
              <w:t>GND</w:t>
            </w:r>
          </w:p>
        </w:tc>
      </w:tr>
    </w:tbl>
    <w:p w14:paraId="7CD55549" w14:textId="0161B8F2" w:rsidR="00E04562" w:rsidRPr="003313C6" w:rsidRDefault="00E04562" w:rsidP="00E04562">
      <w:pPr>
        <w:pStyle w:val="Beschriftung"/>
      </w:pPr>
      <w:bookmarkStart w:id="39" w:name="_Toc183207356"/>
      <w:r w:rsidRPr="003313C6">
        <w:t xml:space="preserve">Tabelle </w:t>
      </w:r>
      <w:fldSimple w:instr=" SEQ Tabelle \* ARABIC ">
        <w:r w:rsidR="0031077E">
          <w:rPr>
            <w:noProof/>
          </w:rPr>
          <w:t>7</w:t>
        </w:r>
      </w:fldSimple>
      <w:r w:rsidRPr="003313C6">
        <w:t>: Anschlusstabelle Raspberry Pi - DHT11</w:t>
      </w:r>
      <w:bookmarkEnd w:id="39"/>
    </w:p>
    <w:p w14:paraId="6A92B779" w14:textId="2C762CF7" w:rsidR="00E04562" w:rsidRDefault="00E04562" w:rsidP="00B83EDA">
      <w:r>
        <w:t xml:space="preserve">War dieser Test erfolgreich, so konnte der Code weiter modifiziert werden um die Daten an </w:t>
      </w:r>
      <w:r w:rsidR="001664E2">
        <w:t>einen öffentlichen MQTT Broker zu übertragen.</w:t>
      </w:r>
    </w:p>
    <w:p w14:paraId="4CA7C124" w14:textId="5AA971DF" w:rsidR="001664E2" w:rsidRDefault="001664E2" w:rsidP="00B83EDA"/>
    <w:p w14:paraId="31825227" w14:textId="39B73ECC" w:rsidR="001664E2" w:rsidRDefault="001664E2" w:rsidP="00B83EDA">
      <w:proofErr w:type="spellStart"/>
      <w:r w:rsidRPr="001664E2">
        <w:t>Node</w:t>
      </w:r>
      <w:proofErr w:type="spellEnd"/>
      <w:r w:rsidRPr="001664E2">
        <w:t xml:space="preserve">-RED </w:t>
      </w:r>
      <w:r>
        <w:t>sollte primär zum Empfangen der Daten und zur Erstellung der graphischen Nutzeroberfläche verwendet werden. Ein entsprechendes Dashboard ließ sich via Paletten-Import schnell hinzufügen.</w:t>
      </w:r>
    </w:p>
    <w:p w14:paraId="45F0E79C" w14:textId="59AC2CD2" w:rsidR="004E6511" w:rsidRPr="001664E2" w:rsidRDefault="004E6511" w:rsidP="00B83EDA">
      <w:r>
        <w:t>Gewünscht waren Skalen und Liniendiagramme.</w:t>
      </w:r>
    </w:p>
    <w:p w14:paraId="6EBE5E4A" w14:textId="68D5E320" w:rsidR="00E04562" w:rsidRDefault="0044533B" w:rsidP="004E6511">
      <w:r>
        <w:rPr>
          <w:noProof/>
        </w:rPr>
        <w:lastRenderedPageBreak/>
        <mc:AlternateContent>
          <mc:Choice Requires="wpg">
            <w:drawing>
              <wp:inline distT="0" distB="0" distL="0" distR="0" wp14:anchorId="32E0393A" wp14:editId="423D225F">
                <wp:extent cx="3508310" cy="3191069"/>
                <wp:effectExtent l="0" t="0" r="0" b="9525"/>
                <wp:docPr id="24" name="Gruppieren 24"/>
                <wp:cNvGraphicFramePr/>
                <a:graphic xmlns:a="http://schemas.openxmlformats.org/drawingml/2006/main">
                  <a:graphicData uri="http://schemas.microsoft.com/office/word/2010/wordprocessingGroup">
                    <wpg:wgp>
                      <wpg:cNvGrpSpPr/>
                      <wpg:grpSpPr>
                        <a:xfrm>
                          <a:off x="0" y="0"/>
                          <a:ext cx="3508310" cy="3191069"/>
                          <a:chOff x="0" y="0"/>
                          <a:chExt cx="3486785" cy="3658235"/>
                        </a:xfrm>
                      </wpg:grpSpPr>
                      <pic:pic xmlns:pic="http://schemas.openxmlformats.org/drawingml/2006/picture">
                        <pic:nvPicPr>
                          <pic:cNvPr id="25" name="Grafik 25"/>
                          <pic:cNvPicPr>
                            <a:picLocks noChangeAspect="1"/>
                          </pic:cNvPicPr>
                        </pic:nvPicPr>
                        <pic:blipFill rotWithShape="1">
                          <a:blip r:embed="rId23" cstate="print">
                            <a:extLst>
                              <a:ext uri="{28A0092B-C50C-407E-A947-70E740481C1C}">
                                <a14:useLocalDpi xmlns:a14="http://schemas.microsoft.com/office/drawing/2010/main" val="0"/>
                              </a:ext>
                            </a:extLst>
                          </a:blip>
                          <a:srcRect l="5989" r="24111"/>
                          <a:stretch/>
                        </pic:blipFill>
                        <pic:spPr bwMode="auto">
                          <a:xfrm rot="16200000">
                            <a:off x="76835" y="-74930"/>
                            <a:ext cx="3335020" cy="3484880"/>
                          </a:xfrm>
                          <a:prstGeom prst="rect">
                            <a:avLst/>
                          </a:prstGeom>
                          <a:ln>
                            <a:noFill/>
                          </a:ln>
                          <a:extLst>
                            <a:ext uri="{53640926-AAD7-44D8-BBD7-CCE9431645EC}">
                              <a14:shadowObscured xmlns:a14="http://schemas.microsoft.com/office/drawing/2010/main"/>
                            </a:ext>
                          </a:extLst>
                        </pic:spPr>
                      </pic:pic>
                      <wps:wsp>
                        <wps:cNvPr id="26" name="Textfeld 26"/>
                        <wps:cNvSpPr txBox="1"/>
                        <wps:spPr>
                          <a:xfrm>
                            <a:off x="0" y="3391535"/>
                            <a:ext cx="3484880" cy="266700"/>
                          </a:xfrm>
                          <a:prstGeom prst="rect">
                            <a:avLst/>
                          </a:prstGeom>
                          <a:solidFill>
                            <a:prstClr val="white"/>
                          </a:solidFill>
                          <a:ln>
                            <a:noFill/>
                          </a:ln>
                        </wps:spPr>
                        <wps:txbx>
                          <w:txbxContent>
                            <w:p w14:paraId="3C2EA4A3" w14:textId="5763AE7F" w:rsidR="00B83EDA" w:rsidRPr="00EF4577" w:rsidRDefault="00B83EDA" w:rsidP="00B83EDA">
                              <w:pPr>
                                <w:pStyle w:val="Beschriftung"/>
                                <w:rPr>
                                  <w:b/>
                                  <w:noProof/>
                                  <w:sz w:val="36"/>
                                </w:rPr>
                              </w:pPr>
                              <w:bookmarkStart w:id="40" w:name="_Toc183207348"/>
                              <w:r>
                                <w:t xml:space="preserve">Abbildung </w:t>
                              </w:r>
                              <w:fldSimple w:instr=" SEQ Abbildung \* ARABIC ">
                                <w:r w:rsidR="0031077E">
                                  <w:rPr>
                                    <w:noProof/>
                                  </w:rPr>
                                  <w:t>3</w:t>
                                </w:r>
                              </w:fldSimple>
                              <w:r>
                                <w:t xml:space="preserve">: </w:t>
                              </w:r>
                              <w:r w:rsidRPr="00F03828">
                                <w:t xml:space="preserve">Möglicher Anschluss des DHT11 </w:t>
                              </w:r>
                              <w:r w:rsidR="004E6511">
                                <w:t xml:space="preserve">Sensors </w:t>
                              </w:r>
                              <w:r w:rsidRPr="00F03828">
                                <w:t>an den Raspberry Pi</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inline>
            </w:drawing>
          </mc:Choice>
          <mc:Fallback>
            <w:pict>
              <v:group w14:anchorId="32E0393A" id="Gruppieren 24" o:spid="_x0000_s1027" style="width:276.25pt;height:251.25pt;mso-position-horizontal-relative:char;mso-position-vertical-relative:line" coordsize="34867,365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5" o:spid="_x0000_s1028" type="#_x0000_t75" style="position:absolute;left:768;top:-749;width:33350;height:34848;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">
                  <v:imagedata r:id="rId24" o:title="" cropleft="3925f" cropright="15801f"/>
                </v:shape>
                <v:shape id="Textfeld 26" o:spid="_x0000_s1029" type="#_x0000_t202" style="position:absolute;top:33915;width:3484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" stroked="f">
                  <v:textbox inset="0,0,0,0">
                    <w:txbxContent>
                      <w:p w14:paraId="3C2EA4A3" w14:textId="5763AE7F" w:rsidR="00B83EDA" w:rsidRPr="00EF4577" w:rsidRDefault="00B83EDA" w:rsidP="00B83EDA">
                        <w:pPr>
                          <w:pStyle w:val="Beschriftung"/>
                          <w:rPr>
                            <w:b/>
                            <w:noProof/>
                            <w:sz w:val="36"/>
                          </w:rPr>
                        </w:pPr>
                        <w:bookmarkStart w:id="41" w:name="_Toc183207348"/>
                        <w:r>
                          <w:t xml:space="preserve">Abbildung </w:t>
                        </w:r>
                        <w:fldSimple w:instr=" SEQ Abbildung \* ARABIC ">
                          <w:r w:rsidR="0031077E">
                            <w:rPr>
                              <w:noProof/>
                            </w:rPr>
                            <w:t>3</w:t>
                          </w:r>
                        </w:fldSimple>
                        <w:r>
                          <w:t xml:space="preserve">: </w:t>
                        </w:r>
                        <w:r w:rsidRPr="00F03828">
                          <w:t xml:space="preserve">Möglicher Anschluss des DHT11 </w:t>
                        </w:r>
                        <w:r w:rsidR="004E6511">
                          <w:t xml:space="preserve">Sensors </w:t>
                        </w:r>
                        <w:r w:rsidRPr="00F03828">
                          <w:t>an den Raspberry Pi</w:t>
                        </w:r>
                        <w:bookmarkEnd w:id="41"/>
                      </w:p>
                    </w:txbxContent>
                  </v:textbox>
                </v:shape>
                <w10:anchorlock/>
              </v:group>
            </w:pict>
          </mc:Fallback>
        </mc:AlternateContent>
      </w:r>
    </w:p>
    <w:p w14:paraId="70773B2F" w14:textId="77777777" w:rsidR="004E6511" w:rsidRPr="001664E2" w:rsidRDefault="004E6511" w:rsidP="004E6511"/>
    <w:p w14:paraId="2C52030E" w14:textId="7EE4AA0A" w:rsidR="0059371D" w:rsidRDefault="001F7E38" w:rsidP="0059371D">
      <w:pPr>
        <w:pStyle w:val="berschrift3"/>
      </w:pPr>
      <w:bookmarkStart w:id="42" w:name="_Implementierung"/>
      <w:bookmarkStart w:id="43" w:name="_Toc183207534"/>
      <w:bookmarkEnd w:id="42"/>
      <w:r>
        <w:t>Implementierung</w:t>
      </w:r>
      <w:bookmarkEnd w:id="43"/>
    </w:p>
    <w:p w14:paraId="455CD636" w14:textId="6215D695" w:rsidR="001664E2" w:rsidRDefault="001664E2" w:rsidP="0059371D">
      <w:r>
        <w:t xml:space="preserve">Während der Implementierung und der unter </w:t>
      </w:r>
      <w:hyperlink w:anchor="_Ablaufplan" w:history="1">
        <w:r w:rsidRPr="001664E2">
          <w:rPr>
            <w:rStyle w:val="Hyperlink"/>
          </w:rPr>
          <w:t>2.5 Ablaufplan</w:t>
        </w:r>
      </w:hyperlink>
      <w:r>
        <w:t xml:space="preserve"> geschilderten Verwendung der Selbstkontrolle durch Regelkreis kam es zu Verbesserungen des Systems die hier mit Versionen bezeichnet werden.</w:t>
      </w:r>
    </w:p>
    <w:p w14:paraId="7AD5F674" w14:textId="77777777" w:rsidR="001664E2" w:rsidRDefault="001664E2" w:rsidP="0059371D"/>
    <w:p w14:paraId="09A3F7C1" w14:textId="46B2D0CC" w:rsidR="00393CE1" w:rsidRDefault="00393CE1" w:rsidP="000F0076">
      <w:pPr>
        <w:pStyle w:val="Listenabsatz"/>
        <w:numPr>
          <w:ilvl w:val="0"/>
          <w:numId w:val="14"/>
        </w:numPr>
      </w:pPr>
      <w:r>
        <w:t>Version 1:</w:t>
      </w:r>
    </w:p>
    <w:p w14:paraId="72646F31" w14:textId="4219639B" w:rsidR="00393CE1" w:rsidRDefault="00393CE1" w:rsidP="00393CE1">
      <w:r>
        <w:t xml:space="preserve">Zu Beginn gab es eine Lösung mit Python Code der automatisiert die Werte des DHT11 Sensors an einen öffentlichen MQTT Broker übermittelte. Anschließend wurden diese Daten via MQTT Abonnement von </w:t>
      </w:r>
      <w:proofErr w:type="spellStart"/>
      <w:r>
        <w:t>Node</w:t>
      </w:r>
      <w:proofErr w:type="spellEnd"/>
      <w:r>
        <w:t>-RED empfangen und optisch aufbereitet. Der Python Code musste hierfür von Hand auf dem Raspberry Pi gestartet werden.</w:t>
      </w:r>
    </w:p>
    <w:p w14:paraId="120AA0F7" w14:textId="77777777" w:rsidR="00393CE1" w:rsidRDefault="00393CE1" w:rsidP="00393CE1"/>
    <w:p w14:paraId="3CCDE871" w14:textId="33DFFD9A" w:rsidR="00393CE1" w:rsidRDefault="00393CE1" w:rsidP="000F0076">
      <w:pPr>
        <w:pStyle w:val="Listenabsatz"/>
        <w:numPr>
          <w:ilvl w:val="0"/>
          <w:numId w:val="14"/>
        </w:numPr>
      </w:pPr>
      <w:r>
        <w:t>Version 2:</w:t>
      </w:r>
    </w:p>
    <w:p w14:paraId="425B002E" w14:textId="289DB264" w:rsidR="00393CE1" w:rsidRDefault="00393CE1" w:rsidP="00393CE1">
      <w:r>
        <w:t xml:space="preserve">Durch Import der Entsprechenden Paletten ist </w:t>
      </w:r>
      <w:proofErr w:type="spellStart"/>
      <w:r>
        <w:t>Node</w:t>
      </w:r>
      <w:proofErr w:type="spellEnd"/>
      <w:r>
        <w:t xml:space="preserve">-RED in der Lage Python Code selbständig auszuführen. Eine Übertragung an den öffentlichen MQTT Broker muss nun nicht mehr über den Python Code erfolgen, sondern wird von </w:t>
      </w:r>
      <w:proofErr w:type="spellStart"/>
      <w:r>
        <w:t>Node</w:t>
      </w:r>
      <w:proofErr w:type="spellEnd"/>
      <w:r>
        <w:t>-RED übernommen.</w:t>
      </w:r>
    </w:p>
    <w:p w14:paraId="3822C957" w14:textId="77777777" w:rsidR="00393CE1" w:rsidRDefault="00393CE1" w:rsidP="00393CE1"/>
    <w:p w14:paraId="2992E646" w14:textId="77777777" w:rsidR="00393CE1" w:rsidRDefault="00393CE1" w:rsidP="000F0076">
      <w:pPr>
        <w:pStyle w:val="Listenabsatz"/>
        <w:numPr>
          <w:ilvl w:val="0"/>
          <w:numId w:val="14"/>
        </w:numPr>
      </w:pPr>
      <w:r>
        <w:t>Version 3:</w:t>
      </w:r>
    </w:p>
    <w:p w14:paraId="0398D2D7" w14:textId="77777777" w:rsidR="00393CE1" w:rsidRDefault="00393CE1" w:rsidP="00393CE1">
      <w:r>
        <w:t xml:space="preserve">Nach Installation der BCM 2835 Bibliothek ist </w:t>
      </w:r>
      <w:proofErr w:type="spellStart"/>
      <w:r>
        <w:t>Node</w:t>
      </w:r>
      <w:proofErr w:type="spellEnd"/>
      <w:r>
        <w:t>-RED in der Lage direkt Informationen des Sensors zu verarbeiten. Ein Python Skript ist nicht länger notwendig.</w:t>
      </w:r>
    </w:p>
    <w:p w14:paraId="18DD398E" w14:textId="77777777" w:rsidR="00393CE1" w:rsidRDefault="00393CE1" w:rsidP="00393CE1"/>
    <w:p w14:paraId="79F5BFF1" w14:textId="77777777" w:rsidR="00393CE1" w:rsidRDefault="00393CE1" w:rsidP="000F0076">
      <w:pPr>
        <w:pStyle w:val="Listenabsatz"/>
        <w:numPr>
          <w:ilvl w:val="0"/>
          <w:numId w:val="14"/>
        </w:numPr>
      </w:pPr>
      <w:r>
        <w:t>Version 4:</w:t>
      </w:r>
    </w:p>
    <w:p w14:paraId="63D18C11" w14:textId="77777777" w:rsidR="00393CE1" w:rsidRDefault="00393CE1" w:rsidP="00393CE1">
      <w:r>
        <w:t xml:space="preserve">Mit Installation des </w:t>
      </w:r>
      <w:proofErr w:type="spellStart"/>
      <w:r>
        <w:t>Eclipse</w:t>
      </w:r>
      <w:proofErr w:type="spellEnd"/>
      <w:r>
        <w:t xml:space="preserve"> </w:t>
      </w:r>
      <w:proofErr w:type="spellStart"/>
      <w:r>
        <w:t>Mosquitto</w:t>
      </w:r>
      <w:proofErr w:type="spellEnd"/>
      <w:r>
        <w:t xml:space="preserve">™ Nachrichten Brokers ist kein öffentlicher MQTT Broker mehr notwendig. Die Verarbeitung und das Veröffentlichen werden nun komplett über den Raspberry Pi und </w:t>
      </w:r>
      <w:proofErr w:type="spellStart"/>
      <w:r>
        <w:t>Node</w:t>
      </w:r>
      <w:proofErr w:type="spellEnd"/>
      <w:r>
        <w:t>-RED geregelt.</w:t>
      </w:r>
    </w:p>
    <w:p w14:paraId="78F74A67" w14:textId="77777777" w:rsidR="00393CE1" w:rsidRDefault="00393CE1" w:rsidP="00393CE1">
      <w:r>
        <w:t xml:space="preserve">Somit ist eine Abhängigkeit von äußeren Komponenten nicht mehr gegeben und die Komplexität enorm gesunken. Dies fördert auch die Wartbarkeit. Darüber hinaus ist es so nun möglich dieses System ohne großen Aufwand zu erweitern oder auf eine andere Plattform zu übertragen. </w:t>
      </w:r>
    </w:p>
    <w:p w14:paraId="5F242B74" w14:textId="4C9A4F5E" w:rsidR="00393CE1" w:rsidRDefault="00393CE1" w:rsidP="0059371D"/>
    <w:p w14:paraId="2DEF2D85" w14:textId="77777777" w:rsidR="00D07228" w:rsidRDefault="000F0076" w:rsidP="0059371D">
      <w:r>
        <w:t xml:space="preserve">Allen Versionen war eine Nutzung von </w:t>
      </w:r>
      <w:proofErr w:type="spellStart"/>
      <w:r>
        <w:t>Node</w:t>
      </w:r>
      <w:proofErr w:type="spellEnd"/>
      <w:r>
        <w:t xml:space="preserve">-RED zur Erstellung einer graphischen Nutzeroberfläche gemein, die über </w:t>
      </w:r>
      <w:hyperlink w:history="1">
        <w:r w:rsidR="00FA7253" w:rsidRPr="003F099A">
          <w:rPr>
            <w:rStyle w:val="Hyperlink"/>
          </w:rPr>
          <w:t>http://&lt;IP_des_Raspberry_Pi&gt;:1880/dashboard/</w:t>
        </w:r>
      </w:hyperlink>
      <w:r>
        <w:t xml:space="preserve"> </w:t>
      </w:r>
      <w:r w:rsidR="00FA7253">
        <w:t>im Netzwerk des Raspberry Pi 4 Modell B zur Verfügung gestellt wurde.</w:t>
      </w:r>
    </w:p>
    <w:p w14:paraId="1FAF9572" w14:textId="2B4FC2C1" w:rsidR="000F0076" w:rsidRDefault="00425332" w:rsidP="0059371D">
      <w:r>
        <w:t xml:space="preserve"> </w:t>
      </w:r>
    </w:p>
    <w:p w14:paraId="4AD2A52E" w14:textId="7589E0D6" w:rsidR="00D07228" w:rsidRDefault="00FA7253" w:rsidP="00D07228">
      <w:r>
        <w:t xml:space="preserve">Diese Nutzeroberfläche zeigte sowohl die Messwerte in Form von Skalen (Abbildung 4) als auch in Liniendiagrammen. Darüber hinaus wurde ein Warnhinweis </w:t>
      </w:r>
      <w:r w:rsidR="00875DF2">
        <w:t>per Pop-Up eingeblendet, wenn Messwerte über oder Unterschritten wurden.</w:t>
      </w:r>
      <w:r w:rsidR="00D07228">
        <w:t xml:space="preserve"> Wartung und Anpassung der Grenzwerte konnte über </w:t>
      </w:r>
      <w:hyperlink w:history="1">
        <w:r w:rsidR="00D07228" w:rsidRPr="003F099A">
          <w:rPr>
            <w:rStyle w:val="Hyperlink"/>
          </w:rPr>
          <w:t>http://&lt;IP_des_Raspberry_Pi&gt;:1880/</w:t>
        </w:r>
      </w:hyperlink>
      <w:r w:rsidR="00D07228">
        <w:t xml:space="preserve"> erfolgen.</w:t>
      </w:r>
    </w:p>
    <w:p w14:paraId="45837025" w14:textId="77777777" w:rsidR="00D07228" w:rsidRDefault="00D07228" w:rsidP="00D07228"/>
    <w:p w14:paraId="123092B4" w14:textId="5C873A41" w:rsidR="00FA7253" w:rsidRDefault="00D07228" w:rsidP="00D07228">
      <w:r>
        <w:t xml:space="preserve"> </w:t>
      </w:r>
      <w:r w:rsidR="00FA7253">
        <w:rPr>
          <w:noProof/>
        </w:rPr>
        <w:drawing>
          <wp:inline distT="0" distB="0" distL="0" distR="0" wp14:anchorId="08823E9E" wp14:editId="745220B1">
            <wp:extent cx="6001588" cy="1733792"/>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fik 27"/>
                    <pic:cNvPicPr/>
                  </pic:nvPicPr>
                  <pic:blipFill>
                    <a:blip r:embed="rId25">
                      <a:extLst>
                        <a:ext uri="{28A0092B-C50C-407E-A947-70E740481C1C}">
                          <a14:useLocalDpi xmlns:a14="http://schemas.microsoft.com/office/drawing/2010/main" val="0"/>
                        </a:ext>
                      </a:extLst>
                    </a:blip>
                    <a:stretch>
                      <a:fillRect/>
                    </a:stretch>
                  </pic:blipFill>
                  <pic:spPr>
                    <a:xfrm>
                      <a:off x="0" y="0"/>
                      <a:ext cx="6001588" cy="1733792"/>
                    </a:xfrm>
                    <a:prstGeom prst="rect">
                      <a:avLst/>
                    </a:prstGeom>
                  </pic:spPr>
                </pic:pic>
              </a:graphicData>
            </a:graphic>
          </wp:inline>
        </w:drawing>
      </w:r>
    </w:p>
    <w:p w14:paraId="317750A8" w14:textId="0E4C3948" w:rsidR="00FA7253" w:rsidRDefault="00FA7253" w:rsidP="00FA7253">
      <w:pPr>
        <w:pStyle w:val="Beschriftung"/>
      </w:pPr>
      <w:bookmarkStart w:id="44" w:name="_Toc183207349"/>
      <w:r>
        <w:t xml:space="preserve">Abbildung </w:t>
      </w:r>
      <w:fldSimple w:instr=" SEQ Abbildung \* ARABIC ">
        <w:r w:rsidR="0031077E">
          <w:rPr>
            <w:noProof/>
          </w:rPr>
          <w:t>4</w:t>
        </w:r>
      </w:fldSimple>
      <w:r>
        <w:t>: Skalen der Nutzeroberfläche</w:t>
      </w:r>
      <w:bookmarkEnd w:id="44"/>
    </w:p>
    <w:p w14:paraId="4D753BE5" w14:textId="77777777" w:rsidR="00393CE1" w:rsidRPr="0059371D" w:rsidRDefault="00393CE1" w:rsidP="0059371D"/>
    <w:p w14:paraId="28201F8B" w14:textId="34FFE990" w:rsidR="001F7E38" w:rsidRDefault="001F7E38" w:rsidP="001F7E38">
      <w:pPr>
        <w:pStyle w:val="berschrift3"/>
      </w:pPr>
      <w:bookmarkStart w:id="45" w:name="_Toc183207535"/>
      <w:r>
        <w:t>Abnahme und Einführung</w:t>
      </w:r>
      <w:bookmarkEnd w:id="45"/>
    </w:p>
    <w:p w14:paraId="49F2BF37" w14:textId="6E560FE7" w:rsidR="001F7E38" w:rsidRDefault="001F7E38" w:rsidP="001F7E38">
      <w:r>
        <w:t>Die Abnahme erfolgte nach erfolgreicher Nachkontrolle des Ausbilders durch einen Mitarbeiter des Kunden</w:t>
      </w:r>
      <w:r w:rsidR="00875DF2">
        <w:t xml:space="preserve"> im Rahmen einer Präsentation</w:t>
      </w:r>
      <w:r>
        <w:t xml:space="preserve">. </w:t>
      </w:r>
      <w:r w:rsidR="00875DF2">
        <w:t>Die Rückfragen des Kundenmitarbeiters konnten zufriedenstellend beantwortet werden. Im Anschluss wurde das System in Labor 1 in Betrieb genommen.</w:t>
      </w:r>
    </w:p>
    <w:p w14:paraId="3D67B7CC" w14:textId="77777777" w:rsidR="0059371D" w:rsidRPr="001F7E38" w:rsidRDefault="0059371D" w:rsidP="001F7E38"/>
    <w:p w14:paraId="74E4C812" w14:textId="7E308CB7" w:rsidR="001F7E38" w:rsidRDefault="001F7E38" w:rsidP="00DC742D">
      <w:pPr>
        <w:pStyle w:val="berschrift3"/>
      </w:pPr>
      <w:bookmarkStart w:id="46" w:name="_Toc183207536"/>
      <w:r>
        <w:t>Dokumentation</w:t>
      </w:r>
      <w:bookmarkEnd w:id="46"/>
    </w:p>
    <w:p w14:paraId="0923AB73" w14:textId="690A21ED" w:rsidR="00133A3B" w:rsidRDefault="00133A3B" w:rsidP="00DC742D">
      <w:r>
        <w:t xml:space="preserve">Im Rahmen der Dokumentation wurde das Projekt schriftlich festgehalten. </w:t>
      </w:r>
      <w:r w:rsidR="00875DF2">
        <w:t>Die ausgearbeitete Form liegt in diesem Schriftstück vor. Sie beinhaltet sowohl die Projektbeschreibung als auch die verwendeten Befehle (</w:t>
      </w:r>
      <w:hyperlink w:anchor="_Dokumentation" w:history="1">
        <w:r w:rsidR="00875DF2" w:rsidRPr="00875DF2">
          <w:rPr>
            <w:rStyle w:val="Hyperlink"/>
          </w:rPr>
          <w:t>siehe 5 Dokumentation</w:t>
        </w:r>
      </w:hyperlink>
      <w:r w:rsidR="00875DF2">
        <w:t>).</w:t>
      </w:r>
    </w:p>
    <w:p w14:paraId="30273865" w14:textId="77777777" w:rsidR="00CC3C74" w:rsidRPr="003313C6" w:rsidRDefault="00CC3C74" w:rsidP="00DC742D"/>
    <w:p w14:paraId="63A3F488" w14:textId="4F02D471" w:rsidR="00482213" w:rsidRDefault="00482213" w:rsidP="006864FC">
      <w:pPr>
        <w:pStyle w:val="berschrift2"/>
      </w:pPr>
      <w:bookmarkStart w:id="47" w:name="_Toc183207537"/>
      <w:r w:rsidRPr="003313C6">
        <w:t>Vorgehensweise</w:t>
      </w:r>
      <w:bookmarkEnd w:id="47"/>
    </w:p>
    <w:p w14:paraId="3A9CC9E5" w14:textId="3B7A7D1B" w:rsidR="0059371D" w:rsidRDefault="008A2A1A" w:rsidP="0059371D">
      <w:r>
        <w:t xml:space="preserve">Der Autor arbeitete in Einzelarbeit und ohne direkte Kontrolle an diesem Projekt. Für Fragen standen der Ausbilder und der Kundenvertreter zur Verfügung. Die Arbeit erfolgte </w:t>
      </w:r>
      <w:r w:rsidR="00405F3F">
        <w:t>primär am Arbeitsplatz des Autors und wurde erst nach der Endabnahme an den Einsatzort im Labor 1 verbracht.</w:t>
      </w:r>
    </w:p>
    <w:p w14:paraId="2B7893F5" w14:textId="77777777" w:rsidR="008A2A1A" w:rsidRPr="0059371D" w:rsidRDefault="008A2A1A" w:rsidP="0059371D"/>
    <w:p w14:paraId="35513444" w14:textId="19BC11E4" w:rsidR="0059371D" w:rsidRPr="0059371D" w:rsidRDefault="00482213" w:rsidP="0059371D">
      <w:pPr>
        <w:pStyle w:val="berschrift2"/>
      </w:pPr>
      <w:bookmarkStart w:id="48" w:name="_Toc183207538"/>
      <w:r w:rsidRPr="003313C6">
        <w:t>Qualitätssicherung</w:t>
      </w:r>
      <w:bookmarkEnd w:id="48"/>
    </w:p>
    <w:p w14:paraId="2E8EB785" w14:textId="5D82558D" w:rsidR="00353C18" w:rsidRDefault="00353C18" w:rsidP="00353C18">
      <w:r>
        <w:t>Zur Qualität</w:t>
      </w:r>
      <w:r w:rsidR="00396A11">
        <w:t>s</w:t>
      </w:r>
      <w:r>
        <w:t xml:space="preserve">sicherung wurden </w:t>
      </w:r>
      <w:r w:rsidR="00003EE5">
        <w:t xml:space="preserve">die Überprüfung des Projekts durch den Ausbilder </w:t>
      </w:r>
      <w:r w:rsidR="00A159DA">
        <w:t>vereinbart</w:t>
      </w:r>
      <w:r w:rsidR="00003EE5">
        <w:t>.</w:t>
      </w:r>
    </w:p>
    <w:p w14:paraId="6773B5E1" w14:textId="77777777" w:rsidR="00544A67" w:rsidRPr="00353C18" w:rsidRDefault="00544A67" w:rsidP="00353C18"/>
    <w:p w14:paraId="7625AA13" w14:textId="61B590DF" w:rsidR="0059371D" w:rsidRPr="0059371D" w:rsidRDefault="00482213" w:rsidP="0059371D">
      <w:pPr>
        <w:pStyle w:val="berschrift2"/>
      </w:pPr>
      <w:bookmarkStart w:id="49" w:name="_Toc183207539"/>
      <w:r w:rsidRPr="003313C6">
        <w:t>Abweichung</w:t>
      </w:r>
      <w:bookmarkEnd w:id="49"/>
    </w:p>
    <w:p w14:paraId="1B494D2D" w14:textId="276248C7" w:rsidR="00544A67" w:rsidRDefault="00A159DA" w:rsidP="004D7263">
      <w:r>
        <w:t xml:space="preserve">Wurde festgestellt, dass die Planung einen Aspekt nicht richtig berücksichtigt hatte, oder kamen Neuerungen hinzu, die zum Zeitpunkt der Planung noch unbekannt waren, so wurden diese Abweichungen unter Berücksichtigung der Kundenwünsche bewertet. Konnte keine eindeutige Aussage getroffen werden </w:t>
      </w:r>
    </w:p>
    <w:p w14:paraId="5BA57A9B" w14:textId="77777777" w:rsidR="00A159DA" w:rsidRPr="004D7263" w:rsidRDefault="00A159DA" w:rsidP="004D7263"/>
    <w:p w14:paraId="6839ED97" w14:textId="1DFA9FD4" w:rsidR="00482213" w:rsidRDefault="00482213" w:rsidP="006864FC">
      <w:pPr>
        <w:pStyle w:val="berschrift2"/>
      </w:pPr>
      <w:bookmarkStart w:id="50" w:name="_Toc183207540"/>
      <w:r w:rsidRPr="003313C6">
        <w:t>Anpassung</w:t>
      </w:r>
      <w:bookmarkEnd w:id="50"/>
    </w:p>
    <w:p w14:paraId="32D2447C" w14:textId="7F684258" w:rsidR="0059371D" w:rsidRDefault="00332027" w:rsidP="0059371D">
      <w:r>
        <w:t>Anpassungen wurden vorgenommen, wenn sie eine Vereinfachung des Gesamtsystems oder der Handhabbarkeit darstellten</w:t>
      </w:r>
      <w:r w:rsidR="00A159DA">
        <w:t>, sofern sie weiterhin den Kundenwünschen entsprachen.</w:t>
      </w:r>
      <w:r>
        <w:t xml:space="preserve"> </w:t>
      </w:r>
    </w:p>
    <w:p w14:paraId="55B129E9" w14:textId="77777777" w:rsidR="00332027" w:rsidRPr="0059371D" w:rsidRDefault="00332027" w:rsidP="0059371D"/>
    <w:p w14:paraId="5B9B49E5" w14:textId="479A12ED" w:rsidR="00482213" w:rsidRDefault="00482213" w:rsidP="006864FC">
      <w:pPr>
        <w:pStyle w:val="berschrift2"/>
      </w:pPr>
      <w:bookmarkStart w:id="51" w:name="_Toc183207541"/>
      <w:r w:rsidRPr="003313C6">
        <w:t>Entscheidung</w:t>
      </w:r>
      <w:bookmarkEnd w:id="51"/>
    </w:p>
    <w:p w14:paraId="7CD4EBAE" w14:textId="2BE646C0" w:rsidR="0059371D" w:rsidRDefault="00486ADA" w:rsidP="0059371D">
      <w:r>
        <w:t>Die Entscheidung, welche</w:t>
      </w:r>
      <w:r w:rsidR="00383C2E">
        <w:t xml:space="preserve"> Softwarelösung genutzt werden sollte, wurde mit Hilfe einer Entscheidungsmatrix getroffen. Da alle drei zur Auswahl gestellten Optionen (Java, Python und </w:t>
      </w:r>
      <w:proofErr w:type="spellStart"/>
      <w:r w:rsidR="00383C2E">
        <w:t>Node</w:t>
      </w:r>
      <w:proofErr w:type="spellEnd"/>
      <w:r w:rsidR="00383C2E">
        <w:t xml:space="preserve">-RED) verschiedene Vorzüge hatten, wurde in der Entscheidungsmatrix die für den Autor wesentlichen Eigenschaften gegenübergestellt. Dem Autor waren Testbarkeit, sein eigener Kenntnisstand und die damit verbundene Einarbeitungsdauer, die </w:t>
      </w:r>
      <w:r w:rsidR="00383C2E">
        <w:lastRenderedPageBreak/>
        <w:t xml:space="preserve">Handhabbarkeit und das zur Verfügung stellen einer Benutzeroberfläche wichtig. Eine entsprechende Gewichtung der Eigenschaften führte zu einer Entscheidung für </w:t>
      </w:r>
      <w:proofErr w:type="spellStart"/>
      <w:r w:rsidR="00383C2E">
        <w:t>Node</w:t>
      </w:r>
      <w:proofErr w:type="spellEnd"/>
      <w:r w:rsidR="00383C2E">
        <w:t xml:space="preserve">-RED (siehe </w:t>
      </w:r>
      <w:r w:rsidR="00FD069E">
        <w:t>Tabelle 8).</w:t>
      </w:r>
    </w:p>
    <w:p w14:paraId="3C3501AD" w14:textId="77777777" w:rsidR="00EC38B1" w:rsidRDefault="00EC38B1" w:rsidP="0059371D"/>
    <w:p w14:paraId="4E0B86D8" w14:textId="6764901F" w:rsidR="0059371D" w:rsidRDefault="0059371D" w:rsidP="0059371D"/>
    <w:tbl>
      <w:tblPr>
        <w:tblStyle w:val="EinfacheTabelle3"/>
        <w:tblW w:w="0" w:type="auto"/>
        <w:tblLook w:val="04A0" w:firstRow="1" w:lastRow="0" w:firstColumn="1" w:lastColumn="0" w:noHBand="0" w:noVBand="1"/>
      </w:tblPr>
      <w:tblGrid>
        <w:gridCol w:w="2375"/>
        <w:gridCol w:w="1515"/>
        <w:gridCol w:w="1056"/>
        <w:gridCol w:w="1162"/>
        <w:gridCol w:w="1072"/>
        <w:gridCol w:w="912"/>
        <w:gridCol w:w="1008"/>
        <w:gridCol w:w="934"/>
      </w:tblGrid>
      <w:tr w:rsidR="00E609D1" w14:paraId="54BB9CF7" w14:textId="4B952A8A" w:rsidTr="00FD069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92" w:type="dxa"/>
          </w:tcPr>
          <w:p w14:paraId="1C02A65E" w14:textId="64324DF5" w:rsidR="00E609D1" w:rsidRDefault="00E609D1" w:rsidP="00E609D1">
            <w:r>
              <w:t>Eigenschaften</w:t>
            </w:r>
          </w:p>
        </w:tc>
        <w:tc>
          <w:tcPr>
            <w:tcW w:w="1501" w:type="dxa"/>
          </w:tcPr>
          <w:p w14:paraId="2CB5148E" w14:textId="23B0A1BD" w:rsidR="00E609D1" w:rsidRDefault="00E609D1" w:rsidP="00FD069E">
            <w:pPr>
              <w:jc w:val="center"/>
              <w:cnfStyle w:val="100000000000" w:firstRow="1" w:lastRow="0" w:firstColumn="0" w:lastColumn="0" w:oddVBand="0" w:evenVBand="0" w:oddHBand="0" w:evenHBand="0" w:firstRowFirstColumn="0" w:firstRowLastColumn="0" w:lastRowFirstColumn="0" w:lastRowLastColumn="0"/>
            </w:pPr>
            <w:r>
              <w:t>Gewichtung</w:t>
            </w:r>
          </w:p>
        </w:tc>
        <w:tc>
          <w:tcPr>
            <w:tcW w:w="1277" w:type="dxa"/>
          </w:tcPr>
          <w:p w14:paraId="39E24C1A" w14:textId="5736A1A9" w:rsidR="00E609D1" w:rsidRDefault="00E609D1" w:rsidP="00FD069E">
            <w:pPr>
              <w:jc w:val="center"/>
              <w:cnfStyle w:val="100000000000" w:firstRow="1" w:lastRow="0" w:firstColumn="0" w:lastColumn="0" w:oddVBand="0" w:evenVBand="0" w:oddHBand="0" w:evenHBand="0" w:firstRowFirstColumn="0" w:firstRowLastColumn="0" w:lastRowFirstColumn="0" w:lastRowLastColumn="0"/>
            </w:pPr>
            <w:r>
              <w:t>Java</w:t>
            </w:r>
          </w:p>
        </w:tc>
        <w:tc>
          <w:tcPr>
            <w:tcW w:w="1305" w:type="dxa"/>
          </w:tcPr>
          <w:p w14:paraId="398E43FB" w14:textId="1FBDA5E0" w:rsidR="00E609D1" w:rsidRDefault="00E609D1" w:rsidP="00FD069E">
            <w:pPr>
              <w:jc w:val="center"/>
              <w:cnfStyle w:val="100000000000" w:firstRow="1" w:lastRow="0" w:firstColumn="0" w:lastColumn="0" w:oddVBand="0" w:evenVBand="0" w:oddHBand="0" w:evenHBand="0" w:firstRowFirstColumn="0" w:firstRowLastColumn="0" w:lastRowFirstColumn="0" w:lastRowLastColumn="0"/>
            </w:pPr>
            <w:r>
              <w:t>Python</w:t>
            </w:r>
          </w:p>
        </w:tc>
        <w:tc>
          <w:tcPr>
            <w:tcW w:w="1277" w:type="dxa"/>
          </w:tcPr>
          <w:p w14:paraId="21D2D96A" w14:textId="35B691FB" w:rsidR="00E609D1" w:rsidRDefault="00E609D1" w:rsidP="00FD069E">
            <w:pPr>
              <w:jc w:val="center"/>
              <w:cnfStyle w:val="100000000000" w:firstRow="1" w:lastRow="0" w:firstColumn="0" w:lastColumn="0" w:oddVBand="0" w:evenVBand="0" w:oddHBand="0" w:evenHBand="0" w:firstRowFirstColumn="0" w:firstRowLastColumn="0" w:lastRowFirstColumn="0" w:lastRowLastColumn="0"/>
            </w:pPr>
            <w:r>
              <w:t>Node-RED</w:t>
            </w:r>
          </w:p>
        </w:tc>
        <w:tc>
          <w:tcPr>
            <w:tcW w:w="1024" w:type="dxa"/>
          </w:tcPr>
          <w:p w14:paraId="33D19D53" w14:textId="311DBE4F" w:rsidR="00E609D1" w:rsidRDefault="00E609D1" w:rsidP="00FD069E">
            <w:pPr>
              <w:jc w:val="center"/>
              <w:cnfStyle w:val="100000000000" w:firstRow="1" w:lastRow="0" w:firstColumn="0" w:lastColumn="0" w:oddVBand="0" w:evenVBand="0" w:oddHBand="0" w:evenHBand="0" w:firstRowFirstColumn="0" w:firstRowLastColumn="0" w:lastRowFirstColumn="0" w:lastRowLastColumn="0"/>
            </w:pPr>
            <w:r>
              <w:t>Java</w:t>
            </w:r>
          </w:p>
        </w:tc>
        <w:tc>
          <w:tcPr>
            <w:tcW w:w="1024" w:type="dxa"/>
          </w:tcPr>
          <w:p w14:paraId="31531024" w14:textId="5D1AA54E" w:rsidR="00E609D1" w:rsidRDefault="00E609D1" w:rsidP="00FD069E">
            <w:pPr>
              <w:jc w:val="center"/>
              <w:cnfStyle w:val="100000000000" w:firstRow="1" w:lastRow="0" w:firstColumn="0" w:lastColumn="0" w:oddVBand="0" w:evenVBand="0" w:oddHBand="0" w:evenHBand="0" w:firstRowFirstColumn="0" w:firstRowLastColumn="0" w:lastRowFirstColumn="0" w:lastRowLastColumn="0"/>
            </w:pPr>
            <w:r>
              <w:t>Python</w:t>
            </w:r>
          </w:p>
        </w:tc>
        <w:tc>
          <w:tcPr>
            <w:tcW w:w="1024" w:type="dxa"/>
          </w:tcPr>
          <w:p w14:paraId="348DDFED" w14:textId="62447B8C" w:rsidR="00E609D1" w:rsidRDefault="00E609D1" w:rsidP="00FD069E">
            <w:pPr>
              <w:jc w:val="center"/>
              <w:cnfStyle w:val="100000000000" w:firstRow="1" w:lastRow="0" w:firstColumn="0" w:lastColumn="0" w:oddVBand="0" w:evenVBand="0" w:oddHBand="0" w:evenHBand="0" w:firstRowFirstColumn="0" w:firstRowLastColumn="0" w:lastRowFirstColumn="0" w:lastRowLastColumn="0"/>
            </w:pPr>
            <w:r>
              <w:t>Node-RED</w:t>
            </w:r>
          </w:p>
        </w:tc>
      </w:tr>
      <w:tr w:rsidR="00E609D1" w14:paraId="285C4917" w14:textId="41D4613D" w:rsidTr="00FD0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2" w:type="dxa"/>
          </w:tcPr>
          <w:p w14:paraId="3B9F81CA" w14:textId="77777777" w:rsidR="00E609D1" w:rsidRDefault="00E609D1" w:rsidP="00E609D1"/>
        </w:tc>
        <w:tc>
          <w:tcPr>
            <w:tcW w:w="1501" w:type="dxa"/>
          </w:tcPr>
          <w:p w14:paraId="7142FE3E" w14:textId="77777777" w:rsidR="00E609D1" w:rsidRDefault="00E609D1" w:rsidP="00FD069E">
            <w:pPr>
              <w:jc w:val="center"/>
              <w:cnfStyle w:val="000000100000" w:firstRow="0" w:lastRow="0" w:firstColumn="0" w:lastColumn="0" w:oddVBand="0" w:evenVBand="0" w:oddHBand="1" w:evenHBand="0" w:firstRowFirstColumn="0" w:firstRowLastColumn="0" w:lastRowFirstColumn="0" w:lastRowLastColumn="0"/>
            </w:pPr>
          </w:p>
        </w:tc>
        <w:tc>
          <w:tcPr>
            <w:tcW w:w="1277" w:type="dxa"/>
          </w:tcPr>
          <w:p w14:paraId="322084E3" w14:textId="25727262" w:rsidR="00E609D1" w:rsidRDefault="00E609D1" w:rsidP="00FD069E">
            <w:pPr>
              <w:jc w:val="center"/>
              <w:cnfStyle w:val="000000100000" w:firstRow="0" w:lastRow="0" w:firstColumn="0" w:lastColumn="0" w:oddVBand="0" w:evenVBand="0" w:oddHBand="1" w:evenHBand="0" w:firstRowFirstColumn="0" w:firstRowLastColumn="0" w:lastRowFirstColumn="0" w:lastRowLastColumn="0"/>
            </w:pPr>
            <w:r>
              <w:t>(</w:t>
            </w:r>
            <w:proofErr w:type="spellStart"/>
            <w:r>
              <w:t>bew</w:t>
            </w:r>
            <w:proofErr w:type="spellEnd"/>
            <w:r>
              <w:t>.)</w:t>
            </w:r>
          </w:p>
        </w:tc>
        <w:tc>
          <w:tcPr>
            <w:tcW w:w="1305" w:type="dxa"/>
          </w:tcPr>
          <w:p w14:paraId="2496D5C1" w14:textId="636BD327" w:rsidR="00E609D1" w:rsidRDefault="00E609D1" w:rsidP="00FD069E">
            <w:pPr>
              <w:jc w:val="center"/>
              <w:cnfStyle w:val="000000100000" w:firstRow="0" w:lastRow="0" w:firstColumn="0" w:lastColumn="0" w:oddVBand="0" w:evenVBand="0" w:oddHBand="1" w:evenHBand="0" w:firstRowFirstColumn="0" w:firstRowLastColumn="0" w:lastRowFirstColumn="0" w:lastRowLastColumn="0"/>
            </w:pPr>
            <w:r>
              <w:t>(</w:t>
            </w:r>
            <w:proofErr w:type="spellStart"/>
            <w:r>
              <w:t>bew</w:t>
            </w:r>
            <w:proofErr w:type="spellEnd"/>
            <w:r>
              <w:t>.)</w:t>
            </w:r>
          </w:p>
        </w:tc>
        <w:tc>
          <w:tcPr>
            <w:tcW w:w="1277" w:type="dxa"/>
          </w:tcPr>
          <w:p w14:paraId="4993060F" w14:textId="3A906BBD" w:rsidR="00E609D1" w:rsidRDefault="00E609D1" w:rsidP="00FD069E">
            <w:pPr>
              <w:jc w:val="center"/>
              <w:cnfStyle w:val="000000100000" w:firstRow="0" w:lastRow="0" w:firstColumn="0" w:lastColumn="0" w:oddVBand="0" w:evenVBand="0" w:oddHBand="1" w:evenHBand="0" w:firstRowFirstColumn="0" w:firstRowLastColumn="0" w:lastRowFirstColumn="0" w:lastRowLastColumn="0"/>
            </w:pPr>
            <w:r>
              <w:t>(</w:t>
            </w:r>
            <w:proofErr w:type="spellStart"/>
            <w:r>
              <w:t>bew</w:t>
            </w:r>
            <w:proofErr w:type="spellEnd"/>
            <w:r>
              <w:t>.)</w:t>
            </w:r>
          </w:p>
        </w:tc>
        <w:tc>
          <w:tcPr>
            <w:tcW w:w="1024" w:type="dxa"/>
          </w:tcPr>
          <w:p w14:paraId="46541BDA" w14:textId="0D5C0BED" w:rsidR="00E609D1" w:rsidRDefault="00E609D1" w:rsidP="00FD069E">
            <w:pPr>
              <w:jc w:val="center"/>
              <w:cnfStyle w:val="000000100000" w:firstRow="0" w:lastRow="0" w:firstColumn="0" w:lastColumn="0" w:oddVBand="0" w:evenVBand="0" w:oddHBand="1" w:evenHBand="0" w:firstRowFirstColumn="0" w:firstRowLastColumn="0" w:lastRowFirstColumn="0" w:lastRowLastColumn="0"/>
            </w:pPr>
            <w:r>
              <w:t>(</w:t>
            </w:r>
            <w:proofErr w:type="spellStart"/>
            <w:r>
              <w:t>gew</w:t>
            </w:r>
            <w:proofErr w:type="spellEnd"/>
            <w:r>
              <w:t>.)</w:t>
            </w:r>
          </w:p>
        </w:tc>
        <w:tc>
          <w:tcPr>
            <w:tcW w:w="1024" w:type="dxa"/>
          </w:tcPr>
          <w:p w14:paraId="21D5AD03" w14:textId="4D33F48B" w:rsidR="00E609D1" w:rsidRDefault="00E609D1" w:rsidP="00FD069E">
            <w:pPr>
              <w:jc w:val="center"/>
              <w:cnfStyle w:val="000000100000" w:firstRow="0" w:lastRow="0" w:firstColumn="0" w:lastColumn="0" w:oddVBand="0" w:evenVBand="0" w:oddHBand="1" w:evenHBand="0" w:firstRowFirstColumn="0" w:firstRowLastColumn="0" w:lastRowFirstColumn="0" w:lastRowLastColumn="0"/>
            </w:pPr>
            <w:r>
              <w:t>(</w:t>
            </w:r>
            <w:proofErr w:type="spellStart"/>
            <w:r>
              <w:t>gew</w:t>
            </w:r>
            <w:proofErr w:type="spellEnd"/>
            <w:r>
              <w:t>.)</w:t>
            </w:r>
          </w:p>
        </w:tc>
        <w:tc>
          <w:tcPr>
            <w:tcW w:w="1024" w:type="dxa"/>
          </w:tcPr>
          <w:p w14:paraId="0BA32858" w14:textId="7CDBCA9B" w:rsidR="00E609D1" w:rsidRDefault="00E609D1" w:rsidP="00FD069E">
            <w:pPr>
              <w:jc w:val="center"/>
              <w:cnfStyle w:val="000000100000" w:firstRow="0" w:lastRow="0" w:firstColumn="0" w:lastColumn="0" w:oddVBand="0" w:evenVBand="0" w:oddHBand="1" w:evenHBand="0" w:firstRowFirstColumn="0" w:firstRowLastColumn="0" w:lastRowFirstColumn="0" w:lastRowLastColumn="0"/>
            </w:pPr>
            <w:r>
              <w:t>(</w:t>
            </w:r>
            <w:proofErr w:type="spellStart"/>
            <w:r>
              <w:t>gew</w:t>
            </w:r>
            <w:proofErr w:type="spellEnd"/>
            <w:r>
              <w:t>.)</w:t>
            </w:r>
          </w:p>
        </w:tc>
      </w:tr>
      <w:tr w:rsidR="00E609D1" w14:paraId="5BA3E5DE" w14:textId="0D4F80E1" w:rsidTr="00FD069E">
        <w:tc>
          <w:tcPr>
            <w:cnfStyle w:val="001000000000" w:firstRow="0" w:lastRow="0" w:firstColumn="1" w:lastColumn="0" w:oddVBand="0" w:evenVBand="0" w:oddHBand="0" w:evenHBand="0" w:firstRowFirstColumn="0" w:firstRowLastColumn="0" w:lastRowFirstColumn="0" w:lastRowLastColumn="0"/>
            <w:tcW w:w="1592" w:type="dxa"/>
          </w:tcPr>
          <w:p w14:paraId="3C81908A" w14:textId="1078A7A3" w:rsidR="00E609D1" w:rsidRDefault="00E609D1" w:rsidP="00E609D1">
            <w:r>
              <w:t>Testbarkeit</w:t>
            </w:r>
          </w:p>
        </w:tc>
        <w:tc>
          <w:tcPr>
            <w:tcW w:w="1501" w:type="dxa"/>
          </w:tcPr>
          <w:p w14:paraId="5192CBAF" w14:textId="7FC3C1F2" w:rsidR="00E609D1" w:rsidRDefault="00E609D1" w:rsidP="00FD069E">
            <w:pPr>
              <w:jc w:val="center"/>
              <w:cnfStyle w:val="000000000000" w:firstRow="0" w:lastRow="0" w:firstColumn="0" w:lastColumn="0" w:oddVBand="0" w:evenVBand="0" w:oddHBand="0" w:evenHBand="0" w:firstRowFirstColumn="0" w:firstRowLastColumn="0" w:lastRowFirstColumn="0" w:lastRowLastColumn="0"/>
            </w:pPr>
            <w:r>
              <w:t>1</w:t>
            </w:r>
          </w:p>
        </w:tc>
        <w:tc>
          <w:tcPr>
            <w:tcW w:w="1277" w:type="dxa"/>
          </w:tcPr>
          <w:p w14:paraId="079CD258" w14:textId="13F467CA" w:rsidR="00E609D1" w:rsidRDefault="00E609D1" w:rsidP="00FD069E">
            <w:pPr>
              <w:jc w:val="center"/>
              <w:cnfStyle w:val="000000000000" w:firstRow="0" w:lastRow="0" w:firstColumn="0" w:lastColumn="0" w:oddVBand="0" w:evenVBand="0" w:oddHBand="0" w:evenHBand="0" w:firstRowFirstColumn="0" w:firstRowLastColumn="0" w:lastRowFirstColumn="0" w:lastRowLastColumn="0"/>
            </w:pPr>
            <w:r>
              <w:t>5</w:t>
            </w:r>
          </w:p>
        </w:tc>
        <w:tc>
          <w:tcPr>
            <w:tcW w:w="1305" w:type="dxa"/>
          </w:tcPr>
          <w:p w14:paraId="263E1E50" w14:textId="5C678506" w:rsidR="00E609D1" w:rsidRDefault="00E609D1" w:rsidP="00FD069E">
            <w:pPr>
              <w:jc w:val="center"/>
              <w:cnfStyle w:val="000000000000" w:firstRow="0" w:lastRow="0" w:firstColumn="0" w:lastColumn="0" w:oddVBand="0" w:evenVBand="0" w:oddHBand="0" w:evenHBand="0" w:firstRowFirstColumn="0" w:firstRowLastColumn="0" w:lastRowFirstColumn="0" w:lastRowLastColumn="0"/>
            </w:pPr>
            <w:r>
              <w:t>5</w:t>
            </w:r>
          </w:p>
        </w:tc>
        <w:tc>
          <w:tcPr>
            <w:tcW w:w="1277" w:type="dxa"/>
          </w:tcPr>
          <w:p w14:paraId="381D9A36" w14:textId="16F8A13C" w:rsidR="00E609D1" w:rsidRDefault="00E609D1" w:rsidP="00FD069E">
            <w:pPr>
              <w:jc w:val="center"/>
              <w:cnfStyle w:val="000000000000" w:firstRow="0" w:lastRow="0" w:firstColumn="0" w:lastColumn="0" w:oddVBand="0" w:evenVBand="0" w:oddHBand="0" w:evenHBand="0" w:firstRowFirstColumn="0" w:firstRowLastColumn="0" w:lastRowFirstColumn="0" w:lastRowLastColumn="0"/>
            </w:pPr>
            <w:r>
              <w:t>2</w:t>
            </w:r>
          </w:p>
        </w:tc>
        <w:tc>
          <w:tcPr>
            <w:tcW w:w="1024" w:type="dxa"/>
          </w:tcPr>
          <w:p w14:paraId="3275C19F" w14:textId="5B4E3743" w:rsidR="00E609D1" w:rsidRDefault="00E609D1" w:rsidP="00FD069E">
            <w:pPr>
              <w:jc w:val="center"/>
              <w:cnfStyle w:val="000000000000" w:firstRow="0" w:lastRow="0" w:firstColumn="0" w:lastColumn="0" w:oddVBand="0" w:evenVBand="0" w:oddHBand="0" w:evenHBand="0" w:firstRowFirstColumn="0" w:firstRowLastColumn="0" w:lastRowFirstColumn="0" w:lastRowLastColumn="0"/>
            </w:pPr>
            <w:r>
              <w:t>5</w:t>
            </w:r>
          </w:p>
        </w:tc>
        <w:tc>
          <w:tcPr>
            <w:tcW w:w="1024" w:type="dxa"/>
          </w:tcPr>
          <w:p w14:paraId="4A6F484A" w14:textId="62AAF595" w:rsidR="00E609D1" w:rsidRDefault="00E609D1" w:rsidP="00FD069E">
            <w:pPr>
              <w:jc w:val="center"/>
              <w:cnfStyle w:val="000000000000" w:firstRow="0" w:lastRow="0" w:firstColumn="0" w:lastColumn="0" w:oddVBand="0" w:evenVBand="0" w:oddHBand="0" w:evenHBand="0" w:firstRowFirstColumn="0" w:firstRowLastColumn="0" w:lastRowFirstColumn="0" w:lastRowLastColumn="0"/>
            </w:pPr>
            <w:r>
              <w:t>5</w:t>
            </w:r>
          </w:p>
        </w:tc>
        <w:tc>
          <w:tcPr>
            <w:tcW w:w="1024" w:type="dxa"/>
          </w:tcPr>
          <w:p w14:paraId="3E0FE119" w14:textId="36EB3420" w:rsidR="00E609D1" w:rsidRDefault="00E609D1" w:rsidP="00FD069E">
            <w:pPr>
              <w:jc w:val="center"/>
              <w:cnfStyle w:val="000000000000" w:firstRow="0" w:lastRow="0" w:firstColumn="0" w:lastColumn="0" w:oddVBand="0" w:evenVBand="0" w:oddHBand="0" w:evenHBand="0" w:firstRowFirstColumn="0" w:firstRowLastColumn="0" w:lastRowFirstColumn="0" w:lastRowLastColumn="0"/>
            </w:pPr>
            <w:r>
              <w:t>2</w:t>
            </w:r>
          </w:p>
        </w:tc>
      </w:tr>
      <w:tr w:rsidR="00E609D1" w14:paraId="1C75C93A" w14:textId="023B601E" w:rsidTr="00FD0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2" w:type="dxa"/>
          </w:tcPr>
          <w:p w14:paraId="39B6563B" w14:textId="7F5D46AC" w:rsidR="00E609D1" w:rsidRDefault="00E609D1" w:rsidP="00E609D1">
            <w:r>
              <w:t>Kenntnisstand Entwickler</w:t>
            </w:r>
          </w:p>
        </w:tc>
        <w:tc>
          <w:tcPr>
            <w:tcW w:w="1501" w:type="dxa"/>
          </w:tcPr>
          <w:p w14:paraId="2316F472" w14:textId="47306CB5" w:rsidR="00E609D1" w:rsidRDefault="00E609D1" w:rsidP="00FD069E">
            <w:pPr>
              <w:jc w:val="center"/>
              <w:cnfStyle w:val="000000100000" w:firstRow="0" w:lastRow="0" w:firstColumn="0" w:lastColumn="0" w:oddVBand="0" w:evenVBand="0" w:oddHBand="1" w:evenHBand="0" w:firstRowFirstColumn="0" w:firstRowLastColumn="0" w:lastRowFirstColumn="0" w:lastRowLastColumn="0"/>
            </w:pPr>
            <w:r>
              <w:t>3</w:t>
            </w:r>
          </w:p>
        </w:tc>
        <w:tc>
          <w:tcPr>
            <w:tcW w:w="1277" w:type="dxa"/>
          </w:tcPr>
          <w:p w14:paraId="42AC792E" w14:textId="27C739B7" w:rsidR="00E609D1" w:rsidRDefault="00E609D1" w:rsidP="00FD069E">
            <w:pPr>
              <w:jc w:val="center"/>
              <w:cnfStyle w:val="000000100000" w:firstRow="0" w:lastRow="0" w:firstColumn="0" w:lastColumn="0" w:oddVBand="0" w:evenVBand="0" w:oddHBand="1" w:evenHBand="0" w:firstRowFirstColumn="0" w:firstRowLastColumn="0" w:lastRowFirstColumn="0" w:lastRowLastColumn="0"/>
            </w:pPr>
            <w:r>
              <w:t>2</w:t>
            </w:r>
          </w:p>
        </w:tc>
        <w:tc>
          <w:tcPr>
            <w:tcW w:w="1305" w:type="dxa"/>
          </w:tcPr>
          <w:p w14:paraId="6DB1A34A" w14:textId="20FDF2C8" w:rsidR="00E609D1" w:rsidRDefault="00E609D1" w:rsidP="00FD069E">
            <w:pPr>
              <w:jc w:val="center"/>
              <w:cnfStyle w:val="000000100000" w:firstRow="0" w:lastRow="0" w:firstColumn="0" w:lastColumn="0" w:oddVBand="0" w:evenVBand="0" w:oddHBand="1" w:evenHBand="0" w:firstRowFirstColumn="0" w:firstRowLastColumn="0" w:lastRowFirstColumn="0" w:lastRowLastColumn="0"/>
            </w:pPr>
            <w:r>
              <w:t>5</w:t>
            </w:r>
          </w:p>
        </w:tc>
        <w:tc>
          <w:tcPr>
            <w:tcW w:w="1277" w:type="dxa"/>
          </w:tcPr>
          <w:p w14:paraId="52D235F5" w14:textId="49579934" w:rsidR="00E609D1" w:rsidRDefault="00E609D1" w:rsidP="00FD069E">
            <w:pPr>
              <w:jc w:val="center"/>
              <w:cnfStyle w:val="000000100000" w:firstRow="0" w:lastRow="0" w:firstColumn="0" w:lastColumn="0" w:oddVBand="0" w:evenVBand="0" w:oddHBand="1" w:evenHBand="0" w:firstRowFirstColumn="0" w:firstRowLastColumn="0" w:lastRowFirstColumn="0" w:lastRowLastColumn="0"/>
            </w:pPr>
            <w:r>
              <w:t>1</w:t>
            </w:r>
          </w:p>
        </w:tc>
        <w:tc>
          <w:tcPr>
            <w:tcW w:w="1024" w:type="dxa"/>
          </w:tcPr>
          <w:p w14:paraId="75A62CA8" w14:textId="783B9094" w:rsidR="00E609D1" w:rsidRDefault="00E609D1" w:rsidP="00FD069E">
            <w:pPr>
              <w:jc w:val="center"/>
              <w:cnfStyle w:val="000000100000" w:firstRow="0" w:lastRow="0" w:firstColumn="0" w:lastColumn="0" w:oddVBand="0" w:evenVBand="0" w:oddHBand="1" w:evenHBand="0" w:firstRowFirstColumn="0" w:firstRowLastColumn="0" w:lastRowFirstColumn="0" w:lastRowLastColumn="0"/>
            </w:pPr>
            <w:r>
              <w:t>6</w:t>
            </w:r>
          </w:p>
        </w:tc>
        <w:tc>
          <w:tcPr>
            <w:tcW w:w="1024" w:type="dxa"/>
          </w:tcPr>
          <w:p w14:paraId="55271EAB" w14:textId="7FFAA1FE" w:rsidR="00E609D1" w:rsidRDefault="00E609D1" w:rsidP="00FD069E">
            <w:pPr>
              <w:jc w:val="center"/>
              <w:cnfStyle w:val="000000100000" w:firstRow="0" w:lastRow="0" w:firstColumn="0" w:lastColumn="0" w:oddVBand="0" w:evenVBand="0" w:oddHBand="1" w:evenHBand="0" w:firstRowFirstColumn="0" w:firstRowLastColumn="0" w:lastRowFirstColumn="0" w:lastRowLastColumn="0"/>
            </w:pPr>
            <w:r>
              <w:t>15</w:t>
            </w:r>
          </w:p>
        </w:tc>
        <w:tc>
          <w:tcPr>
            <w:tcW w:w="1024" w:type="dxa"/>
          </w:tcPr>
          <w:p w14:paraId="3AE2FED2" w14:textId="4D25860F" w:rsidR="00E609D1" w:rsidRDefault="00E609D1" w:rsidP="00FD069E">
            <w:pPr>
              <w:jc w:val="center"/>
              <w:cnfStyle w:val="000000100000" w:firstRow="0" w:lastRow="0" w:firstColumn="0" w:lastColumn="0" w:oddVBand="0" w:evenVBand="0" w:oddHBand="1" w:evenHBand="0" w:firstRowFirstColumn="0" w:firstRowLastColumn="0" w:lastRowFirstColumn="0" w:lastRowLastColumn="0"/>
            </w:pPr>
            <w:r>
              <w:t>1</w:t>
            </w:r>
          </w:p>
        </w:tc>
      </w:tr>
      <w:tr w:rsidR="00E609D1" w14:paraId="59C4E8DF" w14:textId="3156804E" w:rsidTr="00FD069E">
        <w:tc>
          <w:tcPr>
            <w:cnfStyle w:val="001000000000" w:firstRow="0" w:lastRow="0" w:firstColumn="1" w:lastColumn="0" w:oddVBand="0" w:evenVBand="0" w:oddHBand="0" w:evenHBand="0" w:firstRowFirstColumn="0" w:firstRowLastColumn="0" w:lastRowFirstColumn="0" w:lastRowLastColumn="0"/>
            <w:tcW w:w="1592" w:type="dxa"/>
          </w:tcPr>
          <w:p w14:paraId="6DB57AA1" w14:textId="3B73166D" w:rsidR="00E609D1" w:rsidRDefault="00E609D1" w:rsidP="00E609D1">
            <w:r>
              <w:t>Handhabbarkeit</w:t>
            </w:r>
          </w:p>
        </w:tc>
        <w:tc>
          <w:tcPr>
            <w:tcW w:w="1501" w:type="dxa"/>
          </w:tcPr>
          <w:p w14:paraId="662E540B" w14:textId="493018C2" w:rsidR="00E609D1" w:rsidRDefault="00E609D1" w:rsidP="00FD069E">
            <w:pPr>
              <w:jc w:val="center"/>
              <w:cnfStyle w:val="000000000000" w:firstRow="0" w:lastRow="0" w:firstColumn="0" w:lastColumn="0" w:oddVBand="0" w:evenVBand="0" w:oddHBand="0" w:evenHBand="0" w:firstRowFirstColumn="0" w:firstRowLastColumn="0" w:lastRowFirstColumn="0" w:lastRowLastColumn="0"/>
            </w:pPr>
            <w:r>
              <w:t>5</w:t>
            </w:r>
          </w:p>
        </w:tc>
        <w:tc>
          <w:tcPr>
            <w:tcW w:w="1277" w:type="dxa"/>
          </w:tcPr>
          <w:p w14:paraId="1A5B1705" w14:textId="5532970D" w:rsidR="00E609D1" w:rsidRDefault="00E609D1" w:rsidP="00FD069E">
            <w:pPr>
              <w:jc w:val="center"/>
              <w:cnfStyle w:val="000000000000" w:firstRow="0" w:lastRow="0" w:firstColumn="0" w:lastColumn="0" w:oddVBand="0" w:evenVBand="0" w:oddHBand="0" w:evenHBand="0" w:firstRowFirstColumn="0" w:firstRowLastColumn="0" w:lastRowFirstColumn="0" w:lastRowLastColumn="0"/>
            </w:pPr>
            <w:r>
              <w:t>2</w:t>
            </w:r>
          </w:p>
        </w:tc>
        <w:tc>
          <w:tcPr>
            <w:tcW w:w="1305" w:type="dxa"/>
          </w:tcPr>
          <w:p w14:paraId="338ED94F" w14:textId="10D9BFFE" w:rsidR="00E609D1" w:rsidRDefault="00E609D1" w:rsidP="00FD069E">
            <w:pPr>
              <w:jc w:val="center"/>
              <w:cnfStyle w:val="000000000000" w:firstRow="0" w:lastRow="0" w:firstColumn="0" w:lastColumn="0" w:oddVBand="0" w:evenVBand="0" w:oddHBand="0" w:evenHBand="0" w:firstRowFirstColumn="0" w:firstRowLastColumn="0" w:lastRowFirstColumn="0" w:lastRowLastColumn="0"/>
            </w:pPr>
            <w:r>
              <w:t>2</w:t>
            </w:r>
          </w:p>
        </w:tc>
        <w:tc>
          <w:tcPr>
            <w:tcW w:w="1277" w:type="dxa"/>
          </w:tcPr>
          <w:p w14:paraId="0A3371E9" w14:textId="0CA726D4" w:rsidR="00E609D1" w:rsidRDefault="00E609D1" w:rsidP="00FD069E">
            <w:pPr>
              <w:jc w:val="center"/>
              <w:cnfStyle w:val="000000000000" w:firstRow="0" w:lastRow="0" w:firstColumn="0" w:lastColumn="0" w:oddVBand="0" w:evenVBand="0" w:oddHBand="0" w:evenHBand="0" w:firstRowFirstColumn="0" w:firstRowLastColumn="0" w:lastRowFirstColumn="0" w:lastRowLastColumn="0"/>
            </w:pPr>
            <w:r>
              <w:t>5</w:t>
            </w:r>
          </w:p>
        </w:tc>
        <w:tc>
          <w:tcPr>
            <w:tcW w:w="1024" w:type="dxa"/>
          </w:tcPr>
          <w:p w14:paraId="059C48DB" w14:textId="44342384" w:rsidR="00E609D1" w:rsidRDefault="00E609D1" w:rsidP="00FD069E">
            <w:pPr>
              <w:jc w:val="center"/>
              <w:cnfStyle w:val="000000000000" w:firstRow="0" w:lastRow="0" w:firstColumn="0" w:lastColumn="0" w:oddVBand="0" w:evenVBand="0" w:oddHBand="0" w:evenHBand="0" w:firstRowFirstColumn="0" w:firstRowLastColumn="0" w:lastRowFirstColumn="0" w:lastRowLastColumn="0"/>
            </w:pPr>
            <w:r>
              <w:t>10</w:t>
            </w:r>
          </w:p>
        </w:tc>
        <w:tc>
          <w:tcPr>
            <w:tcW w:w="1024" w:type="dxa"/>
          </w:tcPr>
          <w:p w14:paraId="4C79F7FD" w14:textId="740308D0" w:rsidR="00E609D1" w:rsidRDefault="00E609D1" w:rsidP="00FD069E">
            <w:pPr>
              <w:jc w:val="center"/>
              <w:cnfStyle w:val="000000000000" w:firstRow="0" w:lastRow="0" w:firstColumn="0" w:lastColumn="0" w:oddVBand="0" w:evenVBand="0" w:oddHBand="0" w:evenHBand="0" w:firstRowFirstColumn="0" w:firstRowLastColumn="0" w:lastRowFirstColumn="0" w:lastRowLastColumn="0"/>
            </w:pPr>
            <w:r>
              <w:t>10</w:t>
            </w:r>
          </w:p>
        </w:tc>
        <w:tc>
          <w:tcPr>
            <w:tcW w:w="1024" w:type="dxa"/>
          </w:tcPr>
          <w:p w14:paraId="5E84FBCA" w14:textId="54769139" w:rsidR="00E609D1" w:rsidRDefault="00E609D1" w:rsidP="00FD069E">
            <w:pPr>
              <w:jc w:val="center"/>
              <w:cnfStyle w:val="000000000000" w:firstRow="0" w:lastRow="0" w:firstColumn="0" w:lastColumn="0" w:oddVBand="0" w:evenVBand="0" w:oddHBand="0" w:evenHBand="0" w:firstRowFirstColumn="0" w:firstRowLastColumn="0" w:lastRowFirstColumn="0" w:lastRowLastColumn="0"/>
            </w:pPr>
            <w:r>
              <w:t>25</w:t>
            </w:r>
          </w:p>
        </w:tc>
      </w:tr>
      <w:tr w:rsidR="00E609D1" w14:paraId="34648344" w14:textId="2EBC4ADA" w:rsidTr="00FD0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2" w:type="dxa"/>
          </w:tcPr>
          <w:p w14:paraId="7226923E" w14:textId="124D55BB" w:rsidR="00E609D1" w:rsidRDefault="00E609D1" w:rsidP="00E609D1">
            <w:r>
              <w:t>Benutzeroberfläche</w:t>
            </w:r>
          </w:p>
        </w:tc>
        <w:tc>
          <w:tcPr>
            <w:tcW w:w="1501" w:type="dxa"/>
          </w:tcPr>
          <w:p w14:paraId="4CC54F8E" w14:textId="3BDEACB1" w:rsidR="00E609D1" w:rsidRDefault="00E609D1" w:rsidP="00FD069E">
            <w:pPr>
              <w:jc w:val="center"/>
              <w:cnfStyle w:val="000000100000" w:firstRow="0" w:lastRow="0" w:firstColumn="0" w:lastColumn="0" w:oddVBand="0" w:evenVBand="0" w:oddHBand="1" w:evenHBand="0" w:firstRowFirstColumn="0" w:firstRowLastColumn="0" w:lastRowFirstColumn="0" w:lastRowLastColumn="0"/>
            </w:pPr>
            <w:r>
              <w:t>5</w:t>
            </w:r>
          </w:p>
        </w:tc>
        <w:tc>
          <w:tcPr>
            <w:tcW w:w="1277" w:type="dxa"/>
          </w:tcPr>
          <w:p w14:paraId="4889DE51" w14:textId="6893E042" w:rsidR="00E609D1" w:rsidRDefault="00E609D1" w:rsidP="00FD069E">
            <w:pPr>
              <w:jc w:val="center"/>
              <w:cnfStyle w:val="000000100000" w:firstRow="0" w:lastRow="0" w:firstColumn="0" w:lastColumn="0" w:oddVBand="0" w:evenVBand="0" w:oddHBand="1" w:evenHBand="0" w:firstRowFirstColumn="0" w:firstRowLastColumn="0" w:lastRowFirstColumn="0" w:lastRowLastColumn="0"/>
            </w:pPr>
            <w:r>
              <w:t>2</w:t>
            </w:r>
          </w:p>
        </w:tc>
        <w:tc>
          <w:tcPr>
            <w:tcW w:w="1305" w:type="dxa"/>
          </w:tcPr>
          <w:p w14:paraId="6C229A32" w14:textId="0C0F3BA4" w:rsidR="00E609D1" w:rsidRDefault="00E609D1" w:rsidP="00FD069E">
            <w:pPr>
              <w:jc w:val="center"/>
              <w:cnfStyle w:val="000000100000" w:firstRow="0" w:lastRow="0" w:firstColumn="0" w:lastColumn="0" w:oddVBand="0" w:evenVBand="0" w:oddHBand="1" w:evenHBand="0" w:firstRowFirstColumn="0" w:firstRowLastColumn="0" w:lastRowFirstColumn="0" w:lastRowLastColumn="0"/>
            </w:pPr>
            <w:r>
              <w:t>2</w:t>
            </w:r>
          </w:p>
        </w:tc>
        <w:tc>
          <w:tcPr>
            <w:tcW w:w="1277" w:type="dxa"/>
          </w:tcPr>
          <w:p w14:paraId="06826907" w14:textId="3F6FB920" w:rsidR="00E609D1" w:rsidRDefault="00E609D1" w:rsidP="00FD069E">
            <w:pPr>
              <w:jc w:val="center"/>
              <w:cnfStyle w:val="000000100000" w:firstRow="0" w:lastRow="0" w:firstColumn="0" w:lastColumn="0" w:oddVBand="0" w:evenVBand="0" w:oddHBand="1" w:evenHBand="0" w:firstRowFirstColumn="0" w:firstRowLastColumn="0" w:lastRowFirstColumn="0" w:lastRowLastColumn="0"/>
            </w:pPr>
            <w:r>
              <w:t>5</w:t>
            </w:r>
          </w:p>
        </w:tc>
        <w:tc>
          <w:tcPr>
            <w:tcW w:w="1024" w:type="dxa"/>
          </w:tcPr>
          <w:p w14:paraId="3AC25700" w14:textId="61ABC962" w:rsidR="00E609D1" w:rsidRDefault="00E609D1" w:rsidP="00FD069E">
            <w:pPr>
              <w:jc w:val="center"/>
              <w:cnfStyle w:val="000000100000" w:firstRow="0" w:lastRow="0" w:firstColumn="0" w:lastColumn="0" w:oddVBand="0" w:evenVBand="0" w:oddHBand="1" w:evenHBand="0" w:firstRowFirstColumn="0" w:firstRowLastColumn="0" w:lastRowFirstColumn="0" w:lastRowLastColumn="0"/>
            </w:pPr>
            <w:r>
              <w:t>10</w:t>
            </w:r>
          </w:p>
        </w:tc>
        <w:tc>
          <w:tcPr>
            <w:tcW w:w="1024" w:type="dxa"/>
          </w:tcPr>
          <w:p w14:paraId="6542E213" w14:textId="054A1043" w:rsidR="00E609D1" w:rsidRDefault="00E609D1" w:rsidP="00FD069E">
            <w:pPr>
              <w:jc w:val="center"/>
              <w:cnfStyle w:val="000000100000" w:firstRow="0" w:lastRow="0" w:firstColumn="0" w:lastColumn="0" w:oddVBand="0" w:evenVBand="0" w:oddHBand="1" w:evenHBand="0" w:firstRowFirstColumn="0" w:firstRowLastColumn="0" w:lastRowFirstColumn="0" w:lastRowLastColumn="0"/>
            </w:pPr>
            <w:r>
              <w:t>10</w:t>
            </w:r>
          </w:p>
        </w:tc>
        <w:tc>
          <w:tcPr>
            <w:tcW w:w="1024" w:type="dxa"/>
          </w:tcPr>
          <w:p w14:paraId="08905834" w14:textId="153FF5F3" w:rsidR="00E609D1" w:rsidRDefault="00E609D1" w:rsidP="00FD069E">
            <w:pPr>
              <w:jc w:val="center"/>
              <w:cnfStyle w:val="000000100000" w:firstRow="0" w:lastRow="0" w:firstColumn="0" w:lastColumn="0" w:oddVBand="0" w:evenVBand="0" w:oddHBand="1" w:evenHBand="0" w:firstRowFirstColumn="0" w:firstRowLastColumn="0" w:lastRowFirstColumn="0" w:lastRowLastColumn="0"/>
            </w:pPr>
            <w:r>
              <w:t>25</w:t>
            </w:r>
          </w:p>
        </w:tc>
      </w:tr>
      <w:tr w:rsidR="00E609D1" w14:paraId="68A87E98" w14:textId="77777777" w:rsidTr="00FD069E">
        <w:tc>
          <w:tcPr>
            <w:cnfStyle w:val="001000000000" w:firstRow="0" w:lastRow="0" w:firstColumn="1" w:lastColumn="0" w:oddVBand="0" w:evenVBand="0" w:oddHBand="0" w:evenHBand="0" w:firstRowFirstColumn="0" w:firstRowLastColumn="0" w:lastRowFirstColumn="0" w:lastRowLastColumn="0"/>
            <w:tcW w:w="1592" w:type="dxa"/>
          </w:tcPr>
          <w:p w14:paraId="01CAB79A" w14:textId="77777777" w:rsidR="00E609D1" w:rsidRDefault="00E609D1" w:rsidP="00E609D1"/>
        </w:tc>
        <w:tc>
          <w:tcPr>
            <w:tcW w:w="1501" w:type="dxa"/>
          </w:tcPr>
          <w:p w14:paraId="58F23010" w14:textId="77777777" w:rsidR="00E609D1" w:rsidRDefault="00E609D1" w:rsidP="00FD069E">
            <w:pPr>
              <w:jc w:val="center"/>
              <w:cnfStyle w:val="000000000000" w:firstRow="0" w:lastRow="0" w:firstColumn="0" w:lastColumn="0" w:oddVBand="0" w:evenVBand="0" w:oddHBand="0" w:evenHBand="0" w:firstRowFirstColumn="0" w:firstRowLastColumn="0" w:lastRowFirstColumn="0" w:lastRowLastColumn="0"/>
            </w:pPr>
          </w:p>
        </w:tc>
        <w:tc>
          <w:tcPr>
            <w:tcW w:w="1277" w:type="dxa"/>
          </w:tcPr>
          <w:p w14:paraId="5E2ABA98" w14:textId="77777777" w:rsidR="00E609D1" w:rsidRDefault="00E609D1" w:rsidP="00FD069E">
            <w:pPr>
              <w:jc w:val="center"/>
              <w:cnfStyle w:val="000000000000" w:firstRow="0" w:lastRow="0" w:firstColumn="0" w:lastColumn="0" w:oddVBand="0" w:evenVBand="0" w:oddHBand="0" w:evenHBand="0" w:firstRowFirstColumn="0" w:firstRowLastColumn="0" w:lastRowFirstColumn="0" w:lastRowLastColumn="0"/>
            </w:pPr>
          </w:p>
        </w:tc>
        <w:tc>
          <w:tcPr>
            <w:tcW w:w="1305" w:type="dxa"/>
          </w:tcPr>
          <w:p w14:paraId="28452F77" w14:textId="77777777" w:rsidR="00E609D1" w:rsidRDefault="00E609D1" w:rsidP="00FD069E">
            <w:pPr>
              <w:jc w:val="center"/>
              <w:cnfStyle w:val="000000000000" w:firstRow="0" w:lastRow="0" w:firstColumn="0" w:lastColumn="0" w:oddVBand="0" w:evenVBand="0" w:oddHBand="0" w:evenHBand="0" w:firstRowFirstColumn="0" w:firstRowLastColumn="0" w:lastRowFirstColumn="0" w:lastRowLastColumn="0"/>
            </w:pPr>
          </w:p>
        </w:tc>
        <w:tc>
          <w:tcPr>
            <w:tcW w:w="1277" w:type="dxa"/>
          </w:tcPr>
          <w:p w14:paraId="013A9E55" w14:textId="77777777" w:rsidR="00E609D1" w:rsidRDefault="00E609D1" w:rsidP="00FD069E">
            <w:pPr>
              <w:jc w:val="center"/>
              <w:cnfStyle w:val="000000000000" w:firstRow="0" w:lastRow="0" w:firstColumn="0" w:lastColumn="0" w:oddVBand="0" w:evenVBand="0" w:oddHBand="0" w:evenHBand="0" w:firstRowFirstColumn="0" w:firstRowLastColumn="0" w:lastRowFirstColumn="0" w:lastRowLastColumn="0"/>
            </w:pPr>
          </w:p>
        </w:tc>
        <w:tc>
          <w:tcPr>
            <w:tcW w:w="1024" w:type="dxa"/>
          </w:tcPr>
          <w:p w14:paraId="40D8DBE6" w14:textId="77777777" w:rsidR="00E609D1" w:rsidRDefault="00E609D1" w:rsidP="00FD069E">
            <w:pPr>
              <w:jc w:val="center"/>
              <w:cnfStyle w:val="000000000000" w:firstRow="0" w:lastRow="0" w:firstColumn="0" w:lastColumn="0" w:oddVBand="0" w:evenVBand="0" w:oddHBand="0" w:evenHBand="0" w:firstRowFirstColumn="0" w:firstRowLastColumn="0" w:lastRowFirstColumn="0" w:lastRowLastColumn="0"/>
            </w:pPr>
          </w:p>
        </w:tc>
        <w:tc>
          <w:tcPr>
            <w:tcW w:w="1024" w:type="dxa"/>
          </w:tcPr>
          <w:p w14:paraId="5A78E929" w14:textId="77777777" w:rsidR="00E609D1" w:rsidRDefault="00E609D1" w:rsidP="00FD069E">
            <w:pPr>
              <w:jc w:val="center"/>
              <w:cnfStyle w:val="000000000000" w:firstRow="0" w:lastRow="0" w:firstColumn="0" w:lastColumn="0" w:oddVBand="0" w:evenVBand="0" w:oddHBand="0" w:evenHBand="0" w:firstRowFirstColumn="0" w:firstRowLastColumn="0" w:lastRowFirstColumn="0" w:lastRowLastColumn="0"/>
            </w:pPr>
          </w:p>
        </w:tc>
        <w:tc>
          <w:tcPr>
            <w:tcW w:w="1024" w:type="dxa"/>
          </w:tcPr>
          <w:p w14:paraId="6B95B0B2" w14:textId="77777777" w:rsidR="00E609D1" w:rsidRDefault="00E609D1" w:rsidP="00FD069E">
            <w:pPr>
              <w:jc w:val="center"/>
              <w:cnfStyle w:val="000000000000" w:firstRow="0" w:lastRow="0" w:firstColumn="0" w:lastColumn="0" w:oddVBand="0" w:evenVBand="0" w:oddHBand="0" w:evenHBand="0" w:firstRowFirstColumn="0" w:firstRowLastColumn="0" w:lastRowFirstColumn="0" w:lastRowLastColumn="0"/>
            </w:pPr>
          </w:p>
        </w:tc>
      </w:tr>
      <w:tr w:rsidR="00E609D1" w14:paraId="2A3084E9" w14:textId="77777777" w:rsidTr="00FD0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2" w:type="dxa"/>
          </w:tcPr>
          <w:p w14:paraId="34A96E8F" w14:textId="51CF72B3" w:rsidR="00E609D1" w:rsidRDefault="00E609D1" w:rsidP="00E609D1">
            <w:r>
              <w:t>Gesamt</w:t>
            </w:r>
          </w:p>
        </w:tc>
        <w:tc>
          <w:tcPr>
            <w:tcW w:w="1501" w:type="dxa"/>
          </w:tcPr>
          <w:p w14:paraId="63033FF6" w14:textId="4B7807D9" w:rsidR="00E609D1" w:rsidRDefault="00E609D1" w:rsidP="00FD069E">
            <w:pPr>
              <w:jc w:val="center"/>
              <w:cnfStyle w:val="000000100000" w:firstRow="0" w:lastRow="0" w:firstColumn="0" w:lastColumn="0" w:oddVBand="0" w:evenVBand="0" w:oddHBand="1" w:evenHBand="0" w:firstRowFirstColumn="0" w:firstRowLastColumn="0" w:lastRowFirstColumn="0" w:lastRowLastColumn="0"/>
            </w:pPr>
            <w:r>
              <w:t>14</w:t>
            </w:r>
          </w:p>
        </w:tc>
        <w:tc>
          <w:tcPr>
            <w:tcW w:w="1277" w:type="dxa"/>
          </w:tcPr>
          <w:p w14:paraId="0EB9A7CF" w14:textId="77777777" w:rsidR="00E609D1" w:rsidRDefault="00E609D1" w:rsidP="00FD069E">
            <w:pPr>
              <w:jc w:val="center"/>
              <w:cnfStyle w:val="000000100000" w:firstRow="0" w:lastRow="0" w:firstColumn="0" w:lastColumn="0" w:oddVBand="0" w:evenVBand="0" w:oddHBand="1" w:evenHBand="0" w:firstRowFirstColumn="0" w:firstRowLastColumn="0" w:lastRowFirstColumn="0" w:lastRowLastColumn="0"/>
            </w:pPr>
          </w:p>
        </w:tc>
        <w:tc>
          <w:tcPr>
            <w:tcW w:w="1305" w:type="dxa"/>
          </w:tcPr>
          <w:p w14:paraId="03676D7F" w14:textId="77777777" w:rsidR="00E609D1" w:rsidRDefault="00E609D1" w:rsidP="00FD069E">
            <w:pPr>
              <w:jc w:val="center"/>
              <w:cnfStyle w:val="000000100000" w:firstRow="0" w:lastRow="0" w:firstColumn="0" w:lastColumn="0" w:oddVBand="0" w:evenVBand="0" w:oddHBand="1" w:evenHBand="0" w:firstRowFirstColumn="0" w:firstRowLastColumn="0" w:lastRowFirstColumn="0" w:lastRowLastColumn="0"/>
            </w:pPr>
          </w:p>
        </w:tc>
        <w:tc>
          <w:tcPr>
            <w:tcW w:w="1277" w:type="dxa"/>
          </w:tcPr>
          <w:p w14:paraId="31E04494" w14:textId="77777777" w:rsidR="00E609D1" w:rsidRDefault="00E609D1" w:rsidP="00FD069E">
            <w:pPr>
              <w:jc w:val="center"/>
              <w:cnfStyle w:val="000000100000" w:firstRow="0" w:lastRow="0" w:firstColumn="0" w:lastColumn="0" w:oddVBand="0" w:evenVBand="0" w:oddHBand="1" w:evenHBand="0" w:firstRowFirstColumn="0" w:firstRowLastColumn="0" w:lastRowFirstColumn="0" w:lastRowLastColumn="0"/>
            </w:pPr>
          </w:p>
        </w:tc>
        <w:tc>
          <w:tcPr>
            <w:tcW w:w="1024" w:type="dxa"/>
          </w:tcPr>
          <w:p w14:paraId="03B3B863" w14:textId="4F31CF51" w:rsidR="00E609D1" w:rsidRDefault="00E609D1" w:rsidP="00FD069E">
            <w:pPr>
              <w:jc w:val="center"/>
              <w:cnfStyle w:val="000000100000" w:firstRow="0" w:lastRow="0" w:firstColumn="0" w:lastColumn="0" w:oddVBand="0" w:evenVBand="0" w:oddHBand="1" w:evenHBand="0" w:firstRowFirstColumn="0" w:firstRowLastColumn="0" w:lastRowFirstColumn="0" w:lastRowLastColumn="0"/>
            </w:pPr>
            <w:r>
              <w:t>31</w:t>
            </w:r>
          </w:p>
        </w:tc>
        <w:tc>
          <w:tcPr>
            <w:tcW w:w="1024" w:type="dxa"/>
          </w:tcPr>
          <w:p w14:paraId="20B5608B" w14:textId="107EB1A9" w:rsidR="00E609D1" w:rsidRDefault="00E609D1" w:rsidP="00FD069E">
            <w:pPr>
              <w:jc w:val="center"/>
              <w:cnfStyle w:val="000000100000" w:firstRow="0" w:lastRow="0" w:firstColumn="0" w:lastColumn="0" w:oddVBand="0" w:evenVBand="0" w:oddHBand="1" w:evenHBand="0" w:firstRowFirstColumn="0" w:firstRowLastColumn="0" w:lastRowFirstColumn="0" w:lastRowLastColumn="0"/>
            </w:pPr>
            <w:r>
              <w:t>40</w:t>
            </w:r>
          </w:p>
        </w:tc>
        <w:tc>
          <w:tcPr>
            <w:tcW w:w="1024" w:type="dxa"/>
          </w:tcPr>
          <w:p w14:paraId="69457F46" w14:textId="01D1B34B" w:rsidR="00E609D1" w:rsidRDefault="00E609D1" w:rsidP="00FD069E">
            <w:pPr>
              <w:jc w:val="center"/>
              <w:cnfStyle w:val="000000100000" w:firstRow="0" w:lastRow="0" w:firstColumn="0" w:lastColumn="0" w:oddVBand="0" w:evenVBand="0" w:oddHBand="1" w:evenHBand="0" w:firstRowFirstColumn="0" w:firstRowLastColumn="0" w:lastRowFirstColumn="0" w:lastRowLastColumn="0"/>
            </w:pPr>
            <w:r>
              <w:t>53</w:t>
            </w:r>
          </w:p>
        </w:tc>
      </w:tr>
      <w:tr w:rsidR="00E609D1" w14:paraId="038088D7" w14:textId="77777777" w:rsidTr="00FD069E">
        <w:tc>
          <w:tcPr>
            <w:cnfStyle w:val="001000000000" w:firstRow="0" w:lastRow="0" w:firstColumn="1" w:lastColumn="0" w:oddVBand="0" w:evenVBand="0" w:oddHBand="0" w:evenHBand="0" w:firstRowFirstColumn="0" w:firstRowLastColumn="0" w:lastRowFirstColumn="0" w:lastRowLastColumn="0"/>
            <w:tcW w:w="1592" w:type="dxa"/>
          </w:tcPr>
          <w:p w14:paraId="2514591B" w14:textId="1A110EC6" w:rsidR="00E609D1" w:rsidRDefault="00E609D1" w:rsidP="00E609D1">
            <w:r>
              <w:t>Nutzwert</w:t>
            </w:r>
          </w:p>
        </w:tc>
        <w:tc>
          <w:tcPr>
            <w:tcW w:w="1501" w:type="dxa"/>
          </w:tcPr>
          <w:p w14:paraId="18AB34BB" w14:textId="77777777" w:rsidR="00E609D1" w:rsidRDefault="00E609D1" w:rsidP="00FD069E">
            <w:pPr>
              <w:jc w:val="center"/>
              <w:cnfStyle w:val="000000000000" w:firstRow="0" w:lastRow="0" w:firstColumn="0" w:lastColumn="0" w:oddVBand="0" w:evenVBand="0" w:oddHBand="0" w:evenHBand="0" w:firstRowFirstColumn="0" w:firstRowLastColumn="0" w:lastRowFirstColumn="0" w:lastRowLastColumn="0"/>
            </w:pPr>
          </w:p>
        </w:tc>
        <w:tc>
          <w:tcPr>
            <w:tcW w:w="1277" w:type="dxa"/>
          </w:tcPr>
          <w:p w14:paraId="7B12AE31" w14:textId="77777777" w:rsidR="00E609D1" w:rsidRDefault="00E609D1" w:rsidP="00FD069E">
            <w:pPr>
              <w:jc w:val="center"/>
              <w:cnfStyle w:val="000000000000" w:firstRow="0" w:lastRow="0" w:firstColumn="0" w:lastColumn="0" w:oddVBand="0" w:evenVBand="0" w:oddHBand="0" w:evenHBand="0" w:firstRowFirstColumn="0" w:firstRowLastColumn="0" w:lastRowFirstColumn="0" w:lastRowLastColumn="0"/>
            </w:pPr>
          </w:p>
        </w:tc>
        <w:tc>
          <w:tcPr>
            <w:tcW w:w="1305" w:type="dxa"/>
          </w:tcPr>
          <w:p w14:paraId="16B179DA" w14:textId="77777777" w:rsidR="00E609D1" w:rsidRDefault="00E609D1" w:rsidP="00FD069E">
            <w:pPr>
              <w:jc w:val="center"/>
              <w:cnfStyle w:val="000000000000" w:firstRow="0" w:lastRow="0" w:firstColumn="0" w:lastColumn="0" w:oddVBand="0" w:evenVBand="0" w:oddHBand="0" w:evenHBand="0" w:firstRowFirstColumn="0" w:firstRowLastColumn="0" w:lastRowFirstColumn="0" w:lastRowLastColumn="0"/>
            </w:pPr>
          </w:p>
        </w:tc>
        <w:tc>
          <w:tcPr>
            <w:tcW w:w="1277" w:type="dxa"/>
          </w:tcPr>
          <w:p w14:paraId="319C50FA" w14:textId="77777777" w:rsidR="00E609D1" w:rsidRDefault="00E609D1" w:rsidP="00FD069E">
            <w:pPr>
              <w:jc w:val="center"/>
              <w:cnfStyle w:val="000000000000" w:firstRow="0" w:lastRow="0" w:firstColumn="0" w:lastColumn="0" w:oddVBand="0" w:evenVBand="0" w:oddHBand="0" w:evenHBand="0" w:firstRowFirstColumn="0" w:firstRowLastColumn="0" w:lastRowFirstColumn="0" w:lastRowLastColumn="0"/>
            </w:pPr>
          </w:p>
        </w:tc>
        <w:tc>
          <w:tcPr>
            <w:tcW w:w="1024" w:type="dxa"/>
          </w:tcPr>
          <w:p w14:paraId="54DB43D0" w14:textId="51522111" w:rsidR="00E609D1" w:rsidRDefault="00E609D1" w:rsidP="00FD069E">
            <w:pPr>
              <w:jc w:val="center"/>
              <w:cnfStyle w:val="000000000000" w:firstRow="0" w:lastRow="0" w:firstColumn="0" w:lastColumn="0" w:oddVBand="0" w:evenVBand="0" w:oddHBand="0" w:evenHBand="0" w:firstRowFirstColumn="0" w:firstRowLastColumn="0" w:lastRowFirstColumn="0" w:lastRowLastColumn="0"/>
            </w:pPr>
            <w:r>
              <w:t>2,21</w:t>
            </w:r>
          </w:p>
        </w:tc>
        <w:tc>
          <w:tcPr>
            <w:tcW w:w="1024" w:type="dxa"/>
          </w:tcPr>
          <w:p w14:paraId="7AC556DB" w14:textId="4813C2A4" w:rsidR="00E609D1" w:rsidRDefault="00E609D1" w:rsidP="00FD069E">
            <w:pPr>
              <w:jc w:val="center"/>
              <w:cnfStyle w:val="000000000000" w:firstRow="0" w:lastRow="0" w:firstColumn="0" w:lastColumn="0" w:oddVBand="0" w:evenVBand="0" w:oddHBand="0" w:evenHBand="0" w:firstRowFirstColumn="0" w:firstRowLastColumn="0" w:lastRowFirstColumn="0" w:lastRowLastColumn="0"/>
            </w:pPr>
            <w:r>
              <w:t>2,86</w:t>
            </w:r>
          </w:p>
        </w:tc>
        <w:tc>
          <w:tcPr>
            <w:tcW w:w="1024" w:type="dxa"/>
          </w:tcPr>
          <w:p w14:paraId="7FA1F6A8" w14:textId="4F13F796" w:rsidR="00E609D1" w:rsidRDefault="00E609D1" w:rsidP="00FD069E">
            <w:pPr>
              <w:keepNext/>
              <w:jc w:val="center"/>
              <w:cnfStyle w:val="000000000000" w:firstRow="0" w:lastRow="0" w:firstColumn="0" w:lastColumn="0" w:oddVBand="0" w:evenVBand="0" w:oddHBand="0" w:evenHBand="0" w:firstRowFirstColumn="0" w:firstRowLastColumn="0" w:lastRowFirstColumn="0" w:lastRowLastColumn="0"/>
            </w:pPr>
            <w:r>
              <w:t>3,79</w:t>
            </w:r>
          </w:p>
        </w:tc>
      </w:tr>
    </w:tbl>
    <w:p w14:paraId="17F9D9E5" w14:textId="221E3ED4" w:rsidR="00DC09E6" w:rsidRDefault="00FD069E" w:rsidP="00FD069E">
      <w:pPr>
        <w:pStyle w:val="Beschriftung"/>
      </w:pPr>
      <w:bookmarkStart w:id="52" w:name="_Toc183207357"/>
      <w:r>
        <w:t xml:space="preserve">Tabelle </w:t>
      </w:r>
      <w:fldSimple w:instr=" SEQ Tabelle \* ARABIC ">
        <w:r w:rsidR="0031077E">
          <w:rPr>
            <w:noProof/>
          </w:rPr>
          <w:t>8</w:t>
        </w:r>
      </w:fldSimple>
      <w:r>
        <w:t>: Entscheidungsmatrix</w:t>
      </w:r>
      <w:bookmarkEnd w:id="52"/>
    </w:p>
    <w:p w14:paraId="40FA9D29" w14:textId="77777777" w:rsidR="00332027" w:rsidRPr="00332027" w:rsidRDefault="00332027" w:rsidP="00332027"/>
    <w:p w14:paraId="37D6182E" w14:textId="2B40ED6D" w:rsidR="00B91A69" w:rsidRDefault="00482213" w:rsidP="00482213">
      <w:pPr>
        <w:pStyle w:val="berschrift1"/>
      </w:pPr>
      <w:bookmarkStart w:id="53" w:name="_Toc183207542"/>
      <w:r w:rsidRPr="003313C6">
        <w:t>Projektergebnisse</w:t>
      </w:r>
      <w:bookmarkEnd w:id="53"/>
    </w:p>
    <w:p w14:paraId="74E14A15" w14:textId="10107DFB" w:rsidR="0059371D" w:rsidRDefault="00405F3F" w:rsidP="0059371D">
      <w:r>
        <w:t>Abschließend sollen nun die erzielten Ergebnisse evaluiert werden.</w:t>
      </w:r>
    </w:p>
    <w:p w14:paraId="2786A2BC" w14:textId="77777777" w:rsidR="00405F3F" w:rsidRPr="003313C6" w:rsidRDefault="00405F3F" w:rsidP="0059371D"/>
    <w:p w14:paraId="618FA232" w14:textId="25F45296" w:rsidR="009A43F9" w:rsidRDefault="00482213" w:rsidP="006864FC">
      <w:pPr>
        <w:pStyle w:val="berschrift2"/>
      </w:pPr>
      <w:bookmarkStart w:id="54" w:name="_Toc183207543"/>
      <w:r w:rsidRPr="003313C6">
        <w:t>Soll – Ist- Vergleich</w:t>
      </w:r>
      <w:bookmarkEnd w:id="54"/>
    </w:p>
    <w:p w14:paraId="2E78FF81" w14:textId="6F7A64B0" w:rsidR="0038748E" w:rsidRPr="003313C6" w:rsidRDefault="00FD069E" w:rsidP="003162F6">
      <w:r>
        <w:t>Die Übergabe an den Kunden enthielt</w:t>
      </w:r>
      <w:r w:rsidR="0038748E">
        <w:t xml:space="preserve">, wie gewünscht, </w:t>
      </w:r>
      <w:r w:rsidR="0044533B">
        <w:t xml:space="preserve">Hardwarekomponente mit </w:t>
      </w:r>
      <w:r w:rsidR="0038748E">
        <w:t xml:space="preserve">dazugehöriger Softwarelösung die den Temperatur- und den Luftfeuchtigkeitswert erfasst, graphisch darstellt und als CSV-Datei abspeichert. Die Nutzeroberfläche ist in Netzwerk für jeden Nutzer verfügbar und ein Warn-Pop-Up weist auf das Über- und Unterschreiten von Grenzwerten hin. Eine Dokumentation </w:t>
      </w:r>
      <w:r w:rsidR="00A246F0">
        <w:t xml:space="preserve">liegt vor. </w:t>
      </w:r>
      <w:r w:rsidR="0038748E">
        <w:t>Somit sind die in 1.4 Kundenwünsche erfassten Wünsche erfüllt.</w:t>
      </w:r>
    </w:p>
    <w:p w14:paraId="5596FDA7" w14:textId="71AD0465" w:rsidR="003162F6" w:rsidRPr="003313C6" w:rsidRDefault="003162F6" w:rsidP="003162F6"/>
    <w:p w14:paraId="28BC7656" w14:textId="51FCC4EA" w:rsidR="00482213" w:rsidRDefault="00482213" w:rsidP="006864FC">
      <w:pPr>
        <w:pStyle w:val="berschrift2"/>
      </w:pPr>
      <w:bookmarkStart w:id="55" w:name="_Toc183207544"/>
      <w:r w:rsidRPr="003313C6">
        <w:t>Abweichungen und Anpassungen</w:t>
      </w:r>
      <w:bookmarkEnd w:id="55"/>
    </w:p>
    <w:p w14:paraId="505E7DCC" w14:textId="77777777" w:rsidR="00A159DA" w:rsidRDefault="00A159DA" w:rsidP="00A159DA">
      <w:r>
        <w:t>Bei der Verkabelung des Raspberry Pi 4 Modell B und des DHT11 Sensors wurde von der in der Dokumentation des DHT11 vorgeschlagenen Verkabelung abgewichen um den Cobbler und das Steckbrett zu nutzen. So konnte ein schneller Auf- und Abbau für einen einfachen Transport gewährleistet und eine mögliche Fehlerquelle durch falsches Anschließen des DHT11 Sensors vermieden werden. Zum Transport ist es nun nur noch notwendig das Flachbandkabel vom Cobbler zu trennen und am Ziel wieder zu verbinden. Durch die Gestaltung der Steckverbindung ist dies nur in einer Ausrichtung möglich und stellt so die richtige Neuverbindung sicher.</w:t>
      </w:r>
    </w:p>
    <w:p w14:paraId="540CD758" w14:textId="77777777" w:rsidR="00A159DA" w:rsidRDefault="00A159DA" w:rsidP="00A159DA"/>
    <w:p w14:paraId="0BAE3BD0" w14:textId="238CD2BB" w:rsidR="00A159DA" w:rsidRDefault="00A159DA" w:rsidP="00A159DA">
      <w:r>
        <w:t xml:space="preserve">Im Rahmen der Gestaltung der Softwarelösung wurden mehrere Lösungsvorschläge erprobt, die jeweils ein größeres Verständnis der </w:t>
      </w:r>
      <w:r w:rsidRPr="001066F1">
        <w:t>S</w:t>
      </w:r>
      <w:r>
        <w:t xml:space="preserve">oftware zur Folge hatten. Dies führte wiederum zu einer verbesserten Integration der Aufgaben in einzelne Softwarekomponenten und reduzierte somit die Komplexität und die benötigten Teilkomponenten. So wurde zum Beispiel zu </w:t>
      </w:r>
      <w:r w:rsidR="0038748E">
        <w:t>Beginn</w:t>
      </w:r>
      <w:r>
        <w:t xml:space="preserve"> des Projektes ein MQTT-Publisher in Python3 verwendet, auf den später dank der Funktionalität von </w:t>
      </w:r>
      <w:proofErr w:type="spellStart"/>
      <w:r>
        <w:t>Node</w:t>
      </w:r>
      <w:proofErr w:type="spellEnd"/>
      <w:r>
        <w:t xml:space="preserve">-RED komplett verzichtet werden konnte. Das gleiche gilt auch für das Auslesen der Sensordaten des DHT11 Sensors. Diese wurden zuerst durch ein Python3 </w:t>
      </w:r>
      <w:proofErr w:type="spellStart"/>
      <w:r>
        <w:t>Script</w:t>
      </w:r>
      <w:proofErr w:type="spellEnd"/>
      <w:r>
        <w:t xml:space="preserve"> erfasst, was nach der Installation der BCM 2835 Bibliothek auf dem Raspberry Pi nicht mehr notwendig war, da </w:t>
      </w:r>
      <w:proofErr w:type="spellStart"/>
      <w:r>
        <w:t>Node</w:t>
      </w:r>
      <w:proofErr w:type="spellEnd"/>
      <w:r>
        <w:t>-RED diese nun selbst erheben konnte.</w:t>
      </w:r>
    </w:p>
    <w:p w14:paraId="3639632B" w14:textId="77777777" w:rsidR="00A159DA" w:rsidRDefault="00A159DA" w:rsidP="00A159DA"/>
    <w:p w14:paraId="529E42D5" w14:textId="77777777" w:rsidR="00A159DA" w:rsidRPr="001066F1" w:rsidRDefault="00A159DA" w:rsidP="00A159DA">
      <w:r>
        <w:t xml:space="preserve">Auch der MQTT-Broker wurde mit fortschreitendem Projekt überarbeitet. In den ersten Versionen der Softwarelösung wurden kostenfreie MQTT-Broker aus dem Internet verwendet. Doch auch darauf konnte nach Installation von </w:t>
      </w:r>
      <w:proofErr w:type="spellStart"/>
      <w:r>
        <w:t>Eclipse</w:t>
      </w:r>
      <w:proofErr w:type="spellEnd"/>
      <w:r>
        <w:t xml:space="preserve"> </w:t>
      </w:r>
      <w:proofErr w:type="spellStart"/>
      <w:r>
        <w:t>Mosquitto</w:t>
      </w:r>
      <w:proofErr w:type="spellEnd"/>
      <w:r>
        <w:t>™ verzichtet werden, da hiermit ein eigener MQTT-Broker auf dem Raspberry Pi zur Verfügung gestellt werden konnte.</w:t>
      </w:r>
    </w:p>
    <w:p w14:paraId="691B1E18" w14:textId="77777777" w:rsidR="00A159DA" w:rsidRPr="00A159DA" w:rsidRDefault="00A159DA" w:rsidP="00A159DA"/>
    <w:p w14:paraId="4A0C55AD" w14:textId="497ED1EF" w:rsidR="00332027" w:rsidRDefault="00332027" w:rsidP="00332027">
      <w:r>
        <w:t xml:space="preserve">Da alle Anpassungen sich darum handelten die Funktionsweise von </w:t>
      </w:r>
      <w:proofErr w:type="spellStart"/>
      <w:r>
        <w:t>Node</w:t>
      </w:r>
      <w:proofErr w:type="spellEnd"/>
      <w:r>
        <w:t>-RED weiter auszunutzen und</w:t>
      </w:r>
      <w:r w:rsidR="00A159DA">
        <w:t xml:space="preserve"> somit die Wartbarkeit und Stabilität des Systems sicherten wurden die Veränderungen von Version 1 bis Version 4 vorgenommen.</w:t>
      </w:r>
    </w:p>
    <w:p w14:paraId="214889BB" w14:textId="76D87E7B" w:rsidR="0038748E" w:rsidRDefault="0038748E" w:rsidP="00332027"/>
    <w:p w14:paraId="6A7933AF" w14:textId="09F8B881" w:rsidR="0038748E" w:rsidRPr="0059371D" w:rsidRDefault="0038748E" w:rsidP="00332027">
      <w:r>
        <w:t>Sonstige Abweichungen, z.B. im Zeitplan, kamen keine vor. Weitere Anpassungen waren somit nicht notwendig.</w:t>
      </w:r>
    </w:p>
    <w:p w14:paraId="1431AFF6" w14:textId="77777777" w:rsidR="00AF7837" w:rsidRPr="003313C6" w:rsidRDefault="00AF7837" w:rsidP="00AF7837"/>
    <w:p w14:paraId="0A5BEF07" w14:textId="51381BAD" w:rsidR="00482213" w:rsidRPr="003313C6" w:rsidRDefault="00482213" w:rsidP="006864FC">
      <w:pPr>
        <w:pStyle w:val="berschrift2"/>
      </w:pPr>
      <w:bookmarkStart w:id="56" w:name="_Toc183207545"/>
      <w:r w:rsidRPr="003313C6">
        <w:t>Qualitätssicherung</w:t>
      </w:r>
      <w:bookmarkEnd w:id="56"/>
    </w:p>
    <w:p w14:paraId="708A953C" w14:textId="63BDCEDD" w:rsidR="00AF7837" w:rsidRDefault="00A246F0" w:rsidP="00AF7837">
      <w:r>
        <w:t>Die Nachkontrolle des Ausbilders bestätigte den Autor in der Qualität der Arbeit. Eine Korrekturschleife war nicht notwendig.</w:t>
      </w:r>
    </w:p>
    <w:p w14:paraId="03B5D579" w14:textId="77777777" w:rsidR="00405F3F" w:rsidRPr="00A246F0" w:rsidRDefault="00405F3F" w:rsidP="00AF7837"/>
    <w:p w14:paraId="24083300" w14:textId="6678DE73" w:rsidR="00741D10" w:rsidRDefault="00482213" w:rsidP="00741D10">
      <w:pPr>
        <w:pStyle w:val="berschrift1"/>
      </w:pPr>
      <w:bookmarkStart w:id="57" w:name="_Dokumentation"/>
      <w:bookmarkStart w:id="58" w:name="_Toc183207546"/>
      <w:bookmarkEnd w:id="57"/>
      <w:r w:rsidRPr="003313C6">
        <w:t>Dokumentation</w:t>
      </w:r>
      <w:bookmarkEnd w:id="58"/>
    </w:p>
    <w:p w14:paraId="7FB88BC0" w14:textId="47EF6E73" w:rsidR="00425332" w:rsidRDefault="00425332" w:rsidP="0059371D">
      <w:r>
        <w:t xml:space="preserve">Die Dokumentation beinhaltet die Übersicht über die notwendigen Vorbereitungen zur Neuinstallation. Die Reihenfolge ist dabei relevant und kann nicht beliebig ausgetauscht werden. Ist sich der Leser über die Vorgehensweise im Klaren, so kann er </w:t>
      </w:r>
      <w:r w:rsidR="003F0B6B">
        <w:t>entsprechende Änderungen vornehmen.</w:t>
      </w:r>
    </w:p>
    <w:p w14:paraId="476D1A14" w14:textId="77777777" w:rsidR="003F0B6B" w:rsidRPr="003313C6" w:rsidRDefault="003F0B6B" w:rsidP="0059371D"/>
    <w:p w14:paraId="162A2F16" w14:textId="3F8E451C" w:rsidR="00741D10" w:rsidRDefault="00741D10" w:rsidP="00741D10">
      <w:pPr>
        <w:pStyle w:val="berschrift2"/>
      </w:pPr>
      <w:bookmarkStart w:id="59" w:name="_Toc183207547"/>
      <w:r w:rsidRPr="00741D10">
        <w:t>Vorbereitung des Raspberry Pis:</w:t>
      </w:r>
      <w:bookmarkEnd w:id="59"/>
    </w:p>
    <w:p w14:paraId="6D946C03" w14:textId="78C8DCF7" w:rsidR="00741D10" w:rsidRDefault="00102EF1" w:rsidP="00C8148C">
      <w:r w:rsidRPr="00102EF1">
        <w:t>Es muss sichergestellt sein, d</w:t>
      </w:r>
      <w:r>
        <w:t xml:space="preserve">ass der Raspberry Pi über ein funktionierendes und aktuelles Betriebssystem verfügt. </w:t>
      </w:r>
      <w:r w:rsidR="00527092">
        <w:t>Die Funktionalität der</w:t>
      </w:r>
      <w:r>
        <w:t xml:space="preserve"> folgenden Befehle </w:t>
      </w:r>
      <w:r w:rsidR="00527092">
        <w:t>ist sonst nicht gewährleistet.</w:t>
      </w:r>
    </w:p>
    <w:p w14:paraId="598C9FD0" w14:textId="77777777" w:rsidR="00102EF1" w:rsidRPr="00102EF1" w:rsidRDefault="00102EF1" w:rsidP="00C8148C"/>
    <w:p w14:paraId="2BC9DC37" w14:textId="6B5D18FC" w:rsidR="00C8148C" w:rsidRPr="00102EF1" w:rsidRDefault="00C8148C" w:rsidP="00102EF1">
      <w:pPr>
        <w:pStyle w:val="Listenabsatz"/>
        <w:numPr>
          <w:ilvl w:val="0"/>
          <w:numId w:val="7"/>
        </w:numPr>
        <w:rPr>
          <w:rFonts w:eastAsia="Times New Roman"/>
          <w:lang w:val="en-US"/>
        </w:rPr>
      </w:pPr>
      <w:r w:rsidRPr="00102EF1">
        <w:rPr>
          <w:lang w:val="en-US"/>
        </w:rPr>
        <w:t xml:space="preserve">Installation von </w:t>
      </w:r>
      <w:proofErr w:type="spellStart"/>
      <w:r w:rsidRPr="00102EF1">
        <w:rPr>
          <w:lang w:val="en-US"/>
        </w:rPr>
        <w:t>npm</w:t>
      </w:r>
      <w:proofErr w:type="spellEnd"/>
      <w:r w:rsidR="00F80EE5" w:rsidRPr="00102EF1">
        <w:rPr>
          <w:lang w:val="en-US"/>
        </w:rPr>
        <w:t>:</w:t>
      </w:r>
    </w:p>
    <w:p w14:paraId="7A11F9A0" w14:textId="77777777" w:rsidR="00C8148C" w:rsidRPr="00F80EE5" w:rsidRDefault="00C8148C" w:rsidP="007A0A20">
      <w:pPr>
        <w:ind w:firstLine="405"/>
        <w:rPr>
          <w:rFonts w:ascii="Arial" w:hAnsi="Arial" w:cs="Arial"/>
          <w:color w:val="32373F"/>
          <w:sz w:val="23"/>
          <w:szCs w:val="23"/>
          <w:lang w:val="en-US"/>
        </w:rPr>
      </w:pPr>
      <w:proofErr w:type="spellStart"/>
      <w:r w:rsidRPr="00F80EE5">
        <w:rPr>
          <w:rStyle w:val="HTMLCode"/>
          <w:rFonts w:eastAsiaTheme="majorEastAsia"/>
          <w:color w:val="000000"/>
          <w:sz w:val="21"/>
          <w:szCs w:val="21"/>
          <w:bdr w:val="single" w:sz="6" w:space="0" w:color="DCDCDC" w:frame="1"/>
          <w:shd w:val="clear" w:color="auto" w:fill="F3F3F3"/>
          <w:lang w:val="en-US"/>
        </w:rPr>
        <w:t>sudo</w:t>
      </w:r>
      <w:proofErr w:type="spellEnd"/>
      <w:r w:rsidRPr="00F80EE5">
        <w:rPr>
          <w:rStyle w:val="HTMLCode"/>
          <w:rFonts w:eastAsiaTheme="majorEastAsia"/>
          <w:color w:val="000000"/>
          <w:sz w:val="21"/>
          <w:szCs w:val="21"/>
          <w:bdr w:val="single" w:sz="6" w:space="0" w:color="DCDCDC" w:frame="1"/>
          <w:shd w:val="clear" w:color="auto" w:fill="F3F3F3"/>
          <w:lang w:val="en-US"/>
        </w:rPr>
        <w:t xml:space="preserve"> apt-get install </w:t>
      </w:r>
      <w:proofErr w:type="spellStart"/>
      <w:r w:rsidRPr="00F80EE5">
        <w:rPr>
          <w:rStyle w:val="HTMLCode"/>
          <w:rFonts w:eastAsiaTheme="majorEastAsia"/>
          <w:color w:val="000000"/>
          <w:sz w:val="21"/>
          <w:szCs w:val="21"/>
          <w:bdr w:val="single" w:sz="6" w:space="0" w:color="DCDCDC" w:frame="1"/>
          <w:shd w:val="clear" w:color="auto" w:fill="F3F3F3"/>
          <w:lang w:val="en-US"/>
        </w:rPr>
        <w:t>npm</w:t>
      </w:r>
      <w:proofErr w:type="spellEnd"/>
    </w:p>
    <w:p w14:paraId="16CDAD9D" w14:textId="77777777" w:rsidR="00F80EE5" w:rsidRPr="00F80EE5" w:rsidRDefault="00F80EE5" w:rsidP="00C8148C">
      <w:pPr>
        <w:rPr>
          <w:rFonts w:ascii="Times New Roman" w:hAnsi="Times New Roman" w:cs="Times New Roman"/>
          <w:color w:val="auto"/>
          <w:sz w:val="24"/>
          <w:szCs w:val="24"/>
          <w:lang w:val="en-US"/>
        </w:rPr>
      </w:pPr>
    </w:p>
    <w:p w14:paraId="05AC9871" w14:textId="00A7E723" w:rsidR="00F80EE5" w:rsidRDefault="00C8148C" w:rsidP="00C8148C">
      <w:pPr>
        <w:pStyle w:val="Listenabsatz"/>
        <w:numPr>
          <w:ilvl w:val="0"/>
          <w:numId w:val="7"/>
        </w:numPr>
      </w:pPr>
      <w:r>
        <w:t>Installation des MQTT Broker:</w:t>
      </w:r>
    </w:p>
    <w:p w14:paraId="19A7071F" w14:textId="77777777" w:rsidR="00F80EE5" w:rsidRDefault="00F80EE5" w:rsidP="00F80EE5">
      <w:pPr>
        <w:pStyle w:val="Listenabsatz"/>
        <w:numPr>
          <w:ilvl w:val="0"/>
          <w:numId w:val="10"/>
        </w:numPr>
      </w:pPr>
      <w:r>
        <w:t xml:space="preserve">Herunterladen von </w:t>
      </w:r>
      <w:proofErr w:type="spellStart"/>
      <w:r>
        <w:t>Eclipse</w:t>
      </w:r>
      <w:proofErr w:type="spellEnd"/>
      <w:r>
        <w:t xml:space="preserve"> </w:t>
      </w:r>
      <w:proofErr w:type="spellStart"/>
      <w:r>
        <w:t>Mosquitto</w:t>
      </w:r>
      <w:proofErr w:type="spellEnd"/>
      <w:r>
        <w:t>™</w:t>
      </w:r>
    </w:p>
    <w:p w14:paraId="3A4A48C0" w14:textId="27B84DB7" w:rsidR="00F80EE5" w:rsidRDefault="00C8148C" w:rsidP="00F80EE5">
      <w:pPr>
        <w:pStyle w:val="Listenabsatz"/>
        <w:rPr>
          <w:rStyle w:val="HTMLCode"/>
          <w:rFonts w:eastAsiaTheme="majorEastAsia"/>
          <w:color w:val="000000"/>
          <w:sz w:val="21"/>
          <w:szCs w:val="21"/>
          <w:bdr w:val="single" w:sz="6" w:space="0" w:color="DCDCDC" w:frame="1"/>
          <w:shd w:val="clear" w:color="auto" w:fill="F3F3F3"/>
          <w:lang w:val="en-US"/>
        </w:rPr>
      </w:pPr>
      <w:proofErr w:type="spellStart"/>
      <w:r w:rsidRPr="00F80EE5">
        <w:rPr>
          <w:rStyle w:val="HTMLCode"/>
          <w:rFonts w:eastAsiaTheme="majorEastAsia"/>
          <w:color w:val="000000"/>
          <w:sz w:val="21"/>
          <w:szCs w:val="21"/>
          <w:bdr w:val="single" w:sz="6" w:space="0" w:color="DCDCDC" w:frame="1"/>
          <w:shd w:val="clear" w:color="auto" w:fill="F3F3F3"/>
          <w:lang w:val="en-US"/>
        </w:rPr>
        <w:t>sudo</w:t>
      </w:r>
      <w:proofErr w:type="spellEnd"/>
      <w:r w:rsidRPr="00F80EE5">
        <w:rPr>
          <w:rStyle w:val="HTMLCode"/>
          <w:rFonts w:eastAsiaTheme="majorEastAsia"/>
          <w:color w:val="000000"/>
          <w:sz w:val="21"/>
          <w:szCs w:val="21"/>
          <w:bdr w:val="single" w:sz="6" w:space="0" w:color="DCDCDC" w:frame="1"/>
          <w:shd w:val="clear" w:color="auto" w:fill="F3F3F3"/>
          <w:lang w:val="en-US"/>
        </w:rPr>
        <w:t xml:space="preserve"> apt install -y </w:t>
      </w:r>
      <w:proofErr w:type="spellStart"/>
      <w:r w:rsidRPr="00F80EE5">
        <w:rPr>
          <w:rStyle w:val="HTMLCode"/>
          <w:rFonts w:eastAsiaTheme="majorEastAsia"/>
          <w:color w:val="000000"/>
          <w:sz w:val="21"/>
          <w:szCs w:val="21"/>
          <w:bdr w:val="single" w:sz="6" w:space="0" w:color="DCDCDC" w:frame="1"/>
          <w:shd w:val="clear" w:color="auto" w:fill="F3F3F3"/>
          <w:lang w:val="en-US"/>
        </w:rPr>
        <w:t>mosquitto</w:t>
      </w:r>
      <w:proofErr w:type="spellEnd"/>
      <w:r w:rsidRPr="00F80EE5">
        <w:rPr>
          <w:rStyle w:val="HTMLCode"/>
          <w:rFonts w:eastAsiaTheme="majorEastAsia"/>
          <w:color w:val="000000"/>
          <w:sz w:val="21"/>
          <w:szCs w:val="21"/>
          <w:bdr w:val="single" w:sz="6" w:space="0" w:color="DCDCDC" w:frame="1"/>
          <w:shd w:val="clear" w:color="auto" w:fill="F3F3F3"/>
          <w:lang w:val="en-US"/>
        </w:rPr>
        <w:t xml:space="preserve"> </w:t>
      </w:r>
      <w:proofErr w:type="spellStart"/>
      <w:r w:rsidRPr="00F80EE5">
        <w:rPr>
          <w:rStyle w:val="HTMLCode"/>
          <w:rFonts w:eastAsiaTheme="majorEastAsia"/>
          <w:color w:val="000000"/>
          <w:sz w:val="21"/>
          <w:szCs w:val="21"/>
          <w:bdr w:val="single" w:sz="6" w:space="0" w:color="DCDCDC" w:frame="1"/>
          <w:shd w:val="clear" w:color="auto" w:fill="F3F3F3"/>
          <w:lang w:val="en-US"/>
        </w:rPr>
        <w:t>mosquitto</w:t>
      </w:r>
      <w:proofErr w:type="spellEnd"/>
      <w:r w:rsidRPr="00F80EE5">
        <w:rPr>
          <w:rStyle w:val="HTMLCode"/>
          <w:rFonts w:eastAsiaTheme="majorEastAsia"/>
          <w:color w:val="000000"/>
          <w:sz w:val="21"/>
          <w:szCs w:val="21"/>
          <w:bdr w:val="single" w:sz="6" w:space="0" w:color="DCDCDC" w:frame="1"/>
          <w:shd w:val="clear" w:color="auto" w:fill="F3F3F3"/>
          <w:lang w:val="en-US"/>
        </w:rPr>
        <w:t>-clients</w:t>
      </w:r>
    </w:p>
    <w:p w14:paraId="648A34D4" w14:textId="77777777" w:rsidR="00F80EE5" w:rsidRPr="00F80EE5" w:rsidRDefault="00F80EE5" w:rsidP="00F80EE5">
      <w:pPr>
        <w:pStyle w:val="Listenabsatz"/>
        <w:rPr>
          <w:rStyle w:val="HTMLCode"/>
          <w:rFonts w:asciiTheme="minorHAnsi" w:eastAsiaTheme="minorEastAsia" w:hAnsiTheme="minorHAnsi" w:cstheme="minorBidi"/>
          <w:sz w:val="22"/>
          <w:szCs w:val="22"/>
          <w:lang w:val="en-US"/>
        </w:rPr>
      </w:pPr>
    </w:p>
    <w:p w14:paraId="26A39FB1" w14:textId="740D38D5" w:rsidR="00F80EE5" w:rsidRPr="00F80EE5" w:rsidRDefault="00C8148C" w:rsidP="00F80EE5">
      <w:pPr>
        <w:pStyle w:val="Listenabsatz"/>
        <w:numPr>
          <w:ilvl w:val="0"/>
          <w:numId w:val="10"/>
        </w:numPr>
      </w:pPr>
      <w:r>
        <w:t>Registrierung des MQTT-Brokers als Service (für Autostart)</w:t>
      </w:r>
    </w:p>
    <w:p w14:paraId="0D7BEAFE" w14:textId="25199092" w:rsidR="00F80EE5" w:rsidRDefault="00C8148C" w:rsidP="00F80EE5">
      <w:pPr>
        <w:pStyle w:val="Listenabsatz"/>
        <w:shd w:val="clear" w:color="auto" w:fill="FFFFFF"/>
        <w:spacing w:before="144" w:after="324"/>
        <w:rPr>
          <w:rStyle w:val="HTMLCode"/>
          <w:rFonts w:eastAsiaTheme="majorEastAsia"/>
          <w:color w:val="000000"/>
          <w:sz w:val="21"/>
          <w:szCs w:val="21"/>
          <w:bdr w:val="single" w:sz="6" w:space="0" w:color="DCDCDC" w:frame="1"/>
          <w:shd w:val="clear" w:color="auto" w:fill="F3F3F3"/>
        </w:rPr>
      </w:pPr>
      <w:proofErr w:type="spellStart"/>
      <w:r w:rsidRPr="00F80EE5">
        <w:rPr>
          <w:rStyle w:val="HTMLCode"/>
          <w:rFonts w:eastAsiaTheme="majorEastAsia"/>
          <w:color w:val="000000"/>
          <w:sz w:val="21"/>
          <w:szCs w:val="21"/>
          <w:bdr w:val="single" w:sz="6" w:space="0" w:color="DCDCDC" w:frame="1"/>
          <w:shd w:val="clear" w:color="auto" w:fill="F3F3F3"/>
        </w:rPr>
        <w:t>sudo</w:t>
      </w:r>
      <w:proofErr w:type="spellEnd"/>
      <w:r w:rsidRPr="00F80EE5">
        <w:rPr>
          <w:rStyle w:val="HTMLCode"/>
          <w:rFonts w:eastAsiaTheme="majorEastAsia"/>
          <w:color w:val="000000"/>
          <w:sz w:val="21"/>
          <w:szCs w:val="21"/>
          <w:bdr w:val="single" w:sz="6" w:space="0" w:color="DCDCDC" w:frame="1"/>
          <w:shd w:val="clear" w:color="auto" w:fill="F3F3F3"/>
        </w:rPr>
        <w:t xml:space="preserve"> </w:t>
      </w:r>
      <w:proofErr w:type="spellStart"/>
      <w:r w:rsidRPr="00F80EE5">
        <w:rPr>
          <w:rStyle w:val="HTMLCode"/>
          <w:rFonts w:eastAsiaTheme="majorEastAsia"/>
          <w:color w:val="000000"/>
          <w:sz w:val="21"/>
          <w:szCs w:val="21"/>
          <w:bdr w:val="single" w:sz="6" w:space="0" w:color="DCDCDC" w:frame="1"/>
          <w:shd w:val="clear" w:color="auto" w:fill="F3F3F3"/>
        </w:rPr>
        <w:t>systemctl</w:t>
      </w:r>
      <w:proofErr w:type="spellEnd"/>
      <w:r w:rsidRPr="00F80EE5">
        <w:rPr>
          <w:rStyle w:val="HTMLCode"/>
          <w:rFonts w:eastAsiaTheme="majorEastAsia"/>
          <w:color w:val="000000"/>
          <w:sz w:val="21"/>
          <w:szCs w:val="21"/>
          <w:bdr w:val="single" w:sz="6" w:space="0" w:color="DCDCDC" w:frame="1"/>
          <w:shd w:val="clear" w:color="auto" w:fill="F3F3F3"/>
        </w:rPr>
        <w:t xml:space="preserve"> </w:t>
      </w:r>
      <w:proofErr w:type="spellStart"/>
      <w:r w:rsidRPr="00F80EE5">
        <w:rPr>
          <w:rStyle w:val="HTMLCode"/>
          <w:rFonts w:eastAsiaTheme="majorEastAsia"/>
          <w:color w:val="000000"/>
          <w:sz w:val="21"/>
          <w:szCs w:val="21"/>
          <w:bdr w:val="single" w:sz="6" w:space="0" w:color="DCDCDC" w:frame="1"/>
          <w:shd w:val="clear" w:color="auto" w:fill="F3F3F3"/>
        </w:rPr>
        <w:t>enable</w:t>
      </w:r>
      <w:proofErr w:type="spellEnd"/>
      <w:r w:rsidRPr="00F80EE5">
        <w:rPr>
          <w:rStyle w:val="HTMLCode"/>
          <w:rFonts w:eastAsiaTheme="majorEastAsia"/>
          <w:color w:val="000000"/>
          <w:sz w:val="21"/>
          <w:szCs w:val="21"/>
          <w:bdr w:val="single" w:sz="6" w:space="0" w:color="DCDCDC" w:frame="1"/>
          <w:shd w:val="clear" w:color="auto" w:fill="F3F3F3"/>
        </w:rPr>
        <w:t xml:space="preserve"> </w:t>
      </w:r>
      <w:proofErr w:type="spellStart"/>
      <w:r w:rsidRPr="00F80EE5">
        <w:rPr>
          <w:rStyle w:val="HTMLCode"/>
          <w:rFonts w:eastAsiaTheme="majorEastAsia"/>
          <w:color w:val="000000"/>
          <w:sz w:val="21"/>
          <w:szCs w:val="21"/>
          <w:bdr w:val="single" w:sz="6" w:space="0" w:color="DCDCDC" w:frame="1"/>
          <w:shd w:val="clear" w:color="auto" w:fill="F3F3F3"/>
        </w:rPr>
        <w:t>mosquitto.service</w:t>
      </w:r>
      <w:proofErr w:type="spellEnd"/>
    </w:p>
    <w:p w14:paraId="60CBE590" w14:textId="77777777" w:rsidR="00F80EE5" w:rsidRPr="00F80EE5" w:rsidRDefault="00F80EE5" w:rsidP="00F80EE5">
      <w:pPr>
        <w:pStyle w:val="Listenabsatz"/>
        <w:shd w:val="clear" w:color="auto" w:fill="FFFFFF"/>
        <w:spacing w:before="144" w:after="324"/>
        <w:rPr>
          <w:rStyle w:val="HTMLCode"/>
          <w:rFonts w:asciiTheme="minorHAnsi" w:eastAsiaTheme="minorEastAsia" w:hAnsiTheme="minorHAnsi" w:cstheme="minorBidi"/>
          <w:sz w:val="22"/>
          <w:szCs w:val="22"/>
        </w:rPr>
      </w:pPr>
    </w:p>
    <w:p w14:paraId="41758735" w14:textId="77777777" w:rsidR="00F80EE5" w:rsidRPr="00F80EE5" w:rsidRDefault="00C8148C" w:rsidP="00F80EE5">
      <w:pPr>
        <w:pStyle w:val="Listenabsatz"/>
        <w:numPr>
          <w:ilvl w:val="0"/>
          <w:numId w:val="10"/>
        </w:numPr>
        <w:shd w:val="clear" w:color="auto" w:fill="FFFFFF"/>
        <w:spacing w:before="144" w:after="324"/>
      </w:pPr>
      <w:r>
        <w:t xml:space="preserve">Damit Clients sich ohne Benutzer und PW anmelden können muss die </w:t>
      </w:r>
      <w:r w:rsidRPr="00F80EE5">
        <w:rPr>
          <w:rStyle w:val="HTMLCode"/>
          <w:rFonts w:eastAsiaTheme="majorEastAsia"/>
          <w:color w:val="000000"/>
          <w:sz w:val="21"/>
          <w:szCs w:val="21"/>
          <w:bdr w:val="single" w:sz="6" w:space="0" w:color="DCDCDC" w:frame="1"/>
          <w:shd w:val="clear" w:color="auto" w:fill="F3F3F3"/>
        </w:rPr>
        <w:t>/</w:t>
      </w:r>
      <w:proofErr w:type="spellStart"/>
      <w:r w:rsidRPr="00F80EE5">
        <w:rPr>
          <w:rStyle w:val="HTMLCode"/>
          <w:rFonts w:eastAsiaTheme="majorEastAsia"/>
          <w:color w:val="000000"/>
          <w:sz w:val="21"/>
          <w:szCs w:val="21"/>
          <w:bdr w:val="single" w:sz="6" w:space="0" w:color="DCDCDC" w:frame="1"/>
          <w:shd w:val="clear" w:color="auto" w:fill="F3F3F3"/>
        </w:rPr>
        <w:t>mosquitto.conf</w:t>
      </w:r>
      <w:proofErr w:type="spellEnd"/>
      <w:r>
        <w:t xml:space="preserve"> bearbeitet werden:</w:t>
      </w:r>
    </w:p>
    <w:p w14:paraId="39D237BC" w14:textId="05258C44" w:rsidR="00F80EE5" w:rsidRDefault="00C8148C" w:rsidP="00494ADA">
      <w:pPr>
        <w:pStyle w:val="Listenabsatz"/>
        <w:shd w:val="clear" w:color="auto" w:fill="FFFFFF"/>
        <w:spacing w:before="144" w:after="324"/>
        <w:ind w:left="1440"/>
        <w:rPr>
          <w:rStyle w:val="HTMLCode"/>
          <w:rFonts w:eastAsiaTheme="majorEastAsia"/>
          <w:color w:val="000000"/>
          <w:sz w:val="21"/>
          <w:szCs w:val="21"/>
          <w:bdr w:val="single" w:sz="6" w:space="0" w:color="DCDCDC" w:frame="1"/>
          <w:shd w:val="clear" w:color="auto" w:fill="F3F3F3"/>
          <w:lang w:val="en-US"/>
        </w:rPr>
      </w:pPr>
      <w:proofErr w:type="spellStart"/>
      <w:r w:rsidRPr="00F80EE5">
        <w:rPr>
          <w:rStyle w:val="HTMLCode"/>
          <w:rFonts w:eastAsiaTheme="majorEastAsia"/>
          <w:color w:val="000000"/>
          <w:sz w:val="21"/>
          <w:szCs w:val="21"/>
          <w:bdr w:val="single" w:sz="6" w:space="0" w:color="DCDCDC" w:frame="1"/>
          <w:shd w:val="clear" w:color="auto" w:fill="F3F3F3"/>
          <w:lang w:val="en-US"/>
        </w:rPr>
        <w:t>sudo</w:t>
      </w:r>
      <w:proofErr w:type="spellEnd"/>
      <w:r w:rsidRPr="00F80EE5">
        <w:rPr>
          <w:rStyle w:val="HTMLCode"/>
          <w:rFonts w:eastAsiaTheme="majorEastAsia"/>
          <w:color w:val="000000"/>
          <w:sz w:val="21"/>
          <w:szCs w:val="21"/>
          <w:bdr w:val="single" w:sz="6" w:space="0" w:color="DCDCDC" w:frame="1"/>
          <w:shd w:val="clear" w:color="auto" w:fill="F3F3F3"/>
          <w:lang w:val="en-US"/>
        </w:rPr>
        <w:t xml:space="preserve"> nano /</w:t>
      </w:r>
      <w:proofErr w:type="spellStart"/>
      <w:r w:rsidRPr="00F80EE5">
        <w:rPr>
          <w:rStyle w:val="HTMLCode"/>
          <w:rFonts w:eastAsiaTheme="majorEastAsia"/>
          <w:color w:val="000000"/>
          <w:sz w:val="21"/>
          <w:szCs w:val="21"/>
          <w:bdr w:val="single" w:sz="6" w:space="0" w:color="DCDCDC" w:frame="1"/>
          <w:shd w:val="clear" w:color="auto" w:fill="F3F3F3"/>
          <w:lang w:val="en-US"/>
        </w:rPr>
        <w:t>etc</w:t>
      </w:r>
      <w:proofErr w:type="spellEnd"/>
      <w:r w:rsidRPr="00F80EE5">
        <w:rPr>
          <w:rStyle w:val="HTMLCode"/>
          <w:rFonts w:eastAsiaTheme="majorEastAsia"/>
          <w:color w:val="000000"/>
          <w:sz w:val="21"/>
          <w:szCs w:val="21"/>
          <w:bdr w:val="single" w:sz="6" w:space="0" w:color="DCDCDC" w:frame="1"/>
          <w:shd w:val="clear" w:color="auto" w:fill="F3F3F3"/>
          <w:lang w:val="en-US"/>
        </w:rPr>
        <w:t>/</w:t>
      </w:r>
      <w:proofErr w:type="spellStart"/>
      <w:r w:rsidRPr="00F80EE5">
        <w:rPr>
          <w:rStyle w:val="HTMLCode"/>
          <w:rFonts w:eastAsiaTheme="majorEastAsia"/>
          <w:color w:val="000000"/>
          <w:sz w:val="21"/>
          <w:szCs w:val="21"/>
          <w:bdr w:val="single" w:sz="6" w:space="0" w:color="DCDCDC" w:frame="1"/>
          <w:shd w:val="clear" w:color="auto" w:fill="F3F3F3"/>
          <w:lang w:val="en-US"/>
        </w:rPr>
        <w:t>mosquitto</w:t>
      </w:r>
      <w:proofErr w:type="spellEnd"/>
      <w:r w:rsidRPr="00F80EE5">
        <w:rPr>
          <w:rStyle w:val="HTMLCode"/>
          <w:rFonts w:eastAsiaTheme="majorEastAsia"/>
          <w:color w:val="000000"/>
          <w:sz w:val="21"/>
          <w:szCs w:val="21"/>
          <w:bdr w:val="single" w:sz="6" w:space="0" w:color="DCDCDC" w:frame="1"/>
          <w:shd w:val="clear" w:color="auto" w:fill="F3F3F3"/>
          <w:lang w:val="en-US"/>
        </w:rPr>
        <w:t>/</w:t>
      </w:r>
      <w:proofErr w:type="spellStart"/>
      <w:r w:rsidRPr="00F80EE5">
        <w:rPr>
          <w:rStyle w:val="HTMLCode"/>
          <w:rFonts w:eastAsiaTheme="majorEastAsia"/>
          <w:color w:val="000000"/>
          <w:sz w:val="21"/>
          <w:szCs w:val="21"/>
          <w:bdr w:val="single" w:sz="6" w:space="0" w:color="DCDCDC" w:frame="1"/>
          <w:shd w:val="clear" w:color="auto" w:fill="F3F3F3"/>
          <w:lang w:val="en-US"/>
        </w:rPr>
        <w:t>mosquitto.conf</w:t>
      </w:r>
      <w:proofErr w:type="spellEnd"/>
    </w:p>
    <w:p w14:paraId="0C82C863" w14:textId="77777777" w:rsidR="00494ADA" w:rsidRPr="00F80EE5" w:rsidRDefault="00494ADA" w:rsidP="00494ADA">
      <w:pPr>
        <w:pStyle w:val="Listenabsatz"/>
        <w:shd w:val="clear" w:color="auto" w:fill="FFFFFF"/>
        <w:spacing w:before="144" w:after="324"/>
        <w:ind w:left="1440"/>
        <w:rPr>
          <w:rStyle w:val="HTMLCode"/>
          <w:rFonts w:asciiTheme="minorHAnsi" w:eastAsiaTheme="minorEastAsia" w:hAnsiTheme="minorHAnsi" w:cstheme="minorBidi"/>
          <w:sz w:val="22"/>
          <w:szCs w:val="22"/>
          <w:lang w:val="en-US"/>
        </w:rPr>
      </w:pPr>
    </w:p>
    <w:p w14:paraId="2810F3E8" w14:textId="21439C5C" w:rsidR="00C8148C" w:rsidRPr="00F80EE5" w:rsidRDefault="00C8148C" w:rsidP="00494ADA">
      <w:pPr>
        <w:pStyle w:val="Listenabsatz"/>
        <w:shd w:val="clear" w:color="auto" w:fill="FFFFFF"/>
        <w:spacing w:before="144" w:after="324"/>
        <w:ind w:left="1440"/>
      </w:pPr>
      <w:r>
        <w:t>An das Dateiende wird hinzugefügt:</w:t>
      </w:r>
    </w:p>
    <w:p w14:paraId="2D69C74D" w14:textId="77777777" w:rsidR="00C8148C" w:rsidRDefault="00C8148C" w:rsidP="00F80EE5">
      <w:pPr>
        <w:pStyle w:val="HTMLVorformatiert"/>
        <w:shd w:val="clear" w:color="auto" w:fill="FAFAFA"/>
        <w:ind w:left="1440"/>
        <w:rPr>
          <w:rStyle w:val="HTMLCode"/>
          <w:rFonts w:eastAsiaTheme="majorEastAsia"/>
          <w:color w:val="383A42"/>
        </w:rPr>
      </w:pPr>
      <w:proofErr w:type="spellStart"/>
      <w:r>
        <w:rPr>
          <w:rStyle w:val="hljs-attribute"/>
          <w:color w:val="50A14F"/>
        </w:rPr>
        <w:t>listener</w:t>
      </w:r>
      <w:proofErr w:type="spellEnd"/>
      <w:r>
        <w:rPr>
          <w:rStyle w:val="HTMLCode"/>
          <w:rFonts w:eastAsiaTheme="majorEastAsia"/>
          <w:color w:val="383A42"/>
        </w:rPr>
        <w:t xml:space="preserve"> </w:t>
      </w:r>
      <w:r>
        <w:rPr>
          <w:rStyle w:val="hljs-number"/>
          <w:color w:val="986801"/>
        </w:rPr>
        <w:t>1883</w:t>
      </w:r>
    </w:p>
    <w:p w14:paraId="4E0F9B68" w14:textId="77777777" w:rsidR="00C8148C" w:rsidRDefault="00C8148C" w:rsidP="00F80EE5">
      <w:pPr>
        <w:pStyle w:val="HTMLVorformatiert"/>
        <w:shd w:val="clear" w:color="auto" w:fill="FAFAFA"/>
        <w:ind w:left="1440"/>
        <w:rPr>
          <w:color w:val="383A42"/>
          <w:sz w:val="23"/>
          <w:szCs w:val="23"/>
        </w:rPr>
      </w:pPr>
      <w:proofErr w:type="spellStart"/>
      <w:r>
        <w:rPr>
          <w:rStyle w:val="HTMLCode"/>
          <w:rFonts w:eastAsiaTheme="majorEastAsia"/>
          <w:color w:val="383A42"/>
        </w:rPr>
        <w:t>allow_anonymous</w:t>
      </w:r>
      <w:proofErr w:type="spellEnd"/>
      <w:r>
        <w:rPr>
          <w:rStyle w:val="HTMLCode"/>
          <w:rFonts w:eastAsiaTheme="majorEastAsia"/>
          <w:color w:val="383A42"/>
        </w:rPr>
        <w:t xml:space="preserve"> </w:t>
      </w:r>
      <w:proofErr w:type="spellStart"/>
      <w:r>
        <w:rPr>
          <w:rStyle w:val="hljs-literal"/>
          <w:color w:val="0184BB"/>
        </w:rPr>
        <w:t>true</w:t>
      </w:r>
      <w:proofErr w:type="spellEnd"/>
    </w:p>
    <w:p w14:paraId="08EB6215" w14:textId="77777777" w:rsidR="00C8148C" w:rsidRDefault="00C8148C" w:rsidP="00C8148C"/>
    <w:p w14:paraId="10283E49" w14:textId="27CE3BE1" w:rsidR="00F80EE5" w:rsidRPr="00741D10" w:rsidRDefault="00494ADA" w:rsidP="00741D10">
      <w:pPr>
        <w:pStyle w:val="Listenabsatz"/>
        <w:numPr>
          <w:ilvl w:val="0"/>
          <w:numId w:val="10"/>
        </w:numPr>
        <w:shd w:val="clear" w:color="auto" w:fill="FFFFFF"/>
        <w:spacing w:before="144" w:after="324"/>
      </w:pPr>
      <w:r>
        <w:t xml:space="preserve">Neustart </w:t>
      </w:r>
      <w:proofErr w:type="spellStart"/>
      <w:r>
        <w:t>Mosquitto</w:t>
      </w:r>
      <w:proofErr w:type="spellEnd"/>
      <w:r>
        <w:t xml:space="preserve"> Service</w:t>
      </w:r>
    </w:p>
    <w:p w14:paraId="1C490126" w14:textId="70614230" w:rsidR="00C8148C" w:rsidRDefault="00C8148C" w:rsidP="00F80EE5">
      <w:pPr>
        <w:pStyle w:val="Listenabsatz"/>
        <w:shd w:val="clear" w:color="auto" w:fill="FFFFFF"/>
        <w:spacing w:before="144" w:after="324"/>
        <w:rPr>
          <w:rStyle w:val="HTMLCode"/>
          <w:rFonts w:eastAsiaTheme="majorEastAsia"/>
          <w:color w:val="000000"/>
          <w:sz w:val="21"/>
          <w:szCs w:val="21"/>
          <w:bdr w:val="single" w:sz="6" w:space="0" w:color="DCDCDC" w:frame="1"/>
          <w:shd w:val="clear" w:color="auto" w:fill="F3F3F3"/>
          <w:lang w:val="en-US"/>
        </w:rPr>
      </w:pPr>
      <w:proofErr w:type="spellStart"/>
      <w:r w:rsidRPr="00F80EE5">
        <w:rPr>
          <w:rStyle w:val="HTMLCode"/>
          <w:rFonts w:eastAsiaTheme="majorEastAsia"/>
          <w:color w:val="000000"/>
          <w:sz w:val="21"/>
          <w:szCs w:val="21"/>
          <w:bdr w:val="single" w:sz="6" w:space="0" w:color="DCDCDC" w:frame="1"/>
          <w:shd w:val="clear" w:color="auto" w:fill="F3F3F3"/>
          <w:lang w:val="en-US"/>
        </w:rPr>
        <w:t>sudo</w:t>
      </w:r>
      <w:proofErr w:type="spellEnd"/>
      <w:r w:rsidRPr="00F80EE5">
        <w:rPr>
          <w:rStyle w:val="HTMLCode"/>
          <w:rFonts w:eastAsiaTheme="majorEastAsia"/>
          <w:color w:val="000000"/>
          <w:sz w:val="21"/>
          <w:szCs w:val="21"/>
          <w:bdr w:val="single" w:sz="6" w:space="0" w:color="DCDCDC" w:frame="1"/>
          <w:shd w:val="clear" w:color="auto" w:fill="F3F3F3"/>
          <w:lang w:val="en-US"/>
        </w:rPr>
        <w:t xml:space="preserve"> </w:t>
      </w:r>
      <w:proofErr w:type="spellStart"/>
      <w:r w:rsidRPr="00F80EE5">
        <w:rPr>
          <w:rStyle w:val="HTMLCode"/>
          <w:rFonts w:eastAsiaTheme="majorEastAsia"/>
          <w:color w:val="000000"/>
          <w:sz w:val="21"/>
          <w:szCs w:val="21"/>
          <w:bdr w:val="single" w:sz="6" w:space="0" w:color="DCDCDC" w:frame="1"/>
          <w:shd w:val="clear" w:color="auto" w:fill="F3F3F3"/>
          <w:lang w:val="en-US"/>
        </w:rPr>
        <w:t>systemctl</w:t>
      </w:r>
      <w:proofErr w:type="spellEnd"/>
      <w:r w:rsidRPr="00F80EE5">
        <w:rPr>
          <w:rStyle w:val="HTMLCode"/>
          <w:rFonts w:eastAsiaTheme="majorEastAsia"/>
          <w:color w:val="000000"/>
          <w:sz w:val="21"/>
          <w:szCs w:val="21"/>
          <w:bdr w:val="single" w:sz="6" w:space="0" w:color="DCDCDC" w:frame="1"/>
          <w:shd w:val="clear" w:color="auto" w:fill="F3F3F3"/>
          <w:lang w:val="en-US"/>
        </w:rPr>
        <w:t xml:space="preserve"> restart mosquito</w:t>
      </w:r>
    </w:p>
    <w:p w14:paraId="5E353082" w14:textId="77777777" w:rsidR="0077414D" w:rsidRPr="00F80EE5" w:rsidRDefault="0077414D" w:rsidP="00F80EE5">
      <w:pPr>
        <w:pStyle w:val="Listenabsatz"/>
        <w:shd w:val="clear" w:color="auto" w:fill="FFFFFF"/>
        <w:spacing w:before="144" w:after="324"/>
        <w:rPr>
          <w:rFonts w:ascii="Arial" w:hAnsi="Arial" w:cs="Arial"/>
          <w:color w:val="32373F"/>
          <w:sz w:val="23"/>
          <w:szCs w:val="23"/>
          <w:lang w:val="en-US"/>
        </w:rPr>
      </w:pPr>
    </w:p>
    <w:p w14:paraId="6DF5AF4F" w14:textId="12948437" w:rsidR="00F80EE5" w:rsidRPr="007A0A20" w:rsidRDefault="00C8148C" w:rsidP="00C8148C">
      <w:pPr>
        <w:pStyle w:val="Listenabsatz"/>
        <w:numPr>
          <w:ilvl w:val="0"/>
          <w:numId w:val="7"/>
        </w:numPr>
        <w:rPr>
          <w:lang w:val="en-US"/>
        </w:rPr>
      </w:pPr>
      <w:r w:rsidRPr="0077414D">
        <w:rPr>
          <w:lang w:val="en-US"/>
        </w:rPr>
        <w:t>Install Node-RED</w:t>
      </w:r>
      <w:r w:rsidR="00F80EE5" w:rsidRPr="0077414D">
        <w:rPr>
          <w:lang w:val="en-US"/>
        </w:rPr>
        <w:t>:</w:t>
      </w:r>
    </w:p>
    <w:p w14:paraId="6FE9F19C" w14:textId="2373A675" w:rsidR="00F80EE5" w:rsidRDefault="00F80EE5" w:rsidP="00F80EE5">
      <w:pPr>
        <w:pStyle w:val="Listenabsatz"/>
        <w:numPr>
          <w:ilvl w:val="0"/>
          <w:numId w:val="9"/>
        </w:numPr>
        <w:rPr>
          <w:lang w:val="en-US"/>
        </w:rPr>
      </w:pPr>
      <w:r>
        <w:t xml:space="preserve">Herunterladen </w:t>
      </w:r>
      <w:r>
        <w:rPr>
          <w:lang w:val="en-US"/>
        </w:rPr>
        <w:t>von Node-RED</w:t>
      </w:r>
    </w:p>
    <w:p w14:paraId="082BDACD" w14:textId="30E2E7A1" w:rsidR="00C8148C" w:rsidRDefault="00C8148C" w:rsidP="00F80EE5">
      <w:pPr>
        <w:pStyle w:val="Listenabsatz"/>
        <w:rPr>
          <w:rStyle w:val="HTMLCode"/>
          <w:rFonts w:eastAsiaTheme="majorEastAsia"/>
          <w:color w:val="000000"/>
          <w:sz w:val="21"/>
          <w:szCs w:val="21"/>
          <w:bdr w:val="single" w:sz="6" w:space="0" w:color="DCDCDC" w:frame="1"/>
          <w:shd w:val="clear" w:color="auto" w:fill="F3F3F3"/>
          <w:lang w:val="en-US"/>
        </w:rPr>
      </w:pPr>
      <w:r w:rsidRPr="00F80EE5">
        <w:rPr>
          <w:rStyle w:val="HTMLCode"/>
          <w:rFonts w:eastAsiaTheme="majorEastAsia"/>
          <w:color w:val="000000"/>
          <w:sz w:val="21"/>
          <w:szCs w:val="21"/>
          <w:bdr w:val="single" w:sz="6" w:space="0" w:color="DCDCDC" w:frame="1"/>
          <w:shd w:val="clear" w:color="auto" w:fill="F3F3F3"/>
          <w:lang w:val="en-US"/>
        </w:rPr>
        <w:t>bash &lt;(curl -</w:t>
      </w:r>
      <w:proofErr w:type="spellStart"/>
      <w:r w:rsidRPr="00F80EE5">
        <w:rPr>
          <w:rStyle w:val="HTMLCode"/>
          <w:rFonts w:eastAsiaTheme="majorEastAsia"/>
          <w:color w:val="000000"/>
          <w:sz w:val="21"/>
          <w:szCs w:val="21"/>
          <w:bdr w:val="single" w:sz="6" w:space="0" w:color="DCDCDC" w:frame="1"/>
          <w:shd w:val="clear" w:color="auto" w:fill="F3F3F3"/>
          <w:lang w:val="en-US"/>
        </w:rPr>
        <w:t>sL</w:t>
      </w:r>
      <w:proofErr w:type="spellEnd"/>
      <w:r w:rsidRPr="00F80EE5">
        <w:rPr>
          <w:rStyle w:val="HTMLCode"/>
          <w:rFonts w:eastAsiaTheme="majorEastAsia"/>
          <w:color w:val="000000"/>
          <w:sz w:val="21"/>
          <w:szCs w:val="21"/>
          <w:bdr w:val="single" w:sz="6" w:space="0" w:color="DCDCDC" w:frame="1"/>
          <w:shd w:val="clear" w:color="auto" w:fill="F3F3F3"/>
          <w:lang w:val="en-US"/>
        </w:rPr>
        <w:t xml:space="preserve"> </w:t>
      </w:r>
      <w:hyperlink r:id="rId26" w:history="1">
        <w:r w:rsidR="00F80EE5" w:rsidRPr="000B04F1">
          <w:rPr>
            <w:rStyle w:val="Hyperlink"/>
            <w:rFonts w:ascii="Courier New" w:eastAsiaTheme="majorEastAsia" w:hAnsi="Courier New" w:cs="Courier New"/>
            <w:sz w:val="21"/>
            <w:szCs w:val="21"/>
            <w:bdr w:val="single" w:sz="6" w:space="0" w:color="DCDCDC" w:frame="1"/>
            <w:shd w:val="clear" w:color="auto" w:fill="F3F3F3"/>
            <w:lang w:val="en-US"/>
          </w:rPr>
          <w:t>https://raw.githubusercontent.com/node-red/linux-installers/master/deb/update-nodejs-and-nodered</w:t>
        </w:r>
      </w:hyperlink>
      <w:r w:rsidRPr="00F80EE5">
        <w:rPr>
          <w:rStyle w:val="HTMLCode"/>
          <w:rFonts w:eastAsiaTheme="majorEastAsia"/>
          <w:color w:val="000000"/>
          <w:sz w:val="21"/>
          <w:szCs w:val="21"/>
          <w:bdr w:val="single" w:sz="6" w:space="0" w:color="DCDCDC" w:frame="1"/>
          <w:shd w:val="clear" w:color="auto" w:fill="F3F3F3"/>
          <w:lang w:val="en-US"/>
        </w:rPr>
        <w:t>)</w:t>
      </w:r>
    </w:p>
    <w:p w14:paraId="41352839" w14:textId="7FEC7F7F" w:rsidR="00F80EE5" w:rsidRDefault="00F80EE5" w:rsidP="00F80EE5">
      <w:pPr>
        <w:pStyle w:val="Listenabsatz"/>
        <w:rPr>
          <w:lang w:val="en-US"/>
        </w:rPr>
      </w:pPr>
    </w:p>
    <w:p w14:paraId="2EE42CEA" w14:textId="77777777" w:rsidR="00D428A8" w:rsidRPr="00F80EE5" w:rsidRDefault="00D428A8" w:rsidP="00F80EE5">
      <w:pPr>
        <w:pStyle w:val="Listenabsatz"/>
        <w:rPr>
          <w:lang w:val="en-US"/>
        </w:rPr>
      </w:pPr>
    </w:p>
    <w:p w14:paraId="000582A1" w14:textId="7B3D21B6" w:rsidR="00F80EE5" w:rsidRDefault="00C8148C" w:rsidP="00F80EE5">
      <w:pPr>
        <w:pStyle w:val="Listenabsatz"/>
        <w:numPr>
          <w:ilvl w:val="0"/>
          <w:numId w:val="9"/>
        </w:numPr>
      </w:pPr>
      <w:r>
        <w:lastRenderedPageBreak/>
        <w:t>Registrier</w:t>
      </w:r>
      <w:r w:rsidR="00494ADA">
        <w:t>e</w:t>
      </w:r>
      <w:r>
        <w:t xml:space="preserve">n von </w:t>
      </w:r>
      <w:proofErr w:type="spellStart"/>
      <w:r>
        <w:t>Node</w:t>
      </w:r>
      <w:proofErr w:type="spellEnd"/>
      <w:r>
        <w:t>-RED als Service (für Autostart)</w:t>
      </w:r>
    </w:p>
    <w:p w14:paraId="409702DB" w14:textId="39229B1D" w:rsidR="00F80EE5" w:rsidRDefault="00C8148C" w:rsidP="00F80EE5">
      <w:pPr>
        <w:pStyle w:val="Listenabsatz"/>
        <w:rPr>
          <w:rStyle w:val="HTMLCode"/>
          <w:rFonts w:eastAsiaTheme="majorEastAsia"/>
          <w:color w:val="000000"/>
          <w:sz w:val="21"/>
          <w:szCs w:val="21"/>
          <w:bdr w:val="single" w:sz="6" w:space="0" w:color="DCDCDC" w:frame="1"/>
          <w:shd w:val="clear" w:color="auto" w:fill="F3F3F3"/>
          <w:lang w:val="en-US"/>
        </w:rPr>
      </w:pPr>
      <w:proofErr w:type="spellStart"/>
      <w:r w:rsidRPr="00F80EE5">
        <w:rPr>
          <w:rStyle w:val="HTMLCode"/>
          <w:rFonts w:eastAsiaTheme="majorEastAsia"/>
          <w:color w:val="000000"/>
          <w:sz w:val="21"/>
          <w:szCs w:val="21"/>
          <w:bdr w:val="single" w:sz="6" w:space="0" w:color="DCDCDC" w:frame="1"/>
          <w:shd w:val="clear" w:color="auto" w:fill="F3F3F3"/>
          <w:lang w:val="en-US"/>
        </w:rPr>
        <w:t>sudo</w:t>
      </w:r>
      <w:proofErr w:type="spellEnd"/>
      <w:r w:rsidRPr="00F80EE5">
        <w:rPr>
          <w:rStyle w:val="HTMLCode"/>
          <w:rFonts w:eastAsiaTheme="majorEastAsia"/>
          <w:color w:val="000000"/>
          <w:sz w:val="21"/>
          <w:szCs w:val="21"/>
          <w:bdr w:val="single" w:sz="6" w:space="0" w:color="DCDCDC" w:frame="1"/>
          <w:shd w:val="clear" w:color="auto" w:fill="F3F3F3"/>
          <w:lang w:val="en-US"/>
        </w:rPr>
        <w:t xml:space="preserve"> </w:t>
      </w:r>
      <w:proofErr w:type="spellStart"/>
      <w:r w:rsidRPr="00F80EE5">
        <w:rPr>
          <w:rStyle w:val="HTMLCode"/>
          <w:rFonts w:eastAsiaTheme="majorEastAsia"/>
          <w:color w:val="000000"/>
          <w:sz w:val="21"/>
          <w:szCs w:val="21"/>
          <w:bdr w:val="single" w:sz="6" w:space="0" w:color="DCDCDC" w:frame="1"/>
          <w:shd w:val="clear" w:color="auto" w:fill="F3F3F3"/>
          <w:lang w:val="en-US"/>
        </w:rPr>
        <w:t>systemctl</w:t>
      </w:r>
      <w:proofErr w:type="spellEnd"/>
      <w:r w:rsidRPr="00F80EE5">
        <w:rPr>
          <w:rStyle w:val="HTMLCode"/>
          <w:rFonts w:eastAsiaTheme="majorEastAsia"/>
          <w:color w:val="000000"/>
          <w:sz w:val="21"/>
          <w:szCs w:val="21"/>
          <w:bdr w:val="single" w:sz="6" w:space="0" w:color="DCDCDC" w:frame="1"/>
          <w:shd w:val="clear" w:color="auto" w:fill="F3F3F3"/>
          <w:lang w:val="en-US"/>
        </w:rPr>
        <w:t xml:space="preserve"> enable </w:t>
      </w:r>
      <w:proofErr w:type="spellStart"/>
      <w:r w:rsidRPr="00F80EE5">
        <w:rPr>
          <w:rStyle w:val="HTMLCode"/>
          <w:rFonts w:eastAsiaTheme="majorEastAsia"/>
          <w:color w:val="000000"/>
          <w:sz w:val="21"/>
          <w:szCs w:val="21"/>
          <w:bdr w:val="single" w:sz="6" w:space="0" w:color="DCDCDC" w:frame="1"/>
          <w:shd w:val="clear" w:color="auto" w:fill="F3F3F3"/>
          <w:lang w:val="en-US"/>
        </w:rPr>
        <w:t>nodered.service</w:t>
      </w:r>
      <w:proofErr w:type="spellEnd"/>
    </w:p>
    <w:p w14:paraId="7FA57CCD" w14:textId="77777777" w:rsidR="00F80EE5" w:rsidRPr="00F80EE5" w:rsidRDefault="00F80EE5" w:rsidP="00F80EE5">
      <w:pPr>
        <w:pStyle w:val="Listenabsatz"/>
        <w:rPr>
          <w:rStyle w:val="HTMLCode"/>
          <w:rFonts w:asciiTheme="minorHAnsi" w:eastAsiaTheme="minorEastAsia" w:hAnsiTheme="minorHAnsi" w:cstheme="minorBidi"/>
          <w:sz w:val="22"/>
          <w:szCs w:val="22"/>
        </w:rPr>
      </w:pPr>
    </w:p>
    <w:p w14:paraId="3B0E92CD" w14:textId="3765BD92" w:rsidR="00F80EE5" w:rsidRPr="00F80EE5" w:rsidRDefault="00494ADA" w:rsidP="00F80EE5">
      <w:pPr>
        <w:pStyle w:val="Listenabsatz"/>
        <w:numPr>
          <w:ilvl w:val="0"/>
          <w:numId w:val="9"/>
        </w:numPr>
      </w:pPr>
      <w:proofErr w:type="spellStart"/>
      <w:r>
        <w:rPr>
          <w:lang w:val="en-US"/>
        </w:rPr>
        <w:t>Neustart</w:t>
      </w:r>
      <w:proofErr w:type="spellEnd"/>
      <w:r>
        <w:rPr>
          <w:lang w:val="en-US"/>
        </w:rPr>
        <w:t xml:space="preserve"> </w:t>
      </w:r>
      <w:r w:rsidR="00C8148C" w:rsidRPr="00F80EE5">
        <w:rPr>
          <w:lang w:val="en-US"/>
        </w:rPr>
        <w:t>Node-RED</w:t>
      </w:r>
      <w:r>
        <w:rPr>
          <w:lang w:val="en-US"/>
        </w:rPr>
        <w:t xml:space="preserve"> Service</w:t>
      </w:r>
    </w:p>
    <w:p w14:paraId="168E6190" w14:textId="36C4E83F" w:rsidR="00C8148C" w:rsidRPr="00F80EE5" w:rsidRDefault="00C8148C" w:rsidP="00F80EE5">
      <w:pPr>
        <w:pStyle w:val="Listenabsatz"/>
      </w:pPr>
      <w:proofErr w:type="spellStart"/>
      <w:r w:rsidRPr="00F80EE5">
        <w:rPr>
          <w:rStyle w:val="HTMLCode"/>
          <w:rFonts w:eastAsiaTheme="majorEastAsia"/>
          <w:color w:val="000000"/>
          <w:sz w:val="21"/>
          <w:szCs w:val="21"/>
          <w:bdr w:val="single" w:sz="6" w:space="0" w:color="DCDCDC" w:frame="1"/>
          <w:shd w:val="clear" w:color="auto" w:fill="F3F3F3"/>
          <w:lang w:val="en-US"/>
        </w:rPr>
        <w:t>sudo</w:t>
      </w:r>
      <w:proofErr w:type="spellEnd"/>
      <w:r w:rsidRPr="00F80EE5">
        <w:rPr>
          <w:rStyle w:val="HTMLCode"/>
          <w:rFonts w:eastAsiaTheme="majorEastAsia"/>
          <w:color w:val="000000"/>
          <w:sz w:val="21"/>
          <w:szCs w:val="21"/>
          <w:bdr w:val="single" w:sz="6" w:space="0" w:color="DCDCDC" w:frame="1"/>
          <w:shd w:val="clear" w:color="auto" w:fill="F3F3F3"/>
          <w:lang w:val="en-US"/>
        </w:rPr>
        <w:t xml:space="preserve"> </w:t>
      </w:r>
      <w:proofErr w:type="spellStart"/>
      <w:r w:rsidRPr="00F80EE5">
        <w:rPr>
          <w:rStyle w:val="HTMLCode"/>
          <w:rFonts w:eastAsiaTheme="majorEastAsia"/>
          <w:color w:val="000000"/>
          <w:sz w:val="21"/>
          <w:szCs w:val="21"/>
          <w:bdr w:val="single" w:sz="6" w:space="0" w:color="DCDCDC" w:frame="1"/>
          <w:shd w:val="clear" w:color="auto" w:fill="F3F3F3"/>
          <w:lang w:val="en-US"/>
        </w:rPr>
        <w:t>systemctl</w:t>
      </w:r>
      <w:proofErr w:type="spellEnd"/>
      <w:r w:rsidRPr="00F80EE5">
        <w:rPr>
          <w:rStyle w:val="HTMLCode"/>
          <w:rFonts w:eastAsiaTheme="majorEastAsia"/>
          <w:color w:val="000000"/>
          <w:sz w:val="21"/>
          <w:szCs w:val="21"/>
          <w:bdr w:val="single" w:sz="6" w:space="0" w:color="DCDCDC" w:frame="1"/>
          <w:shd w:val="clear" w:color="auto" w:fill="F3F3F3"/>
          <w:lang w:val="en-US"/>
        </w:rPr>
        <w:t xml:space="preserve"> restart </w:t>
      </w:r>
      <w:proofErr w:type="spellStart"/>
      <w:r w:rsidRPr="00F80EE5">
        <w:rPr>
          <w:rStyle w:val="HTMLCode"/>
          <w:rFonts w:eastAsiaTheme="majorEastAsia"/>
          <w:color w:val="000000"/>
          <w:sz w:val="21"/>
          <w:szCs w:val="21"/>
          <w:bdr w:val="single" w:sz="6" w:space="0" w:color="DCDCDC" w:frame="1"/>
          <w:shd w:val="clear" w:color="auto" w:fill="F3F3F3"/>
          <w:lang w:val="en-US"/>
        </w:rPr>
        <w:t>nodered</w:t>
      </w:r>
      <w:proofErr w:type="spellEnd"/>
    </w:p>
    <w:p w14:paraId="369CB4E9" w14:textId="77777777" w:rsidR="007A4713" w:rsidRPr="00F80EE5" w:rsidRDefault="007A4713" w:rsidP="00C8148C">
      <w:pPr>
        <w:rPr>
          <w:lang w:val="en-US"/>
        </w:rPr>
      </w:pPr>
    </w:p>
    <w:p w14:paraId="6F41823D" w14:textId="663E2FF2" w:rsidR="00C8148C" w:rsidRDefault="00C8148C" w:rsidP="00102EF1">
      <w:pPr>
        <w:pStyle w:val="Listenabsatz"/>
        <w:numPr>
          <w:ilvl w:val="0"/>
          <w:numId w:val="7"/>
        </w:numPr>
      </w:pPr>
      <w:r>
        <w:t>Installation der Sensoren Bibliothek BCM 2835:</w:t>
      </w:r>
    </w:p>
    <w:p w14:paraId="1AB3C3E9" w14:textId="77777777" w:rsidR="007A4713" w:rsidRDefault="007A4713" w:rsidP="00C8148C"/>
    <w:p w14:paraId="708507C2" w14:textId="0B2E483C" w:rsidR="007A4713" w:rsidRDefault="007A4713" w:rsidP="007A4713">
      <w:pPr>
        <w:pStyle w:val="Listenabsatz"/>
        <w:numPr>
          <w:ilvl w:val="0"/>
          <w:numId w:val="8"/>
        </w:numPr>
      </w:pPr>
      <w:r>
        <w:t>Herunterladen der Bibliothek</w:t>
      </w:r>
    </w:p>
    <w:p w14:paraId="62D17D69" w14:textId="471AED4E" w:rsidR="007A4713" w:rsidRDefault="007A4713" w:rsidP="007A4713">
      <w:pPr>
        <w:pStyle w:val="Listenabsatz"/>
        <w:rPr>
          <w:rStyle w:val="HTMLCode"/>
          <w:rFonts w:eastAsiaTheme="majorEastAsia"/>
          <w:color w:val="000000"/>
          <w:sz w:val="21"/>
          <w:szCs w:val="21"/>
          <w:bdr w:val="single" w:sz="6" w:space="0" w:color="DCDCDC" w:frame="1"/>
          <w:shd w:val="clear" w:color="auto" w:fill="F3F3F3"/>
          <w:lang w:val="en-US"/>
        </w:rPr>
      </w:pPr>
      <w:proofErr w:type="spellStart"/>
      <w:r w:rsidRPr="007A4713">
        <w:rPr>
          <w:rStyle w:val="HTMLCode"/>
          <w:rFonts w:eastAsiaTheme="majorEastAsia"/>
          <w:color w:val="000000"/>
          <w:sz w:val="21"/>
          <w:szCs w:val="21"/>
          <w:bdr w:val="single" w:sz="6" w:space="0" w:color="DCDCDC" w:frame="1"/>
          <w:shd w:val="clear" w:color="auto" w:fill="F3F3F3"/>
          <w:lang w:val="en-US"/>
        </w:rPr>
        <w:t>wget</w:t>
      </w:r>
      <w:proofErr w:type="spellEnd"/>
      <w:r w:rsidRPr="007A4713">
        <w:rPr>
          <w:rStyle w:val="HTMLCode"/>
          <w:rFonts w:eastAsiaTheme="majorEastAsia"/>
          <w:color w:val="000000"/>
          <w:sz w:val="21"/>
          <w:szCs w:val="21"/>
          <w:bdr w:val="single" w:sz="6" w:space="0" w:color="DCDCDC" w:frame="1"/>
          <w:shd w:val="clear" w:color="auto" w:fill="F3F3F3"/>
          <w:lang w:val="en-US"/>
        </w:rPr>
        <w:t xml:space="preserve"> </w:t>
      </w:r>
      <w:hyperlink r:id="rId27" w:history="1">
        <w:r w:rsidRPr="000B04F1">
          <w:rPr>
            <w:rStyle w:val="Hyperlink"/>
            <w:rFonts w:ascii="Courier New" w:eastAsiaTheme="majorEastAsia" w:hAnsi="Courier New" w:cs="Courier New"/>
            <w:sz w:val="21"/>
            <w:szCs w:val="21"/>
            <w:bdr w:val="single" w:sz="6" w:space="0" w:color="DCDCDC" w:frame="1"/>
            <w:shd w:val="clear" w:color="auto" w:fill="F3F3F3"/>
            <w:lang w:val="en-US"/>
          </w:rPr>
          <w:t>http://www.airspayce.com/mikem/bcm2835/bcm2835-1.75.tar.gz</w:t>
        </w:r>
      </w:hyperlink>
    </w:p>
    <w:p w14:paraId="00322432" w14:textId="77777777" w:rsidR="007A4713" w:rsidRPr="007A4713" w:rsidRDefault="007A4713" w:rsidP="007A4713">
      <w:pPr>
        <w:pStyle w:val="Listenabsatz"/>
        <w:rPr>
          <w:lang w:val="en-US"/>
        </w:rPr>
      </w:pPr>
    </w:p>
    <w:p w14:paraId="2B87BA74" w14:textId="417D95CE" w:rsidR="007A4713" w:rsidRDefault="007A4713" w:rsidP="007A4713">
      <w:pPr>
        <w:pStyle w:val="Listenabsatz"/>
        <w:numPr>
          <w:ilvl w:val="0"/>
          <w:numId w:val="8"/>
        </w:numPr>
      </w:pPr>
      <w:r>
        <w:t>Entpacken der Bibliothek</w:t>
      </w:r>
    </w:p>
    <w:p w14:paraId="1F3DA9C5" w14:textId="1EE634FC" w:rsidR="007A4713" w:rsidRPr="007A4713" w:rsidRDefault="007A4713" w:rsidP="007A4713">
      <w:pPr>
        <w:ind w:left="360" w:firstLine="360"/>
        <w:rPr>
          <w:lang w:val="en-US"/>
        </w:rPr>
      </w:pPr>
      <w:r>
        <w:rPr>
          <w:rStyle w:val="HTMLCode"/>
          <w:rFonts w:eastAsiaTheme="majorEastAsia"/>
          <w:color w:val="000000"/>
          <w:sz w:val="21"/>
          <w:szCs w:val="21"/>
          <w:bdr w:val="single" w:sz="6" w:space="0" w:color="DCDCDC" w:frame="1"/>
          <w:shd w:val="clear" w:color="auto" w:fill="F3F3F3"/>
          <w:lang w:val="en-US"/>
        </w:rPr>
        <w:t xml:space="preserve">tar </w:t>
      </w:r>
      <w:proofErr w:type="spellStart"/>
      <w:r>
        <w:rPr>
          <w:rStyle w:val="HTMLCode"/>
          <w:rFonts w:eastAsiaTheme="majorEastAsia"/>
          <w:color w:val="000000"/>
          <w:sz w:val="21"/>
          <w:szCs w:val="21"/>
          <w:bdr w:val="single" w:sz="6" w:space="0" w:color="DCDCDC" w:frame="1"/>
          <w:shd w:val="clear" w:color="auto" w:fill="F3F3F3"/>
          <w:lang w:val="en-US"/>
        </w:rPr>
        <w:t>zxvf</w:t>
      </w:r>
      <w:proofErr w:type="spellEnd"/>
      <w:r>
        <w:rPr>
          <w:rStyle w:val="HTMLCode"/>
          <w:rFonts w:eastAsiaTheme="majorEastAsia"/>
          <w:color w:val="000000"/>
          <w:sz w:val="21"/>
          <w:szCs w:val="21"/>
          <w:bdr w:val="single" w:sz="6" w:space="0" w:color="DCDCDC" w:frame="1"/>
          <w:shd w:val="clear" w:color="auto" w:fill="F3F3F3"/>
          <w:lang w:val="en-US"/>
        </w:rPr>
        <w:t xml:space="preserve"> </w:t>
      </w:r>
      <w:r w:rsidRPr="007A4713">
        <w:rPr>
          <w:rStyle w:val="HTMLCode"/>
          <w:rFonts w:eastAsiaTheme="majorEastAsia"/>
          <w:color w:val="000000"/>
          <w:sz w:val="21"/>
          <w:szCs w:val="21"/>
          <w:bdr w:val="single" w:sz="6" w:space="0" w:color="DCDCDC" w:frame="1"/>
          <w:shd w:val="clear" w:color="auto" w:fill="F3F3F3"/>
          <w:lang w:val="en-US"/>
        </w:rPr>
        <w:t>bcm2835-1.75.tar.gz</w:t>
      </w:r>
    </w:p>
    <w:p w14:paraId="09E8CFB7" w14:textId="77777777" w:rsidR="007A4713" w:rsidRPr="007A4713" w:rsidRDefault="007A4713" w:rsidP="007A4713">
      <w:pPr>
        <w:pStyle w:val="Listenabsatz"/>
        <w:rPr>
          <w:lang w:val="en-US"/>
        </w:rPr>
      </w:pPr>
    </w:p>
    <w:p w14:paraId="106E3AFE" w14:textId="38175147" w:rsidR="007A4713" w:rsidRDefault="007A4713" w:rsidP="007A4713">
      <w:pPr>
        <w:pStyle w:val="Listenabsatz"/>
        <w:numPr>
          <w:ilvl w:val="0"/>
          <w:numId w:val="8"/>
        </w:numPr>
      </w:pPr>
      <w:r>
        <w:t>Wechsel in das entpackte Verzeichnis</w:t>
      </w:r>
    </w:p>
    <w:p w14:paraId="59E6DD56" w14:textId="5F4D8EF0" w:rsidR="007A4713" w:rsidRPr="007A4713" w:rsidRDefault="007A4713" w:rsidP="007A4713">
      <w:pPr>
        <w:pStyle w:val="Listenabsatz"/>
        <w:rPr>
          <w:lang w:val="en-US"/>
        </w:rPr>
      </w:pPr>
      <w:r>
        <w:rPr>
          <w:rStyle w:val="HTMLCode"/>
          <w:rFonts w:eastAsiaTheme="majorEastAsia"/>
          <w:color w:val="000000"/>
          <w:sz w:val="21"/>
          <w:szCs w:val="21"/>
          <w:bdr w:val="single" w:sz="6" w:space="0" w:color="DCDCDC" w:frame="1"/>
          <w:shd w:val="clear" w:color="auto" w:fill="F3F3F3"/>
          <w:lang w:val="en-US"/>
        </w:rPr>
        <w:t xml:space="preserve">cd </w:t>
      </w:r>
      <w:r w:rsidRPr="007A4713">
        <w:rPr>
          <w:rStyle w:val="HTMLCode"/>
          <w:rFonts w:eastAsiaTheme="majorEastAsia"/>
          <w:color w:val="000000"/>
          <w:sz w:val="21"/>
          <w:szCs w:val="21"/>
          <w:bdr w:val="single" w:sz="6" w:space="0" w:color="DCDCDC" w:frame="1"/>
          <w:shd w:val="clear" w:color="auto" w:fill="F3F3F3"/>
          <w:lang w:val="en-US"/>
        </w:rPr>
        <w:t>bcm2835-1.75</w:t>
      </w:r>
    </w:p>
    <w:p w14:paraId="25377C36" w14:textId="77777777" w:rsidR="007A4713" w:rsidRPr="007A4713" w:rsidRDefault="007A4713" w:rsidP="007A4713">
      <w:pPr>
        <w:rPr>
          <w:lang w:val="en-US"/>
        </w:rPr>
      </w:pPr>
    </w:p>
    <w:p w14:paraId="4FF519B0" w14:textId="77777777" w:rsidR="007A4713" w:rsidRPr="0077414D" w:rsidRDefault="007A4713" w:rsidP="007A4713">
      <w:pPr>
        <w:pStyle w:val="Listenabsatz"/>
        <w:numPr>
          <w:ilvl w:val="0"/>
          <w:numId w:val="8"/>
        </w:numPr>
      </w:pPr>
      <w:r w:rsidRPr="0077414D">
        <w:t>Konfiguration und Abschluss der Installation</w:t>
      </w:r>
    </w:p>
    <w:p w14:paraId="1D467988" w14:textId="77777777" w:rsidR="00741D10" w:rsidRDefault="00C8148C" w:rsidP="007A4713">
      <w:pPr>
        <w:pStyle w:val="Listenabsatz"/>
        <w:rPr>
          <w:rStyle w:val="HTMLCode"/>
          <w:rFonts w:eastAsiaTheme="majorEastAsia"/>
          <w:color w:val="000000"/>
          <w:sz w:val="21"/>
          <w:szCs w:val="21"/>
          <w:bdr w:val="single" w:sz="6" w:space="0" w:color="DCDCDC" w:frame="1"/>
          <w:shd w:val="clear" w:color="auto" w:fill="F3F3F3"/>
          <w:lang w:val="en-US"/>
        </w:rPr>
      </w:pPr>
      <w:r w:rsidRPr="007A4713">
        <w:rPr>
          <w:rStyle w:val="HTMLCode"/>
          <w:rFonts w:eastAsiaTheme="majorEastAsia"/>
          <w:color w:val="000000"/>
          <w:sz w:val="21"/>
          <w:szCs w:val="21"/>
          <w:bdr w:val="single" w:sz="6" w:space="0" w:color="DCDCDC" w:frame="1"/>
          <w:shd w:val="clear" w:color="auto" w:fill="F3F3F3"/>
          <w:lang w:val="en-US"/>
        </w:rPr>
        <w:t>./configure</w:t>
      </w:r>
      <w:r w:rsidRPr="007A4713">
        <w:rPr>
          <w:rFonts w:ascii="Arial" w:hAnsi="Arial" w:cs="Arial"/>
          <w:color w:val="32373F"/>
          <w:sz w:val="23"/>
          <w:szCs w:val="23"/>
          <w:lang w:val="en-US"/>
        </w:rPr>
        <w:br/>
      </w:r>
      <w:r w:rsidRPr="007A4713">
        <w:rPr>
          <w:rStyle w:val="HTMLCode"/>
          <w:rFonts w:eastAsiaTheme="majorEastAsia"/>
          <w:color w:val="000000"/>
          <w:sz w:val="21"/>
          <w:szCs w:val="21"/>
          <w:bdr w:val="single" w:sz="6" w:space="0" w:color="DCDCDC" w:frame="1"/>
          <w:shd w:val="clear" w:color="auto" w:fill="F3F3F3"/>
          <w:lang w:val="en-US"/>
        </w:rPr>
        <w:t>make</w:t>
      </w:r>
      <w:r w:rsidRPr="007A4713">
        <w:rPr>
          <w:rFonts w:ascii="Arial" w:hAnsi="Arial" w:cs="Arial"/>
          <w:color w:val="32373F"/>
          <w:sz w:val="23"/>
          <w:szCs w:val="23"/>
          <w:lang w:val="en-US"/>
        </w:rPr>
        <w:br/>
      </w:r>
      <w:proofErr w:type="spellStart"/>
      <w:r w:rsidRPr="007A4713">
        <w:rPr>
          <w:rStyle w:val="HTMLCode"/>
          <w:rFonts w:eastAsiaTheme="majorEastAsia"/>
          <w:color w:val="000000"/>
          <w:sz w:val="21"/>
          <w:szCs w:val="21"/>
          <w:bdr w:val="single" w:sz="6" w:space="0" w:color="DCDCDC" w:frame="1"/>
          <w:shd w:val="clear" w:color="auto" w:fill="F3F3F3"/>
          <w:lang w:val="en-US"/>
        </w:rPr>
        <w:t>sudo</w:t>
      </w:r>
      <w:proofErr w:type="spellEnd"/>
      <w:r w:rsidRPr="007A4713">
        <w:rPr>
          <w:rStyle w:val="HTMLCode"/>
          <w:rFonts w:eastAsiaTheme="majorEastAsia"/>
          <w:color w:val="000000"/>
          <w:sz w:val="21"/>
          <w:szCs w:val="21"/>
          <w:bdr w:val="single" w:sz="6" w:space="0" w:color="DCDCDC" w:frame="1"/>
          <w:shd w:val="clear" w:color="auto" w:fill="F3F3F3"/>
          <w:lang w:val="en-US"/>
        </w:rPr>
        <w:t xml:space="preserve"> make check</w:t>
      </w:r>
      <w:r w:rsidRPr="007A4713">
        <w:rPr>
          <w:rFonts w:ascii="Arial" w:hAnsi="Arial" w:cs="Arial"/>
          <w:color w:val="32373F"/>
          <w:sz w:val="23"/>
          <w:szCs w:val="23"/>
          <w:lang w:val="en-US"/>
        </w:rPr>
        <w:br/>
      </w:r>
      <w:proofErr w:type="spellStart"/>
      <w:r w:rsidRPr="007A4713">
        <w:rPr>
          <w:rStyle w:val="HTMLCode"/>
          <w:rFonts w:eastAsiaTheme="majorEastAsia"/>
          <w:color w:val="000000"/>
          <w:sz w:val="21"/>
          <w:szCs w:val="21"/>
          <w:bdr w:val="single" w:sz="6" w:space="0" w:color="DCDCDC" w:frame="1"/>
          <w:shd w:val="clear" w:color="auto" w:fill="F3F3F3"/>
          <w:lang w:val="en-US"/>
        </w:rPr>
        <w:t>sudo</w:t>
      </w:r>
      <w:proofErr w:type="spellEnd"/>
      <w:r w:rsidRPr="007A4713">
        <w:rPr>
          <w:rStyle w:val="HTMLCode"/>
          <w:rFonts w:eastAsiaTheme="majorEastAsia"/>
          <w:color w:val="000000"/>
          <w:sz w:val="21"/>
          <w:szCs w:val="21"/>
          <w:bdr w:val="single" w:sz="6" w:space="0" w:color="DCDCDC" w:frame="1"/>
          <w:shd w:val="clear" w:color="auto" w:fill="F3F3F3"/>
          <w:lang w:val="en-US"/>
        </w:rPr>
        <w:t xml:space="preserve"> make install</w:t>
      </w:r>
    </w:p>
    <w:p w14:paraId="43A5F881" w14:textId="77777777" w:rsidR="00741D10" w:rsidRDefault="00741D10" w:rsidP="00741D10">
      <w:pPr>
        <w:rPr>
          <w:lang w:val="en-US"/>
        </w:rPr>
      </w:pPr>
    </w:p>
    <w:p w14:paraId="6209BAE8" w14:textId="3ECE77A8" w:rsidR="003F0B6B" w:rsidRPr="003F0B6B" w:rsidRDefault="003C079D" w:rsidP="003F0B6B">
      <w:pPr>
        <w:pStyle w:val="berschrift2"/>
      </w:pPr>
      <w:bookmarkStart w:id="60" w:name="_Toc183207548"/>
      <w:r w:rsidRPr="0077414D">
        <w:t xml:space="preserve">Vorbereitung von </w:t>
      </w:r>
      <w:proofErr w:type="spellStart"/>
      <w:r w:rsidR="00741D10" w:rsidRPr="0077414D">
        <w:t>Node</w:t>
      </w:r>
      <w:proofErr w:type="spellEnd"/>
      <w:r w:rsidR="00741D10" w:rsidRPr="0077414D">
        <w:t>-RED</w:t>
      </w:r>
      <w:bookmarkEnd w:id="60"/>
    </w:p>
    <w:p w14:paraId="3B8650AF" w14:textId="14A913FE" w:rsidR="003C079D" w:rsidRPr="00102EF1" w:rsidRDefault="003C079D" w:rsidP="00102EF1">
      <w:pPr>
        <w:pStyle w:val="Listenabsatz"/>
        <w:numPr>
          <w:ilvl w:val="0"/>
          <w:numId w:val="7"/>
        </w:numPr>
        <w:rPr>
          <w:lang w:val="en-US"/>
        </w:rPr>
      </w:pPr>
      <w:r w:rsidRPr="00102EF1">
        <w:rPr>
          <w:lang w:val="en-US"/>
        </w:rPr>
        <w:t xml:space="preserve">Installation der </w:t>
      </w:r>
      <w:r w:rsidRPr="00527092">
        <w:t>Paletten</w:t>
      </w:r>
      <w:r w:rsidRPr="00102EF1">
        <w:rPr>
          <w:lang w:val="en-US"/>
        </w:rPr>
        <w:t>:</w:t>
      </w:r>
    </w:p>
    <w:p w14:paraId="75612597" w14:textId="77777777" w:rsidR="003C079D" w:rsidRPr="00527092" w:rsidRDefault="003C079D" w:rsidP="003C079D">
      <w:pPr>
        <w:pStyle w:val="Listenabsatz"/>
        <w:numPr>
          <w:ilvl w:val="1"/>
          <w:numId w:val="7"/>
        </w:numPr>
      </w:pPr>
      <w:r w:rsidRPr="00527092">
        <w:t>@flowfuse/node-red-dashboard</w:t>
      </w:r>
    </w:p>
    <w:p w14:paraId="681C8C76" w14:textId="77777777" w:rsidR="003C079D" w:rsidRPr="00527092" w:rsidRDefault="003C079D" w:rsidP="003C079D">
      <w:pPr>
        <w:pStyle w:val="Listenabsatz"/>
        <w:numPr>
          <w:ilvl w:val="1"/>
          <w:numId w:val="7"/>
        </w:numPr>
      </w:pPr>
      <w:r w:rsidRPr="00527092">
        <w:t>@colinl/node-red-dashboard-2-ui-gauge-classic</w:t>
      </w:r>
    </w:p>
    <w:p w14:paraId="2478267C" w14:textId="77777777" w:rsidR="003C079D" w:rsidRPr="00527092" w:rsidRDefault="003C079D" w:rsidP="003C079D">
      <w:pPr>
        <w:pStyle w:val="Listenabsatz"/>
        <w:numPr>
          <w:ilvl w:val="1"/>
          <w:numId w:val="7"/>
        </w:numPr>
      </w:pPr>
      <w:proofErr w:type="spellStart"/>
      <w:r w:rsidRPr="00527092">
        <w:t>node</w:t>
      </w:r>
      <w:proofErr w:type="spellEnd"/>
      <w:r w:rsidRPr="00527092">
        <w:t>-</w:t>
      </w:r>
      <w:proofErr w:type="spellStart"/>
      <w:r w:rsidRPr="00527092">
        <w:t>red</w:t>
      </w:r>
      <w:proofErr w:type="spellEnd"/>
      <w:r w:rsidRPr="00527092">
        <w:t>-</w:t>
      </w:r>
      <w:proofErr w:type="spellStart"/>
      <w:r w:rsidRPr="00527092">
        <w:t>contrib</w:t>
      </w:r>
      <w:proofErr w:type="spellEnd"/>
      <w:r w:rsidRPr="00527092">
        <w:t>-</w:t>
      </w:r>
      <w:proofErr w:type="spellStart"/>
      <w:r w:rsidRPr="00527092">
        <w:t>dht</w:t>
      </w:r>
      <w:proofErr w:type="spellEnd"/>
      <w:r w:rsidRPr="00527092">
        <w:t>-sensor</w:t>
      </w:r>
    </w:p>
    <w:p w14:paraId="7A1EB010" w14:textId="6E885DAD" w:rsidR="003C079D" w:rsidRDefault="003C079D" w:rsidP="003C079D">
      <w:pPr>
        <w:pStyle w:val="Listenabsatz"/>
        <w:numPr>
          <w:ilvl w:val="1"/>
          <w:numId w:val="7"/>
        </w:numPr>
      </w:pPr>
      <w:r>
        <w:t>@colinl/node-red-dashboard-2-ui-gauge-classic</w:t>
      </w:r>
    </w:p>
    <w:p w14:paraId="007E9CCE" w14:textId="619C0870" w:rsidR="003C079D" w:rsidRDefault="003C079D" w:rsidP="003C079D"/>
    <w:p w14:paraId="39FC8FC6" w14:textId="5FCAA0E0" w:rsidR="003C079D" w:rsidRDefault="003C079D" w:rsidP="00102EF1">
      <w:pPr>
        <w:pStyle w:val="Listenabsatz"/>
        <w:numPr>
          <w:ilvl w:val="0"/>
          <w:numId w:val="7"/>
        </w:numPr>
      </w:pPr>
      <w:r>
        <w:t>Import des Quellcodes</w:t>
      </w:r>
      <w:r w:rsidR="0077414D">
        <w:rPr>
          <w:rStyle w:val="Funotenzeichen"/>
        </w:rPr>
        <w:footnoteReference w:id="2"/>
      </w:r>
      <w:r>
        <w:t>:</w:t>
      </w:r>
    </w:p>
    <w:p w14:paraId="7E14753E" w14:textId="71E2C714" w:rsidR="003C079D" w:rsidRDefault="003C079D" w:rsidP="003C079D"/>
    <w:p w14:paraId="69F14A10" w14:textId="2B721EFC" w:rsidR="003C079D" w:rsidRPr="00837051" w:rsidRDefault="003C079D" w:rsidP="00837051">
      <w:pPr>
        <w:rPr>
          <w:sz w:val="6"/>
          <w:szCs w:val="6"/>
          <w:lang w:val="en-US"/>
        </w:rPr>
      </w:pPr>
      <w:r w:rsidRPr="0077414D">
        <w:rPr>
          <w:sz w:val="6"/>
          <w:szCs w:val="6"/>
        </w:rPr>
        <w:t xml:space="preserve">[{"id":"70ea02ec769faef7","type":"tab","label":"Flow 6","disabled":false,"info":"","env":[]},{"id":"8313db1951132671","type":"rpi-dht22","z":"70ea02ec769faef7","name":"Sensor","topic":"rpi-dht22","dht":"11","pintype":"0","pin":"23","x":260,"y":40,"wires":[["a6e9d7c7e3bc4adc"]]},{"id":"a932ccf193cbaaae","type":"inject","z":"70ea02ec769faef7","name":"","props":[],"repeat":"1","crontab":"","once":true,"onceDelay":0.1,"topic":"","x":110,"y":40,"wires":[["8313db1951132671"]]},{"id":"b4d0dc2fcb5fdde0","type":"mqtt out","z":"70ea02ec769faef7","name":"","topic":"E3FI/TempHumPiRed","qos":"2","retain":"","respTopic":"","contentType":"","userProps":"","correl":"","expiry":"","broker":"bf137e49e1cd17fa","x":640,"y":40,"wires":[]},{"id":"2a427d2e27f7fe5c","type":"function","z":"70ea02ec769faef7","name":"Humidity </w:t>
      </w:r>
      <w:proofErr w:type="spellStart"/>
      <w:r w:rsidRPr="0077414D">
        <w:rPr>
          <w:sz w:val="6"/>
          <w:szCs w:val="6"/>
        </w:rPr>
        <w:t>function</w:t>
      </w:r>
      <w:proofErr w:type="spellEnd"/>
      <w:r w:rsidRPr="0077414D">
        <w:rPr>
          <w:sz w:val="6"/>
          <w:szCs w:val="6"/>
        </w:rPr>
        <w:t>","</w:t>
      </w:r>
      <w:proofErr w:type="spellStart"/>
      <w:r w:rsidRPr="0077414D">
        <w:rPr>
          <w:sz w:val="6"/>
          <w:szCs w:val="6"/>
        </w:rPr>
        <w:t>func</w:t>
      </w:r>
      <w:proofErr w:type="spellEnd"/>
      <w:r w:rsidRPr="0077414D">
        <w:rPr>
          <w:sz w:val="6"/>
          <w:szCs w:val="6"/>
        </w:rPr>
        <w:t>":"</w:t>
      </w:r>
      <w:proofErr w:type="spellStart"/>
      <w:r w:rsidRPr="0077414D">
        <w:rPr>
          <w:sz w:val="6"/>
          <w:szCs w:val="6"/>
        </w:rPr>
        <w:t>const</w:t>
      </w:r>
      <w:proofErr w:type="spellEnd"/>
      <w:r w:rsidRPr="0077414D">
        <w:rPr>
          <w:sz w:val="6"/>
          <w:szCs w:val="6"/>
        </w:rPr>
        <w:t xml:space="preserve"> </w:t>
      </w:r>
      <w:proofErr w:type="spellStart"/>
      <w:r w:rsidRPr="0077414D">
        <w:rPr>
          <w:sz w:val="6"/>
          <w:szCs w:val="6"/>
        </w:rPr>
        <w:t>humidity</w:t>
      </w:r>
      <w:proofErr w:type="spellEnd"/>
      <w:r w:rsidRPr="0077414D">
        <w:rPr>
          <w:sz w:val="6"/>
          <w:szCs w:val="6"/>
        </w:rPr>
        <w:t xml:space="preserve"> = </w:t>
      </w:r>
      <w:proofErr w:type="spellStart"/>
      <w:r w:rsidRPr="0077414D">
        <w:rPr>
          <w:sz w:val="6"/>
          <w:szCs w:val="6"/>
        </w:rPr>
        <w:t>msg.payload.humidity</w:t>
      </w:r>
      <w:proofErr w:type="spellEnd"/>
      <w:r w:rsidRPr="0077414D">
        <w:rPr>
          <w:sz w:val="6"/>
          <w:szCs w:val="6"/>
        </w:rPr>
        <w:t>;\</w:t>
      </w:r>
      <w:proofErr w:type="spellStart"/>
      <w:r w:rsidRPr="0077414D">
        <w:rPr>
          <w:sz w:val="6"/>
          <w:szCs w:val="6"/>
        </w:rPr>
        <w:t>nmsg.payload</w:t>
      </w:r>
      <w:proofErr w:type="spellEnd"/>
      <w:r w:rsidRPr="0077414D">
        <w:rPr>
          <w:sz w:val="6"/>
          <w:szCs w:val="6"/>
        </w:rPr>
        <w:t>=</w:t>
      </w:r>
      <w:proofErr w:type="spellStart"/>
      <w:r w:rsidRPr="0077414D">
        <w:rPr>
          <w:sz w:val="6"/>
          <w:szCs w:val="6"/>
        </w:rPr>
        <w:t>humidity</w:t>
      </w:r>
      <w:proofErr w:type="spellEnd"/>
      <w:r w:rsidRPr="0077414D">
        <w:rPr>
          <w:sz w:val="6"/>
          <w:szCs w:val="6"/>
        </w:rPr>
        <w:t>;\</w:t>
      </w:r>
      <w:proofErr w:type="spellStart"/>
      <w:r w:rsidRPr="0077414D">
        <w:rPr>
          <w:sz w:val="6"/>
          <w:szCs w:val="6"/>
        </w:rPr>
        <w:t>nreturn</w:t>
      </w:r>
      <w:proofErr w:type="spellEnd"/>
      <w:r w:rsidRPr="0077414D">
        <w:rPr>
          <w:sz w:val="6"/>
          <w:szCs w:val="6"/>
        </w:rPr>
        <w:t xml:space="preserve"> msg;","outputs":1,"timeout":0,"noerr":0,"initialize":"","finalize":"","libs":[],"x":410,"y":160,"wires":[["f8e9d5bee80237b1","ae8b84e23170421e"]]},{"id":"9484717e4f2b83eb","type":"mqtt in","z":"70ea02ec769faef7","name":"","topic":"E3FI/TempHumPiRed","qos":"2","datatype":"json","broker":"bf137e49e1cd17fa","nl":false,"rap":true,"rh":0,"inputs":0,"x":140,"y":260,"wires":[["2a427d2e27f7fe5c","cf1ebb31bfd64f0d","b7dbb29a63d21bec","ab2b4213d81a1158"]]},{"id":"f8e9d5bee80237b1","type":"ui-gauge","z":"70ea02ec769faef7","name":"Luftfeuchtigkeit","group":"3df67dd039124b5e","order":1,"width":"2","height":</w:t>
      </w:r>
      <w:r w:rsidRPr="00411646">
        <w:rPr>
          <w:sz w:val="6"/>
          <w:szCs w:val="6"/>
          <w:lang w:val="en-US"/>
        </w:rPr>
        <w:t>"4","gtype":"gauge-half","gstyle":"needle","title":"Humidity","units":"","icon":"water-percent","prefix":"","suffix":"","segments":[{"from":"0","color":"#5cd65c"},{"from":"40","color":"#ffc800"},{"from":"70","color":"#ff0000"}],"min":0,"max":"100","sizeThickness":16,"sizeGap":4,"sizeKeyThickness":8,"styleRounded":true,"styleGlow":false,"className":"","x":660,"y":160,"wires":[]},{"id":"ae8b84e23170421e","type":"ui-chart","z":"70ea02ec769faef7","group":"3df67dd039124b5e","name":"","label":"Humidity Chart","order":2,"chartType":"line","category":"topic","categoryType":"msg","xAxisLabel":"","xAxisProperty":"","xAxisPropertyType":"timestamp","xAxisType":"time","xAxisFormat":"","xAxisFormatType":"HH:mm","xmin":"","xmax":"","yAxisLabel":"Humidity","yAxisProperty":"payload","yAxisPropertyType":"msg","ymin":"","ymax":"","bins":10,"action":"append","stackSeries":false,"pointShape":"circle","pointRadius":4,"showLegend":false,"removeOlder":"5","removeOlderUnit":"60","removeOlderPoints":"","colors":["#0095ff","#ff0000","#ff7f0e","#2ca02c","#a347e1","#d62728","#ff9896","#9467bd","#c5b0d5"],"textColor":["#666666"],"textColorDefault":true,"gridColor":["#e5e5e5"],"gridColorDefault":true,"width":"10","height":"6","className":"","x":660,"y":120,"wires":[[]]},{"id":"b069155e609012af","type":"ui-chart","z":"70ea02ec769faef7","group":"81f159a36b29c383","name":"","label":"Temperature Chart","order":2,"chartType":"line","category":"topic","categoryType":"msg","xAxisLabel":"","xAxisProperty":"","xAxi</w:t>
      </w:r>
      <w:r w:rsidRPr="0077414D">
        <w:rPr>
          <w:sz w:val="6"/>
          <w:szCs w:val="6"/>
          <w:lang w:val="en-US"/>
        </w:rPr>
        <w:t>sPropertyType":"timestamp","xAxisType":"time","xAxisFormat":"","xAxisFormatType":"HH:mm","xmin":"","xmax":"","yAxisLabel":"Temperature","yAxisProperty":"payload","yAxisPropertyType":"msg","ymin":"","ymax":"","bins":10,"action":"append","stackSeries":false,"pointShape":"circle","pointRadius":4,"showLegend":false,"removeOlder":"5","removeOlderUnit":"60","removeOlderPoints":"","colors":["#0095ff","#ff0000","#ff7f0e","#2ca02c","#a347e1","#d62728","#ff9896","#9467bd","#c5b0d5"],"textColor":["#666666"],"textColorDefault":true,"gridColor":["#e5e5e5"],"gridColorDefault":true,"width":"10","height":"6","className":"","x":670,"y":400,"wires":[[]]},{"id":"cf1ebb31bfd64f0d","type":"function","z":"70ea02ec769faef7","name":"Temperature function","</w:t>
      </w:r>
      <w:proofErr w:type="spellStart"/>
      <w:r w:rsidRPr="0077414D">
        <w:rPr>
          <w:sz w:val="6"/>
          <w:szCs w:val="6"/>
          <w:lang w:val="en-US"/>
        </w:rPr>
        <w:t>func</w:t>
      </w:r>
      <w:proofErr w:type="spellEnd"/>
      <w:r w:rsidRPr="0077414D">
        <w:rPr>
          <w:sz w:val="6"/>
          <w:szCs w:val="6"/>
          <w:lang w:val="en-US"/>
        </w:rPr>
        <w:t xml:space="preserve">":"var temperature = </w:t>
      </w:r>
      <w:proofErr w:type="spellStart"/>
      <w:r w:rsidRPr="0077414D">
        <w:rPr>
          <w:sz w:val="6"/>
          <w:szCs w:val="6"/>
          <w:lang w:val="en-US"/>
        </w:rPr>
        <w:t>msg.payload.temperature</w:t>
      </w:r>
      <w:proofErr w:type="spellEnd"/>
      <w:r w:rsidRPr="0077414D">
        <w:rPr>
          <w:sz w:val="6"/>
          <w:szCs w:val="6"/>
          <w:lang w:val="en-US"/>
        </w:rPr>
        <w:t>;\</w:t>
      </w:r>
      <w:proofErr w:type="spellStart"/>
      <w:r w:rsidRPr="0077414D">
        <w:rPr>
          <w:sz w:val="6"/>
          <w:szCs w:val="6"/>
          <w:lang w:val="en-US"/>
        </w:rPr>
        <w:t>nmsg.payload</w:t>
      </w:r>
      <w:proofErr w:type="spellEnd"/>
      <w:r w:rsidRPr="0077414D">
        <w:rPr>
          <w:sz w:val="6"/>
          <w:szCs w:val="6"/>
          <w:lang w:val="en-US"/>
        </w:rPr>
        <w:t>=temperature;\</w:t>
      </w:r>
      <w:proofErr w:type="spellStart"/>
      <w:r w:rsidRPr="0077414D">
        <w:rPr>
          <w:sz w:val="6"/>
          <w:szCs w:val="6"/>
          <w:lang w:val="en-US"/>
        </w:rPr>
        <w:t>nreturn</w:t>
      </w:r>
      <w:proofErr w:type="spellEnd"/>
      <w:r w:rsidRPr="0077414D">
        <w:rPr>
          <w:sz w:val="6"/>
          <w:szCs w:val="6"/>
          <w:lang w:val="en-US"/>
        </w:rPr>
        <w:t xml:space="preserve"> msg;","outputs":1,"timeout":0,"noerr":0,"initialize":"","finalize":"","libs":[],"x":420,"y":360,"wires":[["4addbf8859b4f1a6","51c45fb1fa218744","b069155e609012af"]]},{"id":"56c607ad973657e0","type":"csv","z":"70ea02ec769faef7","name":"CSV-Parser","spec":"rfc","sep":",","hdrin":true,"hdrout":"once","multi":"one","ret":"\\n","temp":"temperature,humidity","skip":"1","strings":false,"include_empty_strings":"","include_null_values":"","x":530,"y":260,"wires":[["6de665297d503777"]]},{"id":"4addbf8859b4f1a6","type":"ui-gauge","z":"70ea02ec769faef7","name":"Temperature","group":"81f159a36b29c383","order":1,"width":"2","height":"4","gtype":"gauge-half","gstyle":"needle","title":"Temperature","units":"","icon":"temperature-celsius","prefix":"","suffix":"","segments":[{"from":"-50","color":"#80ffff"},{"from":"-10","color":"#65f3c9"},{"from":"18","color":"#5cd65c"},{"from":"25","color":"#ffc800"},{"from":"35","color":"#ea5353"}],"min":"-50","max":"+50","sizeThickness":16,"sizeGap":4,"sizeKeyThickness":8,"styleRounded":true,"styleGlow":false,"className":"","x":650,"y":360,"wires":[]},{"id":"51c45fb1fa218744","type":"function","z":"70ea02ec769faef7","name":"Warnmeldungen","func":"if (</w:t>
      </w:r>
      <w:proofErr w:type="spellStart"/>
      <w:r w:rsidRPr="0077414D">
        <w:rPr>
          <w:sz w:val="6"/>
          <w:szCs w:val="6"/>
          <w:lang w:val="en-US"/>
        </w:rPr>
        <w:t>msg.payload</w:t>
      </w:r>
      <w:proofErr w:type="spellEnd"/>
      <w:r w:rsidRPr="0077414D">
        <w:rPr>
          <w:sz w:val="6"/>
          <w:szCs w:val="6"/>
          <w:lang w:val="en-US"/>
        </w:rPr>
        <w:t xml:space="preserve"> &gt;= 25) {\n    </w:t>
      </w:r>
      <w:proofErr w:type="spellStart"/>
      <w:r w:rsidRPr="0077414D">
        <w:rPr>
          <w:sz w:val="6"/>
          <w:szCs w:val="6"/>
          <w:lang w:val="en-US"/>
        </w:rPr>
        <w:t>msg.payload</w:t>
      </w:r>
      <w:proofErr w:type="spellEnd"/>
      <w:r w:rsidRPr="0077414D">
        <w:rPr>
          <w:sz w:val="6"/>
          <w:szCs w:val="6"/>
          <w:lang w:val="en-US"/>
        </w:rPr>
        <w:t xml:space="preserve"> = \"ACHTUNG! ÜBERHITZUNG!\"\n    return msg\n} else if (</w:t>
      </w:r>
      <w:proofErr w:type="spellStart"/>
      <w:r w:rsidRPr="0077414D">
        <w:rPr>
          <w:sz w:val="6"/>
          <w:szCs w:val="6"/>
          <w:lang w:val="en-US"/>
        </w:rPr>
        <w:t>msg.payload</w:t>
      </w:r>
      <w:proofErr w:type="spellEnd"/>
      <w:r w:rsidRPr="0077414D">
        <w:rPr>
          <w:sz w:val="6"/>
          <w:szCs w:val="6"/>
          <w:lang w:val="en-US"/>
        </w:rPr>
        <w:t xml:space="preserve"> &lt; 20) {\n    </w:t>
      </w:r>
      <w:proofErr w:type="spellStart"/>
      <w:r w:rsidRPr="0077414D">
        <w:rPr>
          <w:sz w:val="6"/>
          <w:szCs w:val="6"/>
          <w:lang w:val="en-US"/>
        </w:rPr>
        <w:t>msg.payload</w:t>
      </w:r>
      <w:proofErr w:type="spellEnd"/>
      <w:r w:rsidRPr="0077414D">
        <w:rPr>
          <w:sz w:val="6"/>
          <w:szCs w:val="6"/>
          <w:lang w:val="en-US"/>
        </w:rPr>
        <w:t xml:space="preserve"> = \"Achtung! Zu </w:t>
      </w:r>
      <w:proofErr w:type="spellStart"/>
      <w:r w:rsidRPr="0077414D">
        <w:rPr>
          <w:sz w:val="6"/>
          <w:szCs w:val="6"/>
          <w:lang w:val="en-US"/>
        </w:rPr>
        <w:t>kalt</w:t>
      </w:r>
      <w:proofErr w:type="spellEnd"/>
      <w:r w:rsidRPr="0077414D">
        <w:rPr>
          <w:sz w:val="6"/>
          <w:szCs w:val="6"/>
          <w:lang w:val="en-US"/>
        </w:rPr>
        <w:t>!\"\n    return msg\n}","outputs":1,"timeout":0,"noerr":0,"initialize":"","finalize":"","libs":[],"x":660,"y":460,"wires":[["45bc76f6ab5a6ab2"]]},{"id":"6de665297d503777","type":"file","z":"70ea02ec769faef7","name":"node-red-output","filename":"node-red-output.csv","filenameType":"str","appendNewline":false,"createDir":false,"overwriteFile":"false","encoding":"none","x":740,"y":260,"wires":[[]]},{"id":"45bc76f6ab5a6ab2","type":"ui-notification","z":"70ea02ec769faef7","ui":"d8803d39422b1c35","position":"center center","colorDefault":false,"color":"#ff0000","displayTime":"3","showCountdown":true,"outputs":1,"allowDismiss":true,"dismissText":"Close","allowConfirm":false,"confirmText":"Confirm","raw":false,"className":"","name":"Temperature-Message","x":880,"y":460,"wires":[[]]},{"id":"b7dbb29a63d21bec","type":"json","z":"70ea02ec769faef7","name":"","property":"payload","action":"","pretty":false,"x":370,"y":260,"wires":[["56c607ad973657e0"]]},{"id":"a6e9d7c7e3bc4adc","type":"function","z":"70ea02ec769faef7","name":"Create JSON","</w:t>
      </w:r>
      <w:proofErr w:type="spellStart"/>
      <w:r w:rsidRPr="0077414D">
        <w:rPr>
          <w:sz w:val="6"/>
          <w:szCs w:val="6"/>
          <w:lang w:val="en-US"/>
        </w:rPr>
        <w:t>func</w:t>
      </w:r>
      <w:proofErr w:type="spellEnd"/>
      <w:r w:rsidRPr="0077414D">
        <w:rPr>
          <w:sz w:val="6"/>
          <w:szCs w:val="6"/>
          <w:lang w:val="en-US"/>
        </w:rPr>
        <w:t xml:space="preserve">":"const temperature = </w:t>
      </w:r>
      <w:proofErr w:type="spellStart"/>
      <w:r w:rsidRPr="0077414D">
        <w:rPr>
          <w:sz w:val="6"/>
          <w:szCs w:val="6"/>
          <w:lang w:val="en-US"/>
        </w:rPr>
        <w:t>msg.payload</w:t>
      </w:r>
      <w:proofErr w:type="spellEnd"/>
      <w:r w:rsidRPr="0077414D">
        <w:rPr>
          <w:sz w:val="6"/>
          <w:szCs w:val="6"/>
          <w:lang w:val="en-US"/>
        </w:rPr>
        <w:t>;\</w:t>
      </w:r>
      <w:proofErr w:type="spellStart"/>
      <w:r w:rsidRPr="0077414D">
        <w:rPr>
          <w:sz w:val="6"/>
          <w:szCs w:val="6"/>
          <w:lang w:val="en-US"/>
        </w:rPr>
        <w:t>nconst</w:t>
      </w:r>
      <w:proofErr w:type="spellEnd"/>
      <w:r w:rsidRPr="0077414D">
        <w:rPr>
          <w:sz w:val="6"/>
          <w:szCs w:val="6"/>
          <w:lang w:val="en-US"/>
        </w:rPr>
        <w:t xml:space="preserve"> humidity = </w:t>
      </w:r>
      <w:proofErr w:type="spellStart"/>
      <w:r w:rsidRPr="0077414D">
        <w:rPr>
          <w:sz w:val="6"/>
          <w:szCs w:val="6"/>
          <w:lang w:val="en-US"/>
        </w:rPr>
        <w:t>msg.humidity</w:t>
      </w:r>
      <w:proofErr w:type="spellEnd"/>
      <w:r w:rsidRPr="0077414D">
        <w:rPr>
          <w:sz w:val="6"/>
          <w:szCs w:val="6"/>
          <w:lang w:val="en-US"/>
        </w:rPr>
        <w:t>;\</w:t>
      </w:r>
      <w:proofErr w:type="spellStart"/>
      <w:r w:rsidRPr="0077414D">
        <w:rPr>
          <w:sz w:val="6"/>
          <w:szCs w:val="6"/>
          <w:lang w:val="en-US"/>
        </w:rPr>
        <w:t>nmsg.payload</w:t>
      </w:r>
      <w:proofErr w:type="spellEnd"/>
      <w:r w:rsidRPr="0077414D">
        <w:rPr>
          <w:sz w:val="6"/>
          <w:szCs w:val="6"/>
          <w:lang w:val="en-US"/>
        </w:rPr>
        <w:t xml:space="preserve"> = {\n    \"temperature\": temperature,\n    \"humidity\": humidity\n}\</w:t>
      </w:r>
      <w:proofErr w:type="spellStart"/>
      <w:r w:rsidRPr="0077414D">
        <w:rPr>
          <w:sz w:val="6"/>
          <w:szCs w:val="6"/>
          <w:lang w:val="en-US"/>
        </w:rPr>
        <w:t>nreturn</w:t>
      </w:r>
      <w:proofErr w:type="spellEnd"/>
      <w:r w:rsidRPr="0077414D">
        <w:rPr>
          <w:sz w:val="6"/>
          <w:szCs w:val="6"/>
          <w:lang w:val="en-US"/>
        </w:rPr>
        <w:t xml:space="preserve"> msg;","outputs":1,"timeout":0,"noerr":0,"initialize":"","finalize":"","libs":[],"x":430,"y":40,"wires":[["b4d0dc2fcb5fdde0"]]},{"id":"ab2b4213d81a1158","type":"function","z":"70ea02ec769faef7","name":"function 6","func":"const temperature = </w:t>
      </w:r>
      <w:proofErr w:type="spellStart"/>
      <w:r w:rsidRPr="0077414D">
        <w:rPr>
          <w:sz w:val="6"/>
          <w:szCs w:val="6"/>
          <w:lang w:val="en-US"/>
        </w:rPr>
        <w:t>msg.payload.temperature</w:t>
      </w:r>
      <w:proofErr w:type="spellEnd"/>
      <w:r w:rsidRPr="0077414D">
        <w:rPr>
          <w:sz w:val="6"/>
          <w:szCs w:val="6"/>
          <w:lang w:val="en-US"/>
        </w:rPr>
        <w:t>;\</w:t>
      </w:r>
      <w:proofErr w:type="spellStart"/>
      <w:r w:rsidRPr="0077414D">
        <w:rPr>
          <w:sz w:val="6"/>
          <w:szCs w:val="6"/>
          <w:lang w:val="en-US"/>
        </w:rPr>
        <w:t>nconst</w:t>
      </w:r>
      <w:proofErr w:type="spellEnd"/>
      <w:r w:rsidRPr="0077414D">
        <w:rPr>
          <w:sz w:val="6"/>
          <w:szCs w:val="6"/>
          <w:lang w:val="en-US"/>
        </w:rPr>
        <w:t xml:space="preserve"> humidity = </w:t>
      </w:r>
      <w:proofErr w:type="spellStart"/>
      <w:r w:rsidRPr="0077414D">
        <w:rPr>
          <w:sz w:val="6"/>
          <w:szCs w:val="6"/>
          <w:lang w:val="en-US"/>
        </w:rPr>
        <w:t>msg.payload.humidity</w:t>
      </w:r>
      <w:proofErr w:type="spellEnd"/>
      <w:r w:rsidRPr="0077414D">
        <w:rPr>
          <w:sz w:val="6"/>
          <w:szCs w:val="6"/>
          <w:lang w:val="en-US"/>
        </w:rPr>
        <w:t>;\</w:t>
      </w:r>
      <w:proofErr w:type="spellStart"/>
      <w:r w:rsidRPr="0077414D">
        <w:rPr>
          <w:sz w:val="6"/>
          <w:szCs w:val="6"/>
          <w:lang w:val="en-US"/>
        </w:rPr>
        <w:t>nvar</w:t>
      </w:r>
      <w:proofErr w:type="spellEnd"/>
      <w:r w:rsidRPr="0077414D">
        <w:rPr>
          <w:sz w:val="6"/>
          <w:szCs w:val="6"/>
          <w:lang w:val="en-US"/>
        </w:rPr>
        <w:t xml:space="preserve"> msg = {};\</w:t>
      </w:r>
      <w:proofErr w:type="spellStart"/>
      <w:r w:rsidRPr="0077414D">
        <w:rPr>
          <w:sz w:val="6"/>
          <w:szCs w:val="6"/>
          <w:lang w:val="en-US"/>
        </w:rPr>
        <w:t>nvar</w:t>
      </w:r>
      <w:proofErr w:type="spellEnd"/>
      <w:r w:rsidRPr="0077414D">
        <w:rPr>
          <w:sz w:val="6"/>
          <w:szCs w:val="6"/>
          <w:lang w:val="en-US"/>
        </w:rPr>
        <w:t xml:space="preserve"> msg1 = {};\nmsg.topic='Temperatur'\nmsg.payload=temperature;\nmsg1.topic='Luftfeuchtigkeit'\nmsg1.payload=humidity;\nreturn [msg, msg1];","outputs":2,"timeout":0,"noerr":0,"initialize":"","finalize":"","libs":[],"x":310,"y":620,"wires":[["328dfdb9e589f7a9","81279d491678acac"],["81279d491678acac","89706d66b2ea4a7b"]]},{"id":"81279d491678acac","type":"ui-chart","z":"70ea02ec769faef7","group":"bad1fb197a22ad60","name":"Test","label":"","order":3,"chartType":"line","category":"topic","categoryType":"msg","xAxisLabel":"","xAxisProperty":"","xAxisPropertyType":"timestamp","xAxisType":"time","xAxisFormat":"","xAxisFormatType":"HH:mm","xmin":"","xmax":"","yAxisLabel":"","yAxisProperty":"payload","yAxisPropertyType":"msg","ymin":"","ymax":"","bins":10,"action":"append","stackSeries":false,"pointShape":"circle","pointRadius":4,"showLegend":false,"removeOlder":1,"removeOlderUnit":"3600","removeOlderPoints":"","colors":["#0095ff","#ff0000","#ff7f0e","#2ca02c","#a347e1","#d62728","#ff9896","#9467bd","#c5b0d5"],"textColor":["#666666"],"textColorDefault":true,"gridColor":["#e5e5e5"],"gridColorDefault":true,"width":6,"height":8,"className":"","x":530,"y":620,"wires":[[]]},{"id":"328dfdb9e589f7a9","type":"ui-gauge-classic","z":"70ea02ec769faef7","name":"","group":"bad1fb197a22ad60","order":2,"width":"2","height":"1","min":"-50","max":"50","sectors":[{"start":"0","color":"Iceblue"},{"start":"20","color":"lightblue"},{"start":"60","color":"red"}],"major_division":"10","minor_division":"1","value_decimal_places":1,"scale_decimal_places":0,"label":"","measurement":"","units":"°C","needles":[{"topic":"Temperatur","color":"Blue","lengthPercent":"100"}],"sweep_angle":"180","myclass":"","x":560,"y":580,"wires":[]},{"id":"89706d66b2ea4a7b","type":"ui-gauge-classic","z":"70ea02ec769faef7","name":"","group":"bad1fb197a22ad60","order":1,"width":"2","height":"1","min":"0","max":"100","sectors":[{"start":"0","color":"Iceblue"},{"start":"20","color":"lightblue"},{"start":"60","color":"red"}],"major_division":"10","minor_division":"1","value_decimal_places":1,"scale_decimal_places":0,"label":"","measurement":"","units":"%","needles":[{"topic":"Luftfeuchtigkeit","color":"Red","lengthPercent":"100"}],"sweep_angle":"180","myclass":"","x":560,"y":680,"wires":[]},{"id":"bf137e49e1cd17fa","type":"mqtt-broker","name":"Local-Broker","broker":"192.168.0.11","port":"1883","clientid":"","autoConnect":true,"usetls":false,"protocolVersion":"4","keepalive":"60","cleansession":true,"autoUnsubscribe":true,"birthTopic":"","birthQos":"0","birthRetain":"false","birthPayload":"","birthMsg":{},"closeTopic":"","closeQos":"0","closeRetain":"false","closePayload":"","closeMsg":{},"willTopic":"","willQos":"0","willRetain":"false","willPayload":"","willMsg":{},"userProps":"","sessionExpiry":""},{"id":"3df67dd039124b5e","type":"ui-group","name":"Pure NODE-RED-Humid","page":"82b622ddbdde2ab9","width":"12","height":"6","order":3,"showTitle":false,"className":"","visible</w:t>
      </w:r>
      <w:r w:rsidRPr="006A4341">
        <w:rPr>
          <w:sz w:val="6"/>
          <w:szCs w:val="6"/>
          <w:lang w:val="en-US"/>
        </w:rPr>
        <w:t>":"true","disabled":"false","groupType":"default"},{"id":"81f159a36b29c383","type":"ui-group","name":"Pure NODE-RED-Temp","page":"82b622ddbdde2ab9","width":"12","height":"6","order":2,"showTitle":false,"className":"","visible":"true","disabled":"false","groupType":"default"},{"id":"d8803d39422b1c35","type":"ui-base","name":"My Dashboard","path":"/dashboard","appIcon":"","includeClientData":true,"acceptsClientConfig":["ui-notification","ui-control"],"showPathInSidebar":false,"showPageTitle":true,"navigationStyle":"default","titleBarStyle":"default"},{"id":"bad1fb197a22ad60","type":"ui-group","name":"Mix","page":"82b622ddbdde2ab9","width":"12","height":"1","order":1,"showTitle":false,"className":"","visible":"true","disabled":"false","groupType":"default"},{"id":"82b622ddbdde2ab9","type":"ui-page","name":"Pure NODE-RED ","ui":"d8803d39422b1c35","path":"/page4","icon":"home","layout":"grid","theme":"4add868658f741a9","breakpoints":[{"name":"Default","px":"0","cols":"3"},{"name":"Tablet","px":"576","cols":"6"},{"name":"Small Desktop","px":"768","cols":"9"},{"name":"Desktop","px":"1024","cols":"12"}],"order":1,"className":"","visible":"true","disabled":"false"},{"id":"4add868658f741a9","type":"ui-theme","name":"Default Theme","colors":{"surface":"#ffffff","primary":"#0094CE","bgPage":"#eeeeee","groupBg":"#ffffff","groupOutline":"#cccccc"},"sizes":{"density":"default","pagePadding":"12px","groupGap":"12px","groupBorderRadius":"4px","widgetGap":"12px"}}]</w:t>
      </w:r>
    </w:p>
    <w:p w14:paraId="5F1D6D9E" w14:textId="3D5B12E9" w:rsidR="009B3F52" w:rsidRPr="006A4341" w:rsidRDefault="009B3F52" w:rsidP="00837051">
      <w:pPr>
        <w:rPr>
          <w:lang w:val="en-US"/>
        </w:rPr>
      </w:pPr>
      <w:r w:rsidRPr="006A4341">
        <w:rPr>
          <w:lang w:val="en-US"/>
        </w:rPr>
        <w:br w:type="page"/>
      </w:r>
    </w:p>
    <w:bookmarkStart w:id="61" w:name="_Toc183207549" w:displacedByCustomXml="next"/>
    <w:sdt>
      <w:sdtPr>
        <w:rPr>
          <w:rFonts w:asciiTheme="minorHAnsi" w:eastAsiaTheme="minorEastAsia" w:hAnsiTheme="minorHAnsi" w:cstheme="minorBidi"/>
          <w:color w:val="082A75" w:themeColor="text2"/>
          <w:kern w:val="0"/>
          <w:sz w:val="22"/>
          <w:szCs w:val="22"/>
        </w:rPr>
        <w:id w:val="-1831973222"/>
        <w:docPartObj>
          <w:docPartGallery w:val="Bibliographies"/>
          <w:docPartUnique/>
        </w:docPartObj>
      </w:sdtPr>
      <w:sdtEndPr/>
      <w:sdtContent>
        <w:p w14:paraId="72155DD6" w14:textId="3201379E" w:rsidR="007773E9" w:rsidRPr="00411646" w:rsidRDefault="007773E9" w:rsidP="007773E9">
          <w:pPr>
            <w:pStyle w:val="berschrift1"/>
            <w:numPr>
              <w:ilvl w:val="0"/>
              <w:numId w:val="0"/>
            </w:numPr>
            <w:rPr>
              <w:lang w:val="en-US"/>
            </w:rPr>
          </w:pPr>
          <w:proofErr w:type="spellStart"/>
          <w:r w:rsidRPr="00411646">
            <w:rPr>
              <w:lang w:val="en-US"/>
            </w:rPr>
            <w:t>Literaturverzeichnis</w:t>
          </w:r>
          <w:bookmarkEnd w:id="61"/>
          <w:proofErr w:type="spellEnd"/>
        </w:p>
        <w:p w14:paraId="73BF8887" w14:textId="77777777" w:rsidR="00425332" w:rsidRPr="00411646" w:rsidRDefault="00425332" w:rsidP="00425332">
          <w:pPr>
            <w:rPr>
              <w:lang w:val="en-US"/>
            </w:rPr>
          </w:pPr>
        </w:p>
        <w:sdt>
          <w:sdtPr>
            <w:id w:val="111145805"/>
            <w:bibliography/>
          </w:sdtPr>
          <w:sdtEndPr/>
          <w:sdtContent>
            <w:p w14:paraId="39E2132B" w14:textId="71007605" w:rsidR="00405F3F" w:rsidRDefault="007773E9" w:rsidP="00405F3F">
              <w:pPr>
                <w:pStyle w:val="Literaturverzeichnis"/>
                <w:rPr>
                  <w:noProof/>
                  <w:lang w:val="en-US"/>
                </w:rPr>
              </w:pPr>
              <w:r w:rsidRPr="003313C6">
                <w:fldChar w:fldCharType="begin"/>
              </w:r>
              <w:r w:rsidRPr="00425332">
                <w:rPr>
                  <w:lang w:val="en-US"/>
                </w:rPr>
                <w:instrText>BIBLIOGRAPHY</w:instrText>
              </w:r>
              <w:r w:rsidRPr="003313C6">
                <w:fldChar w:fldCharType="separate"/>
              </w:r>
              <w:r w:rsidR="00405F3F" w:rsidRPr="00405F3F">
                <w:rPr>
                  <w:noProof/>
                  <w:lang w:val="en-US"/>
                </w:rPr>
                <w:t xml:space="preserve">Electronics, M., kein Datum </w:t>
              </w:r>
              <w:r w:rsidR="00405F3F" w:rsidRPr="00405F3F">
                <w:rPr>
                  <w:i/>
                  <w:iCs/>
                  <w:noProof/>
                  <w:lang w:val="en-US"/>
                </w:rPr>
                <w:t xml:space="preserve">DHT11 Humidity &amp; Temperature Sensor - DHT11-Technical-Data-Sheet-Translated-Version-1143054.pdf. </w:t>
              </w:r>
              <w:r w:rsidR="00405F3F" w:rsidRPr="00405F3F">
                <w:rPr>
                  <w:noProof/>
                  <w:lang w:val="en-US"/>
                </w:rPr>
                <w:t xml:space="preserve">[Online] </w:t>
              </w:r>
              <w:r w:rsidR="00405F3F" w:rsidRPr="00405F3F">
                <w:rPr>
                  <w:noProof/>
                  <w:lang w:val="en-US"/>
                </w:rPr>
                <w:br/>
                <w:t xml:space="preserve">Available at: </w:t>
              </w:r>
              <w:r w:rsidR="00405F3F" w:rsidRPr="00405F3F">
                <w:rPr>
                  <w:noProof/>
                  <w:u w:val="single"/>
                  <w:lang w:val="en-US"/>
                </w:rPr>
                <w:t>https://www.mouser.com/datasheet/2/758/DHT11-Technical-Data-Sheet-Translated-Version-1143054.pdf</w:t>
              </w:r>
              <w:r w:rsidR="00405F3F" w:rsidRPr="00405F3F">
                <w:rPr>
                  <w:noProof/>
                  <w:lang w:val="en-US"/>
                </w:rPr>
                <w:br/>
                <w:t>[Zugriff am 22 November 2024].</w:t>
              </w:r>
            </w:p>
            <w:p w14:paraId="39BC90C2" w14:textId="77777777" w:rsidR="00405F3F" w:rsidRPr="00405F3F" w:rsidRDefault="00405F3F" w:rsidP="00405F3F">
              <w:pPr>
                <w:rPr>
                  <w:lang w:val="en-US"/>
                </w:rPr>
              </w:pPr>
            </w:p>
            <w:p w14:paraId="31063310" w14:textId="77777777" w:rsidR="00405F3F" w:rsidRDefault="00405F3F" w:rsidP="00405F3F">
              <w:pPr>
                <w:pStyle w:val="Literaturverzeichnis"/>
                <w:rPr>
                  <w:noProof/>
                  <w:lang w:val="en-US"/>
                </w:rPr>
              </w:pPr>
              <w:r>
                <w:rPr>
                  <w:noProof/>
                  <w:lang w:val="en-US"/>
                </w:rPr>
                <w:t xml:space="preserve">Ibrahim, P. D. D., 2019. </w:t>
              </w:r>
              <w:r>
                <w:rPr>
                  <w:i/>
                  <w:iCs/>
                  <w:noProof/>
                  <w:lang w:val="en-US"/>
                </w:rPr>
                <w:t xml:space="preserve">The Ultimate Compendium of Sensor Projects. </w:t>
              </w:r>
              <w:r>
                <w:rPr>
                  <w:noProof/>
                  <w:lang w:val="en-US"/>
                </w:rPr>
                <w:t>London: Elektor International Media B.V..</w:t>
              </w:r>
            </w:p>
            <w:p w14:paraId="0F75B419" w14:textId="4F33067E" w:rsidR="009E3F01" w:rsidRPr="003313C6" w:rsidRDefault="007773E9" w:rsidP="009B3F52">
              <w:r w:rsidRPr="003313C6">
                <w:rPr>
                  <w:b/>
                  <w:bCs/>
                </w:rPr>
                <w:fldChar w:fldCharType="end"/>
              </w:r>
            </w:p>
          </w:sdtContent>
        </w:sdt>
      </w:sdtContent>
    </w:sdt>
    <w:p w14:paraId="339C6532" w14:textId="11E30064" w:rsidR="005C14C2" w:rsidRPr="003313C6" w:rsidRDefault="005C14C2">
      <w:pPr>
        <w:spacing w:after="200"/>
      </w:pPr>
      <w:r w:rsidRPr="003313C6">
        <w:br w:type="page"/>
      </w:r>
    </w:p>
    <w:p w14:paraId="4C92ABE8" w14:textId="0C0A16CF" w:rsidR="005C14C2" w:rsidRPr="003313C6" w:rsidRDefault="005C14C2" w:rsidP="005C14C2">
      <w:pPr>
        <w:pStyle w:val="berschrift1"/>
        <w:numPr>
          <w:ilvl w:val="0"/>
          <w:numId w:val="0"/>
        </w:numPr>
      </w:pPr>
      <w:bookmarkStart w:id="62" w:name="_Toc183207550"/>
      <w:r w:rsidRPr="003313C6">
        <w:lastRenderedPageBreak/>
        <w:t>Anhang</w:t>
      </w:r>
      <w:bookmarkEnd w:id="62"/>
    </w:p>
    <w:p w14:paraId="7A19B39A" w14:textId="680D6247" w:rsidR="005C14C2" w:rsidRDefault="00733A47" w:rsidP="00EB7113">
      <w:pPr>
        <w:pStyle w:val="berschrift2"/>
        <w:numPr>
          <w:ilvl w:val="1"/>
          <w:numId w:val="12"/>
        </w:numPr>
      </w:pPr>
      <w:bookmarkStart w:id="63" w:name="_Detaillierte_Zeitplanung"/>
      <w:bookmarkStart w:id="64" w:name="_Toc183207551"/>
      <w:bookmarkEnd w:id="63"/>
      <w:r>
        <w:t>Detaillierte Zeitplanung</w:t>
      </w:r>
      <w:bookmarkEnd w:id="64"/>
    </w:p>
    <w:tbl>
      <w:tblPr>
        <w:tblStyle w:val="EinfacheTabelle3"/>
        <w:tblW w:w="10084" w:type="dxa"/>
        <w:tblLook w:val="04A0" w:firstRow="1" w:lastRow="0" w:firstColumn="1" w:lastColumn="0" w:noHBand="0" w:noVBand="1"/>
      </w:tblPr>
      <w:tblGrid>
        <w:gridCol w:w="6521"/>
        <w:gridCol w:w="3563"/>
      </w:tblGrid>
      <w:tr w:rsidR="00F23AEE" w14:paraId="2329CB70" w14:textId="77777777" w:rsidTr="00C236BA">
        <w:trPr>
          <w:cnfStyle w:val="100000000000" w:firstRow="1" w:lastRow="0" w:firstColumn="0" w:lastColumn="0" w:oddVBand="0" w:evenVBand="0" w:oddHBand="0" w:evenHBand="0" w:firstRowFirstColumn="0" w:firstRowLastColumn="0" w:lastRowFirstColumn="0" w:lastRowLastColumn="0"/>
          <w:trHeight w:val="272"/>
        </w:trPr>
        <w:tc>
          <w:tcPr>
            <w:cnfStyle w:val="001000000100" w:firstRow="0" w:lastRow="0" w:firstColumn="1" w:lastColumn="0" w:oddVBand="0" w:evenVBand="0" w:oddHBand="0" w:evenHBand="0" w:firstRowFirstColumn="1" w:firstRowLastColumn="0" w:lastRowFirstColumn="0" w:lastRowLastColumn="0"/>
            <w:tcW w:w="6521" w:type="dxa"/>
          </w:tcPr>
          <w:p w14:paraId="72D0AA01" w14:textId="0F061184" w:rsidR="00F23AEE" w:rsidRDefault="00F23AEE" w:rsidP="00EB7113">
            <w:r>
              <w:t>Analysephase</w:t>
            </w:r>
          </w:p>
        </w:tc>
        <w:tc>
          <w:tcPr>
            <w:tcW w:w="3563" w:type="dxa"/>
          </w:tcPr>
          <w:p w14:paraId="6C520F81" w14:textId="7426B0EA" w:rsidR="00F23AEE" w:rsidRDefault="00C236BA" w:rsidP="00EB7113">
            <w:pPr>
              <w:jc w:val="right"/>
              <w:cnfStyle w:val="100000000000" w:firstRow="1" w:lastRow="0" w:firstColumn="0" w:lastColumn="0" w:oddVBand="0" w:evenVBand="0" w:oddHBand="0" w:evenHBand="0" w:firstRowFirstColumn="0" w:firstRowLastColumn="0" w:lastRowFirstColumn="0" w:lastRowLastColumn="0"/>
            </w:pPr>
            <w:r>
              <w:t>8 h</w:t>
            </w:r>
            <w:r w:rsidR="00F23AEE">
              <w:t xml:space="preserve"> </w:t>
            </w:r>
          </w:p>
        </w:tc>
      </w:tr>
      <w:tr w:rsidR="00F23AEE" w14:paraId="71D5572E" w14:textId="77777777" w:rsidTr="00C236BA">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6521" w:type="dxa"/>
          </w:tcPr>
          <w:p w14:paraId="156E6008" w14:textId="267F3BDE" w:rsidR="00F23AEE" w:rsidRPr="00EB7113" w:rsidRDefault="00F23AEE" w:rsidP="00EB7113">
            <w:pPr>
              <w:pStyle w:val="Listenabsatz"/>
              <w:numPr>
                <w:ilvl w:val="0"/>
                <w:numId w:val="13"/>
              </w:numPr>
            </w:pPr>
            <w:r>
              <w:t>ISt-Analyse durchführen</w:t>
            </w:r>
          </w:p>
        </w:tc>
        <w:tc>
          <w:tcPr>
            <w:tcW w:w="3563" w:type="dxa"/>
          </w:tcPr>
          <w:p w14:paraId="70B8850E" w14:textId="3BB71DD5" w:rsidR="00F23AEE" w:rsidRDefault="00F23AEE" w:rsidP="00F23AEE">
            <w:pPr>
              <w:jc w:val="right"/>
              <w:cnfStyle w:val="000000100000" w:firstRow="0" w:lastRow="0" w:firstColumn="0" w:lastColumn="0" w:oddVBand="0" w:evenVBand="0" w:oddHBand="1" w:evenHBand="0" w:firstRowFirstColumn="0" w:firstRowLastColumn="0" w:lastRowFirstColumn="0" w:lastRowLastColumn="0"/>
            </w:pPr>
            <w:r>
              <w:t>4 h</w:t>
            </w:r>
          </w:p>
        </w:tc>
      </w:tr>
      <w:tr w:rsidR="00F23AEE" w14:paraId="1FA3BDE9" w14:textId="77777777" w:rsidTr="00C236BA">
        <w:trPr>
          <w:trHeight w:val="288"/>
        </w:trPr>
        <w:tc>
          <w:tcPr>
            <w:cnfStyle w:val="001000000000" w:firstRow="0" w:lastRow="0" w:firstColumn="1" w:lastColumn="0" w:oddVBand="0" w:evenVBand="0" w:oddHBand="0" w:evenHBand="0" w:firstRowFirstColumn="0" w:firstRowLastColumn="0" w:lastRowFirstColumn="0" w:lastRowLastColumn="0"/>
            <w:tcW w:w="6521" w:type="dxa"/>
          </w:tcPr>
          <w:p w14:paraId="207E6B89" w14:textId="4AB8DB49" w:rsidR="00F23AEE" w:rsidRPr="00EB7113" w:rsidRDefault="00F23AEE" w:rsidP="00EB7113">
            <w:pPr>
              <w:pStyle w:val="Listenabsatz"/>
              <w:numPr>
                <w:ilvl w:val="0"/>
                <w:numId w:val="13"/>
              </w:numPr>
            </w:pPr>
            <w:r>
              <w:t>Wirtschaftlichkeitsanalyse und Nutzwertanalyse</w:t>
            </w:r>
          </w:p>
        </w:tc>
        <w:tc>
          <w:tcPr>
            <w:tcW w:w="3563" w:type="dxa"/>
          </w:tcPr>
          <w:p w14:paraId="145F1B37" w14:textId="15724E5B" w:rsidR="00F23AEE" w:rsidRDefault="00F23AEE" w:rsidP="00F23AEE">
            <w:pPr>
              <w:jc w:val="right"/>
              <w:cnfStyle w:val="000000000000" w:firstRow="0" w:lastRow="0" w:firstColumn="0" w:lastColumn="0" w:oddVBand="0" w:evenVBand="0" w:oddHBand="0" w:evenHBand="0" w:firstRowFirstColumn="0" w:firstRowLastColumn="0" w:lastRowFirstColumn="0" w:lastRowLastColumn="0"/>
            </w:pPr>
            <w:r>
              <w:t>2 h</w:t>
            </w:r>
          </w:p>
        </w:tc>
      </w:tr>
      <w:tr w:rsidR="00F23AEE" w14:paraId="3736E6AC" w14:textId="77777777" w:rsidTr="00C236BA">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6521" w:type="dxa"/>
          </w:tcPr>
          <w:p w14:paraId="67B95E92" w14:textId="671C975C" w:rsidR="00F23AEE" w:rsidRPr="00EB7113" w:rsidRDefault="00F23AEE" w:rsidP="00EB7113">
            <w:pPr>
              <w:pStyle w:val="Listenabsatz"/>
              <w:numPr>
                <w:ilvl w:val="0"/>
                <w:numId w:val="13"/>
              </w:numPr>
            </w:pPr>
            <w:r>
              <w:t>Unterstützung des FAchbereichs bei der ERstellung des Lastenhefts</w:t>
            </w:r>
          </w:p>
        </w:tc>
        <w:tc>
          <w:tcPr>
            <w:tcW w:w="3563" w:type="dxa"/>
          </w:tcPr>
          <w:p w14:paraId="0F07BEFF" w14:textId="59A0DF3E" w:rsidR="00F23AEE" w:rsidRDefault="00F23AEE" w:rsidP="00F23AEE">
            <w:pPr>
              <w:jc w:val="right"/>
              <w:cnfStyle w:val="000000100000" w:firstRow="0" w:lastRow="0" w:firstColumn="0" w:lastColumn="0" w:oddVBand="0" w:evenVBand="0" w:oddHBand="1" w:evenHBand="0" w:firstRowFirstColumn="0" w:firstRowLastColumn="0" w:lastRowFirstColumn="0" w:lastRowLastColumn="0"/>
            </w:pPr>
            <w:r>
              <w:t>2 h</w:t>
            </w:r>
          </w:p>
        </w:tc>
      </w:tr>
    </w:tbl>
    <w:p w14:paraId="64801D2D" w14:textId="24BB2F1C" w:rsidR="00EB7113" w:rsidRPr="00D46672" w:rsidRDefault="000D252F" w:rsidP="00EB7113">
      <w:pPr>
        <w:rPr>
          <w:sz w:val="4"/>
          <w:szCs w:val="4"/>
        </w:rPr>
      </w:pPr>
      <w:r>
        <w:rPr>
          <w:sz w:val="4"/>
          <w:szCs w:val="4"/>
        </w:rPr>
        <w:t>©</w:t>
      </w:r>
    </w:p>
    <w:tbl>
      <w:tblPr>
        <w:tblStyle w:val="EinfacheTabelle3"/>
        <w:tblW w:w="10088" w:type="dxa"/>
        <w:tblLook w:val="04A0" w:firstRow="1" w:lastRow="0" w:firstColumn="1" w:lastColumn="0" w:noHBand="0" w:noVBand="1"/>
      </w:tblPr>
      <w:tblGrid>
        <w:gridCol w:w="6516"/>
        <w:gridCol w:w="3572"/>
      </w:tblGrid>
      <w:tr w:rsidR="006F7B6A" w14:paraId="26C97FA0" w14:textId="040E558E" w:rsidTr="006F7B6A">
        <w:trPr>
          <w:cnfStyle w:val="100000000000" w:firstRow="1" w:lastRow="0" w:firstColumn="0" w:lastColumn="0" w:oddVBand="0" w:evenVBand="0" w:oddHBand="0" w:evenHBand="0" w:firstRowFirstColumn="0" w:firstRowLastColumn="0" w:lastRowFirstColumn="0" w:lastRowLastColumn="0"/>
          <w:trHeight w:val="257"/>
        </w:trPr>
        <w:tc>
          <w:tcPr>
            <w:cnfStyle w:val="001000000100" w:firstRow="0" w:lastRow="0" w:firstColumn="1" w:lastColumn="0" w:oddVBand="0" w:evenVBand="0" w:oddHBand="0" w:evenHBand="0" w:firstRowFirstColumn="1" w:firstRowLastColumn="0" w:lastRowFirstColumn="0" w:lastRowLastColumn="0"/>
            <w:tcW w:w="6516" w:type="dxa"/>
          </w:tcPr>
          <w:p w14:paraId="3205FB2F" w14:textId="6AEB3792" w:rsidR="006F7B6A" w:rsidRDefault="006F7B6A" w:rsidP="00EB7113">
            <w:r>
              <w:t>Entwurfsphase</w:t>
            </w:r>
          </w:p>
        </w:tc>
        <w:tc>
          <w:tcPr>
            <w:tcW w:w="3572" w:type="dxa"/>
          </w:tcPr>
          <w:p w14:paraId="34F4E714" w14:textId="63346A25" w:rsidR="006F7B6A" w:rsidRDefault="00C236BA" w:rsidP="00C236BA">
            <w:pPr>
              <w:jc w:val="right"/>
              <w:cnfStyle w:val="100000000000" w:firstRow="1" w:lastRow="0" w:firstColumn="0" w:lastColumn="0" w:oddVBand="0" w:evenVBand="0" w:oddHBand="0" w:evenHBand="0" w:firstRowFirstColumn="0" w:firstRowLastColumn="0" w:lastRowFirstColumn="0" w:lastRowLastColumn="0"/>
            </w:pPr>
            <w:r>
              <w:t>10 h</w:t>
            </w:r>
          </w:p>
        </w:tc>
      </w:tr>
      <w:tr w:rsidR="006F7B6A" w14:paraId="65FC7556" w14:textId="3251B079" w:rsidTr="006F7B6A">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6516" w:type="dxa"/>
          </w:tcPr>
          <w:p w14:paraId="1B31DEEA" w14:textId="6F54F336" w:rsidR="006F7B6A" w:rsidRPr="006F7B6A" w:rsidRDefault="00F23AEE" w:rsidP="006F7B6A">
            <w:pPr>
              <w:pStyle w:val="Listenabsatz"/>
              <w:numPr>
                <w:ilvl w:val="0"/>
                <w:numId w:val="15"/>
              </w:numPr>
            </w:pPr>
            <w:r>
              <w:t>Messstation aufbauen</w:t>
            </w:r>
          </w:p>
        </w:tc>
        <w:tc>
          <w:tcPr>
            <w:tcW w:w="3572" w:type="dxa"/>
          </w:tcPr>
          <w:p w14:paraId="02EBF35E" w14:textId="281B231C" w:rsidR="006F7B6A" w:rsidRDefault="00F23AEE" w:rsidP="00F23AEE">
            <w:pPr>
              <w:jc w:val="right"/>
              <w:cnfStyle w:val="000000100000" w:firstRow="0" w:lastRow="0" w:firstColumn="0" w:lastColumn="0" w:oddVBand="0" w:evenVBand="0" w:oddHBand="1" w:evenHBand="0" w:firstRowFirstColumn="0" w:firstRowLastColumn="0" w:lastRowFirstColumn="0" w:lastRowLastColumn="0"/>
            </w:pPr>
            <w:r>
              <w:t>1 h</w:t>
            </w:r>
          </w:p>
        </w:tc>
      </w:tr>
      <w:tr w:rsidR="006F7B6A" w14:paraId="6C17D459" w14:textId="30E415B8" w:rsidTr="006F7B6A">
        <w:trPr>
          <w:trHeight w:val="257"/>
        </w:trPr>
        <w:tc>
          <w:tcPr>
            <w:cnfStyle w:val="001000000000" w:firstRow="0" w:lastRow="0" w:firstColumn="1" w:lastColumn="0" w:oddVBand="0" w:evenVBand="0" w:oddHBand="0" w:evenHBand="0" w:firstRowFirstColumn="0" w:firstRowLastColumn="0" w:lastRowFirstColumn="0" w:lastRowLastColumn="0"/>
            <w:tcW w:w="6516" w:type="dxa"/>
          </w:tcPr>
          <w:p w14:paraId="212E41E8" w14:textId="303725AD" w:rsidR="006F7B6A" w:rsidRPr="00F23AEE" w:rsidRDefault="00C236BA" w:rsidP="00F23AEE">
            <w:pPr>
              <w:pStyle w:val="Listenabsatz"/>
              <w:numPr>
                <w:ilvl w:val="0"/>
                <w:numId w:val="15"/>
              </w:numPr>
            </w:pPr>
            <w:r>
              <w:t>Installation der Softwarekomponenten</w:t>
            </w:r>
          </w:p>
        </w:tc>
        <w:tc>
          <w:tcPr>
            <w:tcW w:w="3572" w:type="dxa"/>
          </w:tcPr>
          <w:p w14:paraId="39221301" w14:textId="515897DD" w:rsidR="006F7B6A" w:rsidRDefault="00C236BA" w:rsidP="00F23AEE">
            <w:pPr>
              <w:jc w:val="right"/>
              <w:cnfStyle w:val="000000000000" w:firstRow="0" w:lastRow="0" w:firstColumn="0" w:lastColumn="0" w:oddVBand="0" w:evenVBand="0" w:oddHBand="0" w:evenHBand="0" w:firstRowFirstColumn="0" w:firstRowLastColumn="0" w:lastRowFirstColumn="0" w:lastRowLastColumn="0"/>
            </w:pPr>
            <w:r>
              <w:t>1 h</w:t>
            </w:r>
          </w:p>
        </w:tc>
      </w:tr>
      <w:tr w:rsidR="006F7B6A" w14:paraId="10100724" w14:textId="6B3FF211" w:rsidTr="006F7B6A">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6516" w:type="dxa"/>
          </w:tcPr>
          <w:p w14:paraId="693A58A9" w14:textId="11B8A8B2" w:rsidR="006F7B6A" w:rsidRPr="00C236BA" w:rsidRDefault="00C236BA" w:rsidP="00C236BA">
            <w:pPr>
              <w:pStyle w:val="Listenabsatz"/>
              <w:numPr>
                <w:ilvl w:val="0"/>
                <w:numId w:val="15"/>
              </w:numPr>
            </w:pPr>
            <w:r>
              <w:t>Benutzeroberfläche entwerfen</w:t>
            </w:r>
          </w:p>
        </w:tc>
        <w:tc>
          <w:tcPr>
            <w:tcW w:w="3572" w:type="dxa"/>
          </w:tcPr>
          <w:p w14:paraId="0F3654D0" w14:textId="49FF5BCD" w:rsidR="006F7B6A" w:rsidRDefault="00C236BA" w:rsidP="00F23AEE">
            <w:pPr>
              <w:jc w:val="right"/>
              <w:cnfStyle w:val="000000100000" w:firstRow="0" w:lastRow="0" w:firstColumn="0" w:lastColumn="0" w:oddVBand="0" w:evenVBand="0" w:oddHBand="1" w:evenHBand="0" w:firstRowFirstColumn="0" w:firstRowLastColumn="0" w:lastRowFirstColumn="0" w:lastRowLastColumn="0"/>
            </w:pPr>
            <w:r>
              <w:t>1 h</w:t>
            </w:r>
          </w:p>
        </w:tc>
      </w:tr>
      <w:tr w:rsidR="006F7B6A" w14:paraId="65597DD0" w14:textId="326072ED" w:rsidTr="006F7B6A">
        <w:trPr>
          <w:trHeight w:val="257"/>
        </w:trPr>
        <w:tc>
          <w:tcPr>
            <w:cnfStyle w:val="001000000000" w:firstRow="0" w:lastRow="0" w:firstColumn="1" w:lastColumn="0" w:oddVBand="0" w:evenVBand="0" w:oddHBand="0" w:evenHBand="0" w:firstRowFirstColumn="0" w:firstRowLastColumn="0" w:lastRowFirstColumn="0" w:lastRowLastColumn="0"/>
            <w:tcW w:w="6516" w:type="dxa"/>
          </w:tcPr>
          <w:p w14:paraId="51EEAF8B" w14:textId="2BD2C171" w:rsidR="006F7B6A" w:rsidRPr="00C236BA" w:rsidRDefault="00C236BA" w:rsidP="00C236BA">
            <w:pPr>
              <w:pStyle w:val="Listenabsatz"/>
              <w:numPr>
                <w:ilvl w:val="0"/>
                <w:numId w:val="15"/>
              </w:numPr>
            </w:pPr>
            <w:r>
              <w:t>Planung der Logik</w:t>
            </w:r>
          </w:p>
        </w:tc>
        <w:tc>
          <w:tcPr>
            <w:tcW w:w="3572" w:type="dxa"/>
          </w:tcPr>
          <w:p w14:paraId="3925ACE3" w14:textId="675A700E" w:rsidR="006F7B6A" w:rsidRDefault="00C236BA" w:rsidP="00F23AEE">
            <w:pPr>
              <w:jc w:val="right"/>
              <w:cnfStyle w:val="000000000000" w:firstRow="0" w:lastRow="0" w:firstColumn="0" w:lastColumn="0" w:oddVBand="0" w:evenVBand="0" w:oddHBand="0" w:evenHBand="0" w:firstRowFirstColumn="0" w:firstRowLastColumn="0" w:lastRowFirstColumn="0" w:lastRowLastColumn="0"/>
            </w:pPr>
            <w:r>
              <w:t>4 h</w:t>
            </w:r>
          </w:p>
        </w:tc>
      </w:tr>
      <w:tr w:rsidR="006F7B6A" w14:paraId="25C87DD4" w14:textId="7566628B" w:rsidTr="006F7B6A">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6516" w:type="dxa"/>
          </w:tcPr>
          <w:p w14:paraId="353C92AB" w14:textId="376BEFB7" w:rsidR="006F7B6A" w:rsidRPr="00C236BA" w:rsidRDefault="00C236BA" w:rsidP="00C236BA">
            <w:pPr>
              <w:pStyle w:val="Listenabsatz"/>
              <w:numPr>
                <w:ilvl w:val="0"/>
                <w:numId w:val="15"/>
              </w:numPr>
            </w:pPr>
            <w:r>
              <w:t>Pflichtenheft erstellen</w:t>
            </w:r>
          </w:p>
        </w:tc>
        <w:tc>
          <w:tcPr>
            <w:tcW w:w="3572" w:type="dxa"/>
          </w:tcPr>
          <w:p w14:paraId="73DF65C7" w14:textId="64DB556E" w:rsidR="006F7B6A" w:rsidRDefault="00C236BA" w:rsidP="00F23AEE">
            <w:pPr>
              <w:jc w:val="right"/>
              <w:cnfStyle w:val="000000100000" w:firstRow="0" w:lastRow="0" w:firstColumn="0" w:lastColumn="0" w:oddVBand="0" w:evenVBand="0" w:oddHBand="1" w:evenHBand="0" w:firstRowFirstColumn="0" w:firstRowLastColumn="0" w:lastRowFirstColumn="0" w:lastRowLastColumn="0"/>
            </w:pPr>
            <w:r>
              <w:t>3 h</w:t>
            </w:r>
          </w:p>
        </w:tc>
      </w:tr>
    </w:tbl>
    <w:p w14:paraId="39BD4E5E" w14:textId="07B9FA4F" w:rsidR="00EB7113" w:rsidRPr="00D46672" w:rsidRDefault="00EB7113" w:rsidP="00EB7113">
      <w:pPr>
        <w:rPr>
          <w:sz w:val="4"/>
          <w:szCs w:val="4"/>
        </w:rPr>
      </w:pPr>
    </w:p>
    <w:tbl>
      <w:tblPr>
        <w:tblStyle w:val="EinfacheTabelle3"/>
        <w:tblW w:w="10088" w:type="dxa"/>
        <w:tblLook w:val="04A0" w:firstRow="1" w:lastRow="0" w:firstColumn="1" w:lastColumn="0" w:noHBand="0" w:noVBand="1"/>
      </w:tblPr>
      <w:tblGrid>
        <w:gridCol w:w="6516"/>
        <w:gridCol w:w="3572"/>
      </w:tblGrid>
      <w:tr w:rsidR="006F7B6A" w14:paraId="12381887" w14:textId="77777777" w:rsidTr="00DF24A7">
        <w:trPr>
          <w:cnfStyle w:val="100000000000" w:firstRow="1" w:lastRow="0" w:firstColumn="0" w:lastColumn="0" w:oddVBand="0" w:evenVBand="0" w:oddHBand="0" w:evenHBand="0" w:firstRowFirstColumn="0" w:firstRowLastColumn="0" w:lastRowFirstColumn="0" w:lastRowLastColumn="0"/>
          <w:trHeight w:val="257"/>
        </w:trPr>
        <w:tc>
          <w:tcPr>
            <w:cnfStyle w:val="001000000100" w:firstRow="0" w:lastRow="0" w:firstColumn="1" w:lastColumn="0" w:oddVBand="0" w:evenVBand="0" w:oddHBand="0" w:evenHBand="0" w:firstRowFirstColumn="1" w:firstRowLastColumn="0" w:lastRowFirstColumn="0" w:lastRowLastColumn="0"/>
            <w:tcW w:w="6516" w:type="dxa"/>
          </w:tcPr>
          <w:p w14:paraId="23337203" w14:textId="00F4559F" w:rsidR="006F7B6A" w:rsidRDefault="006F7B6A" w:rsidP="00DF24A7">
            <w:r>
              <w:t>Implementierung</w:t>
            </w:r>
          </w:p>
        </w:tc>
        <w:tc>
          <w:tcPr>
            <w:tcW w:w="3572" w:type="dxa"/>
          </w:tcPr>
          <w:p w14:paraId="07A9A553" w14:textId="6A675E6A" w:rsidR="006F7B6A" w:rsidRDefault="00B93525" w:rsidP="00C236BA">
            <w:pPr>
              <w:jc w:val="right"/>
              <w:cnfStyle w:val="100000000000" w:firstRow="1" w:lastRow="0" w:firstColumn="0" w:lastColumn="0" w:oddVBand="0" w:evenVBand="0" w:oddHBand="0" w:evenHBand="0" w:firstRowFirstColumn="0" w:firstRowLastColumn="0" w:lastRowFirstColumn="0" w:lastRowLastColumn="0"/>
            </w:pPr>
            <w:r>
              <w:t>20</w:t>
            </w:r>
            <w:r w:rsidR="00C236BA">
              <w:t xml:space="preserve"> h</w:t>
            </w:r>
          </w:p>
        </w:tc>
      </w:tr>
      <w:tr w:rsidR="006F7B6A" w14:paraId="3996B54A" w14:textId="77777777" w:rsidTr="00DF24A7">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6516" w:type="dxa"/>
          </w:tcPr>
          <w:p w14:paraId="0D11AF70" w14:textId="5449552B" w:rsidR="006F7B6A" w:rsidRPr="006F7B6A" w:rsidRDefault="00B93525" w:rsidP="006F7B6A">
            <w:pPr>
              <w:pStyle w:val="Listenabsatz"/>
              <w:numPr>
                <w:ilvl w:val="0"/>
                <w:numId w:val="16"/>
              </w:numPr>
            </w:pPr>
            <w:r>
              <w:t>Implementierung von MQTT</w:t>
            </w:r>
          </w:p>
        </w:tc>
        <w:tc>
          <w:tcPr>
            <w:tcW w:w="3572" w:type="dxa"/>
          </w:tcPr>
          <w:p w14:paraId="7A841E98" w14:textId="50CF19D0" w:rsidR="006F7B6A" w:rsidRDefault="00B93525" w:rsidP="00F23AEE">
            <w:pPr>
              <w:jc w:val="right"/>
              <w:cnfStyle w:val="000000100000" w:firstRow="0" w:lastRow="0" w:firstColumn="0" w:lastColumn="0" w:oddVBand="0" w:evenVBand="0" w:oddHBand="1" w:evenHBand="0" w:firstRowFirstColumn="0" w:firstRowLastColumn="0" w:lastRowFirstColumn="0" w:lastRowLastColumn="0"/>
            </w:pPr>
            <w:r>
              <w:t>2 h</w:t>
            </w:r>
          </w:p>
        </w:tc>
      </w:tr>
      <w:tr w:rsidR="006F7B6A" w14:paraId="07EBE401" w14:textId="77777777" w:rsidTr="00DF24A7">
        <w:trPr>
          <w:trHeight w:val="257"/>
        </w:trPr>
        <w:tc>
          <w:tcPr>
            <w:cnfStyle w:val="001000000000" w:firstRow="0" w:lastRow="0" w:firstColumn="1" w:lastColumn="0" w:oddVBand="0" w:evenVBand="0" w:oddHBand="0" w:evenHBand="0" w:firstRowFirstColumn="0" w:firstRowLastColumn="0" w:lastRowFirstColumn="0" w:lastRowLastColumn="0"/>
            <w:tcW w:w="6516" w:type="dxa"/>
          </w:tcPr>
          <w:p w14:paraId="65B5AC53" w14:textId="5CAB0779" w:rsidR="006F7B6A" w:rsidRPr="00B93525" w:rsidRDefault="00B93525" w:rsidP="00B93525">
            <w:pPr>
              <w:pStyle w:val="Listenabsatz"/>
              <w:numPr>
                <w:ilvl w:val="0"/>
                <w:numId w:val="16"/>
              </w:numPr>
            </w:pPr>
            <w:r>
              <w:t>Implementierung der Node-RED Logik</w:t>
            </w:r>
          </w:p>
        </w:tc>
        <w:tc>
          <w:tcPr>
            <w:tcW w:w="3572" w:type="dxa"/>
          </w:tcPr>
          <w:p w14:paraId="05A0E132" w14:textId="01A84F67" w:rsidR="006F7B6A" w:rsidRDefault="00B93525" w:rsidP="00F23AEE">
            <w:pPr>
              <w:jc w:val="right"/>
              <w:cnfStyle w:val="000000000000" w:firstRow="0" w:lastRow="0" w:firstColumn="0" w:lastColumn="0" w:oddVBand="0" w:evenVBand="0" w:oddHBand="0" w:evenHBand="0" w:firstRowFirstColumn="0" w:firstRowLastColumn="0" w:lastRowFirstColumn="0" w:lastRowLastColumn="0"/>
            </w:pPr>
            <w:r>
              <w:t>6 h</w:t>
            </w:r>
          </w:p>
        </w:tc>
      </w:tr>
      <w:tr w:rsidR="006F7B6A" w14:paraId="5D108815" w14:textId="77777777" w:rsidTr="00DF24A7">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6516" w:type="dxa"/>
          </w:tcPr>
          <w:p w14:paraId="7F96AD9C" w14:textId="297234F7" w:rsidR="006F7B6A" w:rsidRPr="00B93525" w:rsidRDefault="00B93525" w:rsidP="00B93525">
            <w:pPr>
              <w:pStyle w:val="Listenabsatz"/>
              <w:numPr>
                <w:ilvl w:val="0"/>
                <w:numId w:val="16"/>
              </w:numPr>
            </w:pPr>
            <w:r>
              <w:t>Implementierung der SEnsorik</w:t>
            </w:r>
          </w:p>
        </w:tc>
        <w:tc>
          <w:tcPr>
            <w:tcW w:w="3572" w:type="dxa"/>
          </w:tcPr>
          <w:p w14:paraId="528F432A" w14:textId="0611FE46" w:rsidR="006F7B6A" w:rsidRDefault="00B93525" w:rsidP="00F23AEE">
            <w:pPr>
              <w:jc w:val="right"/>
              <w:cnfStyle w:val="000000100000" w:firstRow="0" w:lastRow="0" w:firstColumn="0" w:lastColumn="0" w:oddVBand="0" w:evenVBand="0" w:oddHBand="1" w:evenHBand="0" w:firstRowFirstColumn="0" w:firstRowLastColumn="0" w:lastRowFirstColumn="0" w:lastRowLastColumn="0"/>
            </w:pPr>
            <w:r>
              <w:t>4 h</w:t>
            </w:r>
          </w:p>
        </w:tc>
      </w:tr>
      <w:tr w:rsidR="006F7B6A" w14:paraId="0CC05089" w14:textId="77777777" w:rsidTr="00DF24A7">
        <w:trPr>
          <w:trHeight w:val="257"/>
        </w:trPr>
        <w:tc>
          <w:tcPr>
            <w:cnfStyle w:val="001000000000" w:firstRow="0" w:lastRow="0" w:firstColumn="1" w:lastColumn="0" w:oddVBand="0" w:evenVBand="0" w:oddHBand="0" w:evenHBand="0" w:firstRowFirstColumn="0" w:firstRowLastColumn="0" w:lastRowFirstColumn="0" w:lastRowLastColumn="0"/>
            <w:tcW w:w="6516" w:type="dxa"/>
          </w:tcPr>
          <w:p w14:paraId="5E41880F" w14:textId="52C81C3D" w:rsidR="006F7B6A" w:rsidRPr="00B93525" w:rsidRDefault="00B93525" w:rsidP="00B93525">
            <w:pPr>
              <w:pStyle w:val="Listenabsatz"/>
              <w:numPr>
                <w:ilvl w:val="0"/>
                <w:numId w:val="16"/>
              </w:numPr>
            </w:pPr>
            <w:r>
              <w:t>Re-evaluation</w:t>
            </w:r>
          </w:p>
        </w:tc>
        <w:tc>
          <w:tcPr>
            <w:tcW w:w="3572" w:type="dxa"/>
          </w:tcPr>
          <w:p w14:paraId="130DA003" w14:textId="706E4A74" w:rsidR="006F7B6A" w:rsidRDefault="00B93525" w:rsidP="00F23AEE">
            <w:pPr>
              <w:jc w:val="right"/>
              <w:cnfStyle w:val="000000000000" w:firstRow="0" w:lastRow="0" w:firstColumn="0" w:lastColumn="0" w:oddVBand="0" w:evenVBand="0" w:oddHBand="0" w:evenHBand="0" w:firstRowFirstColumn="0" w:firstRowLastColumn="0" w:lastRowFirstColumn="0" w:lastRowLastColumn="0"/>
            </w:pPr>
            <w:r>
              <w:t>3 h</w:t>
            </w:r>
          </w:p>
        </w:tc>
      </w:tr>
      <w:tr w:rsidR="006F7B6A" w14:paraId="79388F66" w14:textId="77777777" w:rsidTr="00DF24A7">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6516" w:type="dxa"/>
          </w:tcPr>
          <w:p w14:paraId="48DE4926" w14:textId="1BDAFDA5" w:rsidR="006F7B6A" w:rsidRPr="00B93525" w:rsidRDefault="00C236BA" w:rsidP="00B93525">
            <w:pPr>
              <w:pStyle w:val="Listenabsatz"/>
              <w:numPr>
                <w:ilvl w:val="0"/>
                <w:numId w:val="16"/>
              </w:numPr>
            </w:pPr>
            <w:r w:rsidRPr="00B93525">
              <w:t>Implementierung der Nutzeroberfläche inkl. TEsts</w:t>
            </w:r>
          </w:p>
        </w:tc>
        <w:tc>
          <w:tcPr>
            <w:tcW w:w="3572" w:type="dxa"/>
          </w:tcPr>
          <w:p w14:paraId="12A9052F" w14:textId="71B0F9B9" w:rsidR="006F7B6A" w:rsidRDefault="00B93525" w:rsidP="00F23AEE">
            <w:pPr>
              <w:jc w:val="right"/>
              <w:cnfStyle w:val="000000100000" w:firstRow="0" w:lastRow="0" w:firstColumn="0" w:lastColumn="0" w:oddVBand="0" w:evenVBand="0" w:oddHBand="1" w:evenHBand="0" w:firstRowFirstColumn="0" w:firstRowLastColumn="0" w:lastRowFirstColumn="0" w:lastRowLastColumn="0"/>
            </w:pPr>
            <w:r>
              <w:t>5 h</w:t>
            </w:r>
          </w:p>
        </w:tc>
      </w:tr>
    </w:tbl>
    <w:p w14:paraId="04C45E47" w14:textId="4B0C90F3" w:rsidR="00B142C5" w:rsidRPr="000D252F" w:rsidRDefault="00B142C5" w:rsidP="00EB7113">
      <w:pPr>
        <w:rPr>
          <w:sz w:val="4"/>
          <w:szCs w:val="4"/>
        </w:rPr>
      </w:pPr>
    </w:p>
    <w:tbl>
      <w:tblPr>
        <w:tblStyle w:val="EinfacheTabelle3"/>
        <w:tblW w:w="10088" w:type="dxa"/>
        <w:tblLook w:val="04A0" w:firstRow="1" w:lastRow="0" w:firstColumn="1" w:lastColumn="0" w:noHBand="0" w:noVBand="1"/>
      </w:tblPr>
      <w:tblGrid>
        <w:gridCol w:w="6516"/>
        <w:gridCol w:w="3572"/>
      </w:tblGrid>
      <w:tr w:rsidR="006F7B6A" w14:paraId="05411D34" w14:textId="77777777" w:rsidTr="00DF24A7">
        <w:trPr>
          <w:cnfStyle w:val="100000000000" w:firstRow="1" w:lastRow="0" w:firstColumn="0" w:lastColumn="0" w:oddVBand="0" w:evenVBand="0" w:oddHBand="0" w:evenHBand="0" w:firstRowFirstColumn="0" w:firstRowLastColumn="0" w:lastRowFirstColumn="0" w:lastRowLastColumn="0"/>
          <w:trHeight w:val="257"/>
        </w:trPr>
        <w:tc>
          <w:tcPr>
            <w:cnfStyle w:val="001000000100" w:firstRow="0" w:lastRow="0" w:firstColumn="1" w:lastColumn="0" w:oddVBand="0" w:evenVBand="0" w:oddHBand="0" w:evenHBand="0" w:firstRowFirstColumn="1" w:firstRowLastColumn="0" w:lastRowFirstColumn="0" w:lastRowLastColumn="0"/>
            <w:tcW w:w="6516" w:type="dxa"/>
          </w:tcPr>
          <w:p w14:paraId="6E2DE0B9" w14:textId="04CF0CCD" w:rsidR="006F7B6A" w:rsidRDefault="00C727A1" w:rsidP="00DF24A7">
            <w:r>
              <w:t>NAchkontrolle</w:t>
            </w:r>
          </w:p>
        </w:tc>
        <w:tc>
          <w:tcPr>
            <w:tcW w:w="3572" w:type="dxa"/>
          </w:tcPr>
          <w:p w14:paraId="71131CB4" w14:textId="381A43D7" w:rsidR="006F7B6A" w:rsidRDefault="00C236BA" w:rsidP="00C236BA">
            <w:pPr>
              <w:jc w:val="right"/>
              <w:cnfStyle w:val="100000000000" w:firstRow="1" w:lastRow="0" w:firstColumn="0" w:lastColumn="0" w:oddVBand="0" w:evenVBand="0" w:oddHBand="0" w:evenHBand="0" w:firstRowFirstColumn="0" w:firstRowLastColumn="0" w:lastRowFirstColumn="0" w:lastRowLastColumn="0"/>
            </w:pPr>
            <w:r>
              <w:t>1 h</w:t>
            </w:r>
          </w:p>
        </w:tc>
      </w:tr>
      <w:tr w:rsidR="006F7B6A" w14:paraId="6EFD0ABF" w14:textId="77777777" w:rsidTr="00DF24A7">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6516" w:type="dxa"/>
          </w:tcPr>
          <w:p w14:paraId="2E0A1874" w14:textId="560389DE" w:rsidR="006F7B6A" w:rsidRPr="006F7B6A" w:rsidRDefault="00C236BA" w:rsidP="006F7B6A">
            <w:pPr>
              <w:pStyle w:val="Listenabsatz"/>
              <w:numPr>
                <w:ilvl w:val="0"/>
                <w:numId w:val="17"/>
              </w:numPr>
            </w:pPr>
            <w:r>
              <w:t>Kontrolle durch den Ausbilder</w:t>
            </w:r>
          </w:p>
        </w:tc>
        <w:tc>
          <w:tcPr>
            <w:tcW w:w="3572" w:type="dxa"/>
          </w:tcPr>
          <w:p w14:paraId="5458D555" w14:textId="794E6E63" w:rsidR="006F7B6A" w:rsidRDefault="00C236BA" w:rsidP="00F23AEE">
            <w:pPr>
              <w:jc w:val="right"/>
              <w:cnfStyle w:val="000000100000" w:firstRow="0" w:lastRow="0" w:firstColumn="0" w:lastColumn="0" w:oddVBand="0" w:evenVBand="0" w:oddHBand="1" w:evenHBand="0" w:firstRowFirstColumn="0" w:firstRowLastColumn="0" w:lastRowFirstColumn="0" w:lastRowLastColumn="0"/>
            </w:pPr>
            <w:r>
              <w:t>1 h</w:t>
            </w:r>
          </w:p>
        </w:tc>
      </w:tr>
    </w:tbl>
    <w:p w14:paraId="3C218D13" w14:textId="2007D941" w:rsidR="006F7B6A" w:rsidRPr="000D252F" w:rsidRDefault="006F7B6A" w:rsidP="00EB7113">
      <w:pPr>
        <w:rPr>
          <w:sz w:val="4"/>
          <w:szCs w:val="4"/>
        </w:rPr>
      </w:pPr>
    </w:p>
    <w:tbl>
      <w:tblPr>
        <w:tblStyle w:val="EinfacheTabelle3"/>
        <w:tblW w:w="10088" w:type="dxa"/>
        <w:tblLook w:val="04A0" w:firstRow="1" w:lastRow="0" w:firstColumn="1" w:lastColumn="0" w:noHBand="0" w:noVBand="1"/>
      </w:tblPr>
      <w:tblGrid>
        <w:gridCol w:w="6516"/>
        <w:gridCol w:w="3572"/>
      </w:tblGrid>
      <w:tr w:rsidR="00C727A1" w14:paraId="2264E180" w14:textId="77777777" w:rsidTr="00DF24A7">
        <w:trPr>
          <w:cnfStyle w:val="100000000000" w:firstRow="1" w:lastRow="0" w:firstColumn="0" w:lastColumn="0" w:oddVBand="0" w:evenVBand="0" w:oddHBand="0" w:evenHBand="0" w:firstRowFirstColumn="0" w:firstRowLastColumn="0" w:lastRowFirstColumn="0" w:lastRowLastColumn="0"/>
          <w:trHeight w:val="257"/>
        </w:trPr>
        <w:tc>
          <w:tcPr>
            <w:cnfStyle w:val="001000000100" w:firstRow="0" w:lastRow="0" w:firstColumn="1" w:lastColumn="0" w:oddVBand="0" w:evenVBand="0" w:oddHBand="0" w:evenHBand="0" w:firstRowFirstColumn="1" w:firstRowLastColumn="0" w:lastRowFirstColumn="0" w:lastRowLastColumn="0"/>
            <w:tcW w:w="6516" w:type="dxa"/>
          </w:tcPr>
          <w:p w14:paraId="21FC53C4" w14:textId="42EBCB52" w:rsidR="00C727A1" w:rsidRDefault="00C727A1" w:rsidP="00DF24A7">
            <w:r>
              <w:t>Abnahme</w:t>
            </w:r>
            <w:r w:rsidR="00F23AEE">
              <w:t xml:space="preserve"> und Einführung</w:t>
            </w:r>
          </w:p>
        </w:tc>
        <w:tc>
          <w:tcPr>
            <w:tcW w:w="3572" w:type="dxa"/>
          </w:tcPr>
          <w:p w14:paraId="68265A58" w14:textId="4455B846" w:rsidR="00C727A1" w:rsidRDefault="00C236BA" w:rsidP="00C236BA">
            <w:pPr>
              <w:jc w:val="right"/>
              <w:cnfStyle w:val="100000000000" w:firstRow="1" w:lastRow="0" w:firstColumn="0" w:lastColumn="0" w:oddVBand="0" w:evenVBand="0" w:oddHBand="0" w:evenHBand="0" w:firstRowFirstColumn="0" w:firstRowLastColumn="0" w:lastRowFirstColumn="0" w:lastRowLastColumn="0"/>
            </w:pPr>
            <w:r>
              <w:t>1 h</w:t>
            </w:r>
          </w:p>
        </w:tc>
      </w:tr>
      <w:tr w:rsidR="00C727A1" w14:paraId="2F6D34A3" w14:textId="77777777" w:rsidTr="00DF24A7">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6516" w:type="dxa"/>
          </w:tcPr>
          <w:p w14:paraId="132BA4D3" w14:textId="738C81F2" w:rsidR="00C727A1" w:rsidRPr="006F7B6A" w:rsidRDefault="00F23AEE" w:rsidP="00C727A1">
            <w:pPr>
              <w:pStyle w:val="Listenabsatz"/>
              <w:numPr>
                <w:ilvl w:val="0"/>
                <w:numId w:val="18"/>
              </w:numPr>
            </w:pPr>
            <w:r>
              <w:t>Abnahme durch den KundenMitarbeiter</w:t>
            </w:r>
          </w:p>
        </w:tc>
        <w:tc>
          <w:tcPr>
            <w:tcW w:w="3572" w:type="dxa"/>
          </w:tcPr>
          <w:p w14:paraId="0C5EE469" w14:textId="13B9C493" w:rsidR="00C727A1" w:rsidRDefault="00F23AEE" w:rsidP="00F23AEE">
            <w:pPr>
              <w:jc w:val="right"/>
              <w:cnfStyle w:val="000000100000" w:firstRow="0" w:lastRow="0" w:firstColumn="0" w:lastColumn="0" w:oddVBand="0" w:evenVBand="0" w:oddHBand="1" w:evenHBand="0" w:firstRowFirstColumn="0" w:firstRowLastColumn="0" w:lastRowFirstColumn="0" w:lastRowLastColumn="0"/>
            </w:pPr>
            <w:r>
              <w:t>0,5 h</w:t>
            </w:r>
          </w:p>
        </w:tc>
      </w:tr>
      <w:tr w:rsidR="00C727A1" w14:paraId="3C921D27" w14:textId="77777777" w:rsidTr="00DF24A7">
        <w:trPr>
          <w:trHeight w:val="257"/>
        </w:trPr>
        <w:tc>
          <w:tcPr>
            <w:cnfStyle w:val="001000000000" w:firstRow="0" w:lastRow="0" w:firstColumn="1" w:lastColumn="0" w:oddVBand="0" w:evenVBand="0" w:oddHBand="0" w:evenHBand="0" w:firstRowFirstColumn="0" w:firstRowLastColumn="0" w:lastRowFirstColumn="0" w:lastRowLastColumn="0"/>
            <w:tcW w:w="6516" w:type="dxa"/>
          </w:tcPr>
          <w:p w14:paraId="0B89164D" w14:textId="1835196A" w:rsidR="00C727A1" w:rsidRPr="00F23AEE" w:rsidRDefault="00F23AEE" w:rsidP="00F23AEE">
            <w:pPr>
              <w:pStyle w:val="Listenabsatz"/>
              <w:numPr>
                <w:ilvl w:val="0"/>
                <w:numId w:val="18"/>
              </w:numPr>
            </w:pPr>
            <w:r>
              <w:t>Einrichtung der Messstation in Labor 1</w:t>
            </w:r>
          </w:p>
        </w:tc>
        <w:tc>
          <w:tcPr>
            <w:tcW w:w="3572" w:type="dxa"/>
          </w:tcPr>
          <w:p w14:paraId="25294D95" w14:textId="02FB5E40" w:rsidR="00C727A1" w:rsidRDefault="00F23AEE" w:rsidP="00F23AEE">
            <w:pPr>
              <w:jc w:val="right"/>
              <w:cnfStyle w:val="000000000000" w:firstRow="0" w:lastRow="0" w:firstColumn="0" w:lastColumn="0" w:oddVBand="0" w:evenVBand="0" w:oddHBand="0" w:evenHBand="0" w:firstRowFirstColumn="0" w:firstRowLastColumn="0" w:lastRowFirstColumn="0" w:lastRowLastColumn="0"/>
            </w:pPr>
            <w:r>
              <w:t>0,5 h</w:t>
            </w:r>
          </w:p>
        </w:tc>
      </w:tr>
    </w:tbl>
    <w:p w14:paraId="6826579F" w14:textId="25C46A7C" w:rsidR="00C727A1" w:rsidRPr="000D252F" w:rsidRDefault="00C727A1" w:rsidP="00EB7113">
      <w:pPr>
        <w:rPr>
          <w:sz w:val="4"/>
          <w:szCs w:val="4"/>
        </w:rPr>
      </w:pPr>
    </w:p>
    <w:p w14:paraId="7B35EE43" w14:textId="454E5FAA" w:rsidR="00C727A1" w:rsidRPr="000D252F" w:rsidRDefault="00C727A1" w:rsidP="00EB7113">
      <w:pPr>
        <w:rPr>
          <w:sz w:val="4"/>
          <w:szCs w:val="4"/>
        </w:rPr>
      </w:pPr>
    </w:p>
    <w:tbl>
      <w:tblPr>
        <w:tblStyle w:val="EinfacheTabelle3"/>
        <w:tblW w:w="10088" w:type="dxa"/>
        <w:tblLook w:val="04A0" w:firstRow="1" w:lastRow="0" w:firstColumn="1" w:lastColumn="0" w:noHBand="0" w:noVBand="1"/>
      </w:tblPr>
      <w:tblGrid>
        <w:gridCol w:w="6516"/>
        <w:gridCol w:w="3572"/>
      </w:tblGrid>
      <w:tr w:rsidR="00C727A1" w14:paraId="2041C8D5" w14:textId="77777777" w:rsidTr="00DF24A7">
        <w:trPr>
          <w:cnfStyle w:val="100000000000" w:firstRow="1" w:lastRow="0" w:firstColumn="0" w:lastColumn="0" w:oddVBand="0" w:evenVBand="0" w:oddHBand="0" w:evenHBand="0" w:firstRowFirstColumn="0" w:firstRowLastColumn="0" w:lastRowFirstColumn="0" w:lastRowLastColumn="0"/>
          <w:trHeight w:val="257"/>
        </w:trPr>
        <w:tc>
          <w:tcPr>
            <w:cnfStyle w:val="001000000100" w:firstRow="0" w:lastRow="0" w:firstColumn="1" w:lastColumn="0" w:oddVBand="0" w:evenVBand="0" w:oddHBand="0" w:evenHBand="0" w:firstRowFirstColumn="1" w:firstRowLastColumn="0" w:lastRowFirstColumn="0" w:lastRowLastColumn="0"/>
            <w:tcW w:w="6516" w:type="dxa"/>
          </w:tcPr>
          <w:p w14:paraId="4F66C4C1" w14:textId="7216E8B4" w:rsidR="00C727A1" w:rsidRDefault="00C727A1" w:rsidP="00DF24A7">
            <w:r>
              <w:t>Dokumentation</w:t>
            </w:r>
          </w:p>
        </w:tc>
        <w:tc>
          <w:tcPr>
            <w:tcW w:w="3572" w:type="dxa"/>
          </w:tcPr>
          <w:p w14:paraId="34970258" w14:textId="23863353" w:rsidR="00C727A1" w:rsidRDefault="00C236BA" w:rsidP="00C236BA">
            <w:pPr>
              <w:jc w:val="right"/>
              <w:cnfStyle w:val="100000000000" w:firstRow="1" w:lastRow="0" w:firstColumn="0" w:lastColumn="0" w:oddVBand="0" w:evenVBand="0" w:oddHBand="0" w:evenHBand="0" w:firstRowFirstColumn="0" w:firstRowLastColumn="0" w:lastRowFirstColumn="0" w:lastRowLastColumn="0"/>
            </w:pPr>
            <w:r>
              <w:t>10 h</w:t>
            </w:r>
          </w:p>
        </w:tc>
      </w:tr>
      <w:tr w:rsidR="00C727A1" w14:paraId="4D05C43A" w14:textId="77777777" w:rsidTr="00DF24A7">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6516" w:type="dxa"/>
          </w:tcPr>
          <w:p w14:paraId="16C24536" w14:textId="6FA48484" w:rsidR="00F920CD" w:rsidRPr="00F920CD" w:rsidRDefault="00F920CD" w:rsidP="00F920CD">
            <w:pPr>
              <w:pStyle w:val="Listenabsatz"/>
              <w:numPr>
                <w:ilvl w:val="0"/>
                <w:numId w:val="20"/>
              </w:numPr>
            </w:pPr>
            <w:r>
              <w:t>Erstellen der Projektdokumentation</w:t>
            </w:r>
          </w:p>
        </w:tc>
        <w:tc>
          <w:tcPr>
            <w:tcW w:w="3572" w:type="dxa"/>
          </w:tcPr>
          <w:p w14:paraId="35E5D414" w14:textId="152485A4" w:rsidR="00C727A1" w:rsidRDefault="00F920CD" w:rsidP="00F23AEE">
            <w:pPr>
              <w:jc w:val="right"/>
              <w:cnfStyle w:val="000000100000" w:firstRow="0" w:lastRow="0" w:firstColumn="0" w:lastColumn="0" w:oddVBand="0" w:evenVBand="0" w:oddHBand="1" w:evenHBand="0" w:firstRowFirstColumn="0" w:firstRowLastColumn="0" w:lastRowFirstColumn="0" w:lastRowLastColumn="0"/>
            </w:pPr>
            <w:r>
              <w:t>8 h</w:t>
            </w:r>
          </w:p>
        </w:tc>
      </w:tr>
      <w:tr w:rsidR="00C727A1" w14:paraId="2650A1E3" w14:textId="77777777" w:rsidTr="00DF24A7">
        <w:trPr>
          <w:trHeight w:val="257"/>
        </w:trPr>
        <w:tc>
          <w:tcPr>
            <w:cnfStyle w:val="001000000000" w:firstRow="0" w:lastRow="0" w:firstColumn="1" w:lastColumn="0" w:oddVBand="0" w:evenVBand="0" w:oddHBand="0" w:evenHBand="0" w:firstRowFirstColumn="0" w:firstRowLastColumn="0" w:lastRowFirstColumn="0" w:lastRowLastColumn="0"/>
            <w:tcW w:w="6516" w:type="dxa"/>
          </w:tcPr>
          <w:p w14:paraId="7145D16A" w14:textId="57D8FE2B" w:rsidR="00C727A1" w:rsidRPr="00F920CD" w:rsidRDefault="00F920CD" w:rsidP="00F920CD">
            <w:pPr>
              <w:pStyle w:val="Listenabsatz"/>
              <w:numPr>
                <w:ilvl w:val="0"/>
                <w:numId w:val="20"/>
              </w:numPr>
            </w:pPr>
            <w:r>
              <w:t>Erstellen der Entwicklerdokumentation</w:t>
            </w:r>
          </w:p>
        </w:tc>
        <w:tc>
          <w:tcPr>
            <w:tcW w:w="3572" w:type="dxa"/>
          </w:tcPr>
          <w:p w14:paraId="1E7FC260" w14:textId="1642C7DB" w:rsidR="00C727A1" w:rsidRDefault="00F23AEE" w:rsidP="00F23AEE">
            <w:pPr>
              <w:jc w:val="right"/>
              <w:cnfStyle w:val="000000000000" w:firstRow="0" w:lastRow="0" w:firstColumn="0" w:lastColumn="0" w:oddVBand="0" w:evenVBand="0" w:oddHBand="0" w:evenHBand="0" w:firstRowFirstColumn="0" w:firstRowLastColumn="0" w:lastRowFirstColumn="0" w:lastRowLastColumn="0"/>
            </w:pPr>
            <w:r>
              <w:t>1 h</w:t>
            </w:r>
          </w:p>
        </w:tc>
      </w:tr>
      <w:tr w:rsidR="00C727A1" w14:paraId="3C75ACE1" w14:textId="77777777" w:rsidTr="00DF24A7">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6516" w:type="dxa"/>
          </w:tcPr>
          <w:p w14:paraId="7E5F401A" w14:textId="603074C0" w:rsidR="00C727A1" w:rsidRPr="00F920CD" w:rsidRDefault="00F920CD" w:rsidP="00F920CD">
            <w:pPr>
              <w:pStyle w:val="Listenabsatz"/>
              <w:numPr>
                <w:ilvl w:val="0"/>
                <w:numId w:val="20"/>
              </w:numPr>
            </w:pPr>
            <w:r>
              <w:t>Erstellen der BEnutzerdokumentation</w:t>
            </w:r>
          </w:p>
        </w:tc>
        <w:tc>
          <w:tcPr>
            <w:tcW w:w="3572" w:type="dxa"/>
          </w:tcPr>
          <w:p w14:paraId="272B1FF4" w14:textId="2678E2C8" w:rsidR="00C727A1" w:rsidRDefault="00F23AEE" w:rsidP="00F23AEE">
            <w:pPr>
              <w:jc w:val="right"/>
              <w:cnfStyle w:val="000000100000" w:firstRow="0" w:lastRow="0" w:firstColumn="0" w:lastColumn="0" w:oddVBand="0" w:evenVBand="0" w:oddHBand="1" w:evenHBand="0" w:firstRowFirstColumn="0" w:firstRowLastColumn="0" w:lastRowFirstColumn="0" w:lastRowLastColumn="0"/>
            </w:pPr>
            <w:r>
              <w:t>1 h</w:t>
            </w:r>
          </w:p>
        </w:tc>
      </w:tr>
      <w:tr w:rsidR="00C727A1" w14:paraId="1A003562" w14:textId="77777777" w:rsidTr="00DF24A7">
        <w:trPr>
          <w:trHeight w:val="257"/>
        </w:trPr>
        <w:tc>
          <w:tcPr>
            <w:cnfStyle w:val="001000000000" w:firstRow="0" w:lastRow="0" w:firstColumn="1" w:lastColumn="0" w:oddVBand="0" w:evenVBand="0" w:oddHBand="0" w:evenHBand="0" w:firstRowFirstColumn="0" w:firstRowLastColumn="0" w:lastRowFirstColumn="0" w:lastRowLastColumn="0"/>
            <w:tcW w:w="6516" w:type="dxa"/>
          </w:tcPr>
          <w:p w14:paraId="09761A65" w14:textId="77777777" w:rsidR="00C727A1" w:rsidRDefault="00C727A1" w:rsidP="00DF24A7"/>
        </w:tc>
        <w:tc>
          <w:tcPr>
            <w:tcW w:w="3572" w:type="dxa"/>
          </w:tcPr>
          <w:p w14:paraId="12DF4253" w14:textId="77777777" w:rsidR="00C727A1" w:rsidRDefault="00C727A1" w:rsidP="00F23AEE">
            <w:pPr>
              <w:jc w:val="right"/>
              <w:cnfStyle w:val="000000000000" w:firstRow="0" w:lastRow="0" w:firstColumn="0" w:lastColumn="0" w:oddVBand="0" w:evenVBand="0" w:oddHBand="0" w:evenHBand="0" w:firstRowFirstColumn="0" w:firstRowLastColumn="0" w:lastRowFirstColumn="0" w:lastRowLastColumn="0"/>
            </w:pPr>
          </w:p>
        </w:tc>
      </w:tr>
      <w:tr w:rsidR="00C727A1" w14:paraId="7C85E805" w14:textId="77777777" w:rsidTr="00DF24A7">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6516" w:type="dxa"/>
          </w:tcPr>
          <w:p w14:paraId="150CB22B" w14:textId="49A09B35" w:rsidR="00C727A1" w:rsidRDefault="00F23AEE" w:rsidP="00DF24A7">
            <w:r>
              <w:t>Gesamt:</w:t>
            </w:r>
          </w:p>
        </w:tc>
        <w:tc>
          <w:tcPr>
            <w:tcW w:w="3572" w:type="dxa"/>
          </w:tcPr>
          <w:p w14:paraId="231BCCA0" w14:textId="0E228BCE" w:rsidR="00C727A1" w:rsidRDefault="00F23AEE" w:rsidP="00F23AEE">
            <w:pPr>
              <w:jc w:val="right"/>
              <w:cnfStyle w:val="000000100000" w:firstRow="0" w:lastRow="0" w:firstColumn="0" w:lastColumn="0" w:oddVBand="0" w:evenVBand="0" w:oddHBand="1" w:evenHBand="0" w:firstRowFirstColumn="0" w:firstRowLastColumn="0" w:lastRowFirstColumn="0" w:lastRowLastColumn="0"/>
            </w:pPr>
            <w:r>
              <w:t>50 h</w:t>
            </w:r>
          </w:p>
        </w:tc>
      </w:tr>
    </w:tbl>
    <w:p w14:paraId="6AB8D240" w14:textId="77777777" w:rsidR="00C727A1" w:rsidRPr="00EB7113" w:rsidRDefault="00C727A1" w:rsidP="00EB7113"/>
    <w:sectPr w:rsidR="00C727A1" w:rsidRPr="00EB7113" w:rsidSect="00396C6D">
      <w:type w:val="continuous"/>
      <w:pgSz w:w="11906" w:h="16838" w:code="9"/>
      <w:pgMar w:top="720" w:right="936" w:bottom="720" w:left="936" w:header="0" w:footer="289" w:gutter="0"/>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07D2FB" w14:textId="77777777" w:rsidR="008214CD" w:rsidRDefault="008214CD">
      <w:r>
        <w:separator/>
      </w:r>
    </w:p>
    <w:p w14:paraId="5B35A18D" w14:textId="77777777" w:rsidR="008214CD" w:rsidRDefault="008214CD"/>
  </w:endnote>
  <w:endnote w:type="continuationSeparator" w:id="0">
    <w:p w14:paraId="587ECE81" w14:textId="77777777" w:rsidR="008214CD" w:rsidRDefault="008214CD">
      <w:r>
        <w:continuationSeparator/>
      </w:r>
    </w:p>
    <w:p w14:paraId="13C51B8F" w14:textId="77777777" w:rsidR="008214CD" w:rsidRDefault="008214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0194395"/>
      <w:docPartObj>
        <w:docPartGallery w:val="Page Numbers (Bottom of Page)"/>
        <w:docPartUnique/>
      </w:docPartObj>
    </w:sdtPr>
    <w:sdtEndPr>
      <w:rPr>
        <w:noProof/>
      </w:rPr>
    </w:sdtEndPr>
    <w:sdtContent>
      <w:p w14:paraId="7688132D" w14:textId="77777777" w:rsidR="00DF027C" w:rsidRDefault="00DF027C">
        <w:pPr>
          <w:pStyle w:val="Fuzeile"/>
          <w:jc w:val="center"/>
        </w:pPr>
        <w:r>
          <w:rPr>
            <w:lang w:bidi="de-DE"/>
          </w:rPr>
          <w:fldChar w:fldCharType="begin"/>
        </w:r>
        <w:r>
          <w:rPr>
            <w:lang w:bidi="de-DE"/>
          </w:rPr>
          <w:instrText xml:space="preserve"> PAGE   \* MERGEFORMAT </w:instrText>
        </w:r>
        <w:r>
          <w:rPr>
            <w:lang w:bidi="de-DE"/>
          </w:rPr>
          <w:fldChar w:fldCharType="separate"/>
        </w:r>
        <w:r w:rsidR="00386BE2">
          <w:rPr>
            <w:noProof/>
            <w:lang w:bidi="de-DE"/>
          </w:rPr>
          <w:t>2</w:t>
        </w:r>
        <w:r>
          <w:rPr>
            <w:noProof/>
            <w:lang w:bidi="de-DE"/>
          </w:rPr>
          <w:fldChar w:fldCharType="end"/>
        </w:r>
      </w:p>
    </w:sdtContent>
  </w:sdt>
  <w:p w14:paraId="5D549404" w14:textId="77777777" w:rsidR="00DF027C" w:rsidRDefault="00DF027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0741805"/>
      <w:docPartObj>
        <w:docPartGallery w:val="Page Numbers (Bottom of Page)"/>
        <w:docPartUnique/>
      </w:docPartObj>
    </w:sdtPr>
    <w:sdtEndPr>
      <w:rPr>
        <w:noProof/>
      </w:rPr>
    </w:sdtEndPr>
    <w:sdtContent>
      <w:p w14:paraId="0E65282F" w14:textId="77777777" w:rsidR="00EE28DA" w:rsidRDefault="00EE28DA">
        <w:pPr>
          <w:pStyle w:val="Fuzeile"/>
          <w:jc w:val="center"/>
        </w:pPr>
        <w:r>
          <w:rPr>
            <w:lang w:bidi="de-DE"/>
          </w:rPr>
          <w:fldChar w:fldCharType="begin"/>
        </w:r>
        <w:r>
          <w:rPr>
            <w:lang w:bidi="de-DE"/>
          </w:rPr>
          <w:instrText xml:space="preserve"> PAGE   \* MERGEFORMAT </w:instrText>
        </w:r>
        <w:r>
          <w:rPr>
            <w:lang w:bidi="de-DE"/>
          </w:rPr>
          <w:fldChar w:fldCharType="separate"/>
        </w:r>
        <w:r>
          <w:rPr>
            <w:noProof/>
            <w:lang w:bidi="de-DE"/>
          </w:rPr>
          <w:t>2</w:t>
        </w:r>
        <w:r>
          <w:rPr>
            <w:noProof/>
            <w:lang w:bidi="de-DE"/>
          </w:rPr>
          <w:fldChar w:fldCharType="end"/>
        </w:r>
      </w:p>
    </w:sdtContent>
  </w:sdt>
  <w:p w14:paraId="59C3529D" w14:textId="77777777" w:rsidR="00EE28DA" w:rsidRDefault="00EE28D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FD3E92" w14:textId="77777777" w:rsidR="008214CD" w:rsidRDefault="008214CD">
      <w:r>
        <w:separator/>
      </w:r>
    </w:p>
    <w:p w14:paraId="2E563ABC" w14:textId="77777777" w:rsidR="008214CD" w:rsidRDefault="008214CD"/>
  </w:footnote>
  <w:footnote w:type="continuationSeparator" w:id="0">
    <w:p w14:paraId="5FC4AF7F" w14:textId="77777777" w:rsidR="008214CD" w:rsidRDefault="008214CD">
      <w:r>
        <w:continuationSeparator/>
      </w:r>
    </w:p>
    <w:p w14:paraId="178D975F" w14:textId="77777777" w:rsidR="008214CD" w:rsidRDefault="008214CD"/>
  </w:footnote>
  <w:footnote w:id="1">
    <w:p w14:paraId="2C644E09" w14:textId="294B476D" w:rsidR="00C212BF" w:rsidRDefault="00C212BF" w:rsidP="00C212BF">
      <w:pPr>
        <w:pStyle w:val="Funotentext"/>
      </w:pPr>
      <w:r>
        <w:rPr>
          <w:rStyle w:val="Funotenzeichen"/>
        </w:rPr>
        <w:footnoteRef/>
      </w:r>
      <w:r>
        <w:t xml:space="preserve"> </w:t>
      </w:r>
      <w:r w:rsidR="00CD255A">
        <w:t xml:space="preserve">Da die Komponenten durch den Kunden zur Verfügung gestellt wurden, hat der Autor diese Preise nachträglich recherchiert um eine möglichst aktuelle Kalkulation vornehmen zu können. Die tatsächlichen </w:t>
      </w:r>
      <w:r w:rsidR="00E6038D">
        <w:t>Anschaffungskosten</w:t>
      </w:r>
      <w:r w:rsidR="00CD255A">
        <w:t xml:space="preserve"> können durch Rabatte und Preisschwankungen abweichen.</w:t>
      </w:r>
    </w:p>
  </w:footnote>
  <w:footnote w:id="2">
    <w:p w14:paraId="7B8A91A8" w14:textId="64DEA6DE" w:rsidR="0077414D" w:rsidRDefault="0077414D">
      <w:pPr>
        <w:pStyle w:val="Funotentext"/>
      </w:pPr>
      <w:r>
        <w:rPr>
          <w:rStyle w:val="Funotenzeichen"/>
        </w:rPr>
        <w:footnoteRef/>
      </w:r>
      <w:r>
        <w:t xml:space="preserve"> Der Quellcode ist der Vollständigkeit und nicht der Lesbarkeit halber eingefügt. Das kopieren und importieren in </w:t>
      </w:r>
      <w:proofErr w:type="spellStart"/>
      <w:r>
        <w:t>Node</w:t>
      </w:r>
      <w:proofErr w:type="spellEnd"/>
      <w:r>
        <w:t xml:space="preserve">-RED </w:t>
      </w:r>
      <w:r w:rsidR="00837051">
        <w:t>wird</w:t>
      </w:r>
      <w:r>
        <w:t xml:space="preserve"> durch die Schriftgröße nicht beeinflusst. Die Lesbarkeit des Gesamtdokuments wird durch die geringe Schriftgröße beibehalten.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D077E9" w14:paraId="419608D5" w14:textId="77777777" w:rsidTr="00360494">
      <w:trPr>
        <w:trHeight w:val="978"/>
      </w:trPr>
      <w:tc>
        <w:tcPr>
          <w:tcW w:w="10035" w:type="dxa"/>
          <w:tcBorders>
            <w:top w:val="nil"/>
            <w:left w:val="nil"/>
            <w:bottom w:val="single" w:sz="36" w:space="0" w:color="34ABA2" w:themeColor="accent3"/>
            <w:right w:val="nil"/>
          </w:tcBorders>
        </w:tcPr>
        <w:p w14:paraId="64EBB545" w14:textId="77777777" w:rsidR="00D077E9" w:rsidRDefault="00D077E9">
          <w:pPr>
            <w:pStyle w:val="Kopfzeile"/>
          </w:pPr>
        </w:p>
      </w:tc>
    </w:tr>
  </w:tbl>
  <w:p w14:paraId="33DDBB61" w14:textId="77777777" w:rsidR="00D077E9" w:rsidRDefault="00D077E9" w:rsidP="00D077E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0B24"/>
    <w:multiLevelType w:val="hybridMultilevel"/>
    <w:tmpl w:val="4B92B9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304BD9"/>
    <w:multiLevelType w:val="hybridMultilevel"/>
    <w:tmpl w:val="7A6A9D1C"/>
    <w:lvl w:ilvl="0" w:tplc="FAF8A3B0">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64B166E"/>
    <w:multiLevelType w:val="hybridMultilevel"/>
    <w:tmpl w:val="2712465A"/>
    <w:lvl w:ilvl="0" w:tplc="1CFE90F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9E243DE"/>
    <w:multiLevelType w:val="hybridMultilevel"/>
    <w:tmpl w:val="35AECCEC"/>
    <w:lvl w:ilvl="0" w:tplc="1CFE90F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BC62891"/>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1DD11A0E"/>
    <w:multiLevelType w:val="multilevel"/>
    <w:tmpl w:val="04070025"/>
    <w:styleLink w:val="Anhang"/>
    <w:lvl w:ilvl="0">
      <w:start w:val="1"/>
      <w:numFmt w:val="upperLetter"/>
      <w:lvlText w:val="%1"/>
      <w:lvlJc w:val="left"/>
      <w:pPr>
        <w:ind w:left="432" w:hanging="432"/>
      </w:pPr>
      <w:rPr>
        <w:rFonts w:ascii="Times New Roman" w:hAnsi="Times New Roman" w:hint="default"/>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2D464DD"/>
    <w:multiLevelType w:val="hybridMultilevel"/>
    <w:tmpl w:val="7E10C198"/>
    <w:lvl w:ilvl="0" w:tplc="FAF8A3B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24FD2619"/>
    <w:multiLevelType w:val="hybridMultilevel"/>
    <w:tmpl w:val="821AC25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62C1C83"/>
    <w:multiLevelType w:val="hybridMultilevel"/>
    <w:tmpl w:val="9DC89D60"/>
    <w:lvl w:ilvl="0" w:tplc="0407000B">
      <w:start w:val="1"/>
      <w:numFmt w:val="bullet"/>
      <w:lvlText w:val=""/>
      <w:lvlJc w:val="left"/>
      <w:pPr>
        <w:ind w:left="405" w:hanging="360"/>
      </w:pPr>
      <w:rPr>
        <w:rFonts w:ascii="Wingdings" w:hAnsi="Wingdings" w:hint="default"/>
      </w:rPr>
    </w:lvl>
    <w:lvl w:ilvl="1" w:tplc="04070003">
      <w:start w:val="1"/>
      <w:numFmt w:val="bullet"/>
      <w:lvlText w:val="o"/>
      <w:lvlJc w:val="left"/>
      <w:pPr>
        <w:ind w:left="1125" w:hanging="360"/>
      </w:pPr>
      <w:rPr>
        <w:rFonts w:ascii="Courier New" w:hAnsi="Courier New" w:cs="Courier New" w:hint="default"/>
      </w:rPr>
    </w:lvl>
    <w:lvl w:ilvl="2" w:tplc="04070005" w:tentative="1">
      <w:start w:val="1"/>
      <w:numFmt w:val="bullet"/>
      <w:lvlText w:val=""/>
      <w:lvlJc w:val="left"/>
      <w:pPr>
        <w:ind w:left="1845" w:hanging="360"/>
      </w:pPr>
      <w:rPr>
        <w:rFonts w:ascii="Wingdings" w:hAnsi="Wingdings" w:hint="default"/>
      </w:rPr>
    </w:lvl>
    <w:lvl w:ilvl="3" w:tplc="04070001" w:tentative="1">
      <w:start w:val="1"/>
      <w:numFmt w:val="bullet"/>
      <w:lvlText w:val=""/>
      <w:lvlJc w:val="left"/>
      <w:pPr>
        <w:ind w:left="2565" w:hanging="360"/>
      </w:pPr>
      <w:rPr>
        <w:rFonts w:ascii="Symbol" w:hAnsi="Symbol" w:hint="default"/>
      </w:rPr>
    </w:lvl>
    <w:lvl w:ilvl="4" w:tplc="04070003" w:tentative="1">
      <w:start w:val="1"/>
      <w:numFmt w:val="bullet"/>
      <w:lvlText w:val="o"/>
      <w:lvlJc w:val="left"/>
      <w:pPr>
        <w:ind w:left="3285" w:hanging="360"/>
      </w:pPr>
      <w:rPr>
        <w:rFonts w:ascii="Courier New" w:hAnsi="Courier New" w:cs="Courier New" w:hint="default"/>
      </w:rPr>
    </w:lvl>
    <w:lvl w:ilvl="5" w:tplc="04070005" w:tentative="1">
      <w:start w:val="1"/>
      <w:numFmt w:val="bullet"/>
      <w:lvlText w:val=""/>
      <w:lvlJc w:val="left"/>
      <w:pPr>
        <w:ind w:left="4005" w:hanging="360"/>
      </w:pPr>
      <w:rPr>
        <w:rFonts w:ascii="Wingdings" w:hAnsi="Wingdings" w:hint="default"/>
      </w:rPr>
    </w:lvl>
    <w:lvl w:ilvl="6" w:tplc="04070001" w:tentative="1">
      <w:start w:val="1"/>
      <w:numFmt w:val="bullet"/>
      <w:lvlText w:val=""/>
      <w:lvlJc w:val="left"/>
      <w:pPr>
        <w:ind w:left="4725" w:hanging="360"/>
      </w:pPr>
      <w:rPr>
        <w:rFonts w:ascii="Symbol" w:hAnsi="Symbol" w:hint="default"/>
      </w:rPr>
    </w:lvl>
    <w:lvl w:ilvl="7" w:tplc="04070003" w:tentative="1">
      <w:start w:val="1"/>
      <w:numFmt w:val="bullet"/>
      <w:lvlText w:val="o"/>
      <w:lvlJc w:val="left"/>
      <w:pPr>
        <w:ind w:left="5445" w:hanging="360"/>
      </w:pPr>
      <w:rPr>
        <w:rFonts w:ascii="Courier New" w:hAnsi="Courier New" w:cs="Courier New" w:hint="default"/>
      </w:rPr>
    </w:lvl>
    <w:lvl w:ilvl="8" w:tplc="04070005" w:tentative="1">
      <w:start w:val="1"/>
      <w:numFmt w:val="bullet"/>
      <w:lvlText w:val=""/>
      <w:lvlJc w:val="left"/>
      <w:pPr>
        <w:ind w:left="6165" w:hanging="360"/>
      </w:pPr>
      <w:rPr>
        <w:rFonts w:ascii="Wingdings" w:hAnsi="Wingdings" w:hint="default"/>
      </w:rPr>
    </w:lvl>
  </w:abstractNum>
  <w:abstractNum w:abstractNumId="9" w15:restartNumberingAfterBreak="0">
    <w:nsid w:val="2A4E3FBA"/>
    <w:multiLevelType w:val="hybridMultilevel"/>
    <w:tmpl w:val="E398CB76"/>
    <w:lvl w:ilvl="0" w:tplc="F3B279D8">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A516471"/>
    <w:multiLevelType w:val="hybridMultilevel"/>
    <w:tmpl w:val="E0C2FE2A"/>
    <w:lvl w:ilvl="0" w:tplc="1CFE90F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B28331B"/>
    <w:multiLevelType w:val="hybridMultilevel"/>
    <w:tmpl w:val="717033BC"/>
    <w:lvl w:ilvl="0" w:tplc="1CFE90F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20C77A8"/>
    <w:multiLevelType w:val="hybridMultilevel"/>
    <w:tmpl w:val="8514BD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40B0FC6"/>
    <w:multiLevelType w:val="hybridMultilevel"/>
    <w:tmpl w:val="FADC767E"/>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50E68C5"/>
    <w:multiLevelType w:val="multilevel"/>
    <w:tmpl w:val="04070025"/>
    <w:numStyleLink w:val="Anhang"/>
  </w:abstractNum>
  <w:abstractNum w:abstractNumId="15" w15:restartNumberingAfterBreak="0">
    <w:nsid w:val="45756A97"/>
    <w:multiLevelType w:val="hybridMultilevel"/>
    <w:tmpl w:val="5E06A7E2"/>
    <w:lvl w:ilvl="0" w:tplc="FAF8A3B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4F717AD5"/>
    <w:multiLevelType w:val="hybridMultilevel"/>
    <w:tmpl w:val="2AE27D88"/>
    <w:lvl w:ilvl="0" w:tplc="C59C688C">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3C86E0D"/>
    <w:multiLevelType w:val="hybridMultilevel"/>
    <w:tmpl w:val="C8AE5B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73E1100"/>
    <w:multiLevelType w:val="hybridMultilevel"/>
    <w:tmpl w:val="75360298"/>
    <w:lvl w:ilvl="0" w:tplc="1CFE90F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70930428"/>
    <w:multiLevelType w:val="hybridMultilevel"/>
    <w:tmpl w:val="717033BC"/>
    <w:lvl w:ilvl="0" w:tplc="1CFE90F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6"/>
  </w:num>
  <w:num w:numId="2">
    <w:abstractNumId w:val="9"/>
  </w:num>
  <w:num w:numId="3">
    <w:abstractNumId w:val="4"/>
  </w:num>
  <w:num w:numId="4">
    <w:abstractNumId w:val="12"/>
  </w:num>
  <w:num w:numId="5">
    <w:abstractNumId w:val="0"/>
  </w:num>
  <w:num w:numId="6">
    <w:abstractNumId w:val="13"/>
  </w:num>
  <w:num w:numId="7">
    <w:abstractNumId w:val="8"/>
  </w:num>
  <w:num w:numId="8">
    <w:abstractNumId w:val="6"/>
  </w:num>
  <w:num w:numId="9">
    <w:abstractNumId w:val="15"/>
  </w:num>
  <w:num w:numId="10">
    <w:abstractNumId w:val="1"/>
  </w:num>
  <w:num w:numId="11">
    <w:abstractNumId w:val="5"/>
  </w:num>
  <w:num w:numId="12">
    <w:abstractNumId w:val="14"/>
  </w:num>
  <w:num w:numId="13">
    <w:abstractNumId w:val="7"/>
  </w:num>
  <w:num w:numId="14">
    <w:abstractNumId w:val="17"/>
  </w:num>
  <w:num w:numId="15">
    <w:abstractNumId w:val="2"/>
  </w:num>
  <w:num w:numId="16">
    <w:abstractNumId w:val="3"/>
  </w:num>
  <w:num w:numId="17">
    <w:abstractNumId w:val="19"/>
  </w:num>
  <w:num w:numId="18">
    <w:abstractNumId w:val="10"/>
  </w:num>
  <w:num w:numId="19">
    <w:abstractNumId w:val="11"/>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attachedTemplate r:id="rId1"/>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6FD"/>
    <w:rsid w:val="000006A8"/>
    <w:rsid w:val="00001DE4"/>
    <w:rsid w:val="00003EE5"/>
    <w:rsid w:val="00003FCC"/>
    <w:rsid w:val="000167FC"/>
    <w:rsid w:val="0002482E"/>
    <w:rsid w:val="00030FAA"/>
    <w:rsid w:val="000324B4"/>
    <w:rsid w:val="000477FA"/>
    <w:rsid w:val="00050324"/>
    <w:rsid w:val="00054B2E"/>
    <w:rsid w:val="00075F78"/>
    <w:rsid w:val="00080A24"/>
    <w:rsid w:val="00081EAB"/>
    <w:rsid w:val="00083902"/>
    <w:rsid w:val="000A0150"/>
    <w:rsid w:val="000A154B"/>
    <w:rsid w:val="000A449B"/>
    <w:rsid w:val="000C78A0"/>
    <w:rsid w:val="000D252F"/>
    <w:rsid w:val="000E1039"/>
    <w:rsid w:val="000E63C9"/>
    <w:rsid w:val="000F0076"/>
    <w:rsid w:val="000F2909"/>
    <w:rsid w:val="00102EF1"/>
    <w:rsid w:val="001066F1"/>
    <w:rsid w:val="00112372"/>
    <w:rsid w:val="001275D5"/>
    <w:rsid w:val="00130E9D"/>
    <w:rsid w:val="00133A3B"/>
    <w:rsid w:val="00147597"/>
    <w:rsid w:val="00150A6D"/>
    <w:rsid w:val="00154E40"/>
    <w:rsid w:val="001664E2"/>
    <w:rsid w:val="0017751E"/>
    <w:rsid w:val="00185B35"/>
    <w:rsid w:val="00190485"/>
    <w:rsid w:val="00197AFE"/>
    <w:rsid w:val="001A1DF3"/>
    <w:rsid w:val="001B7E22"/>
    <w:rsid w:val="001D066E"/>
    <w:rsid w:val="001D257F"/>
    <w:rsid w:val="001E3BC9"/>
    <w:rsid w:val="001E7C54"/>
    <w:rsid w:val="001F2BC8"/>
    <w:rsid w:val="001F5F6B"/>
    <w:rsid w:val="001F6AEE"/>
    <w:rsid w:val="001F7E38"/>
    <w:rsid w:val="00217170"/>
    <w:rsid w:val="00237C8F"/>
    <w:rsid w:val="002402E0"/>
    <w:rsid w:val="00243EBC"/>
    <w:rsid w:val="00245CAD"/>
    <w:rsid w:val="00246A35"/>
    <w:rsid w:val="002643E6"/>
    <w:rsid w:val="00272082"/>
    <w:rsid w:val="002814B5"/>
    <w:rsid w:val="00284348"/>
    <w:rsid w:val="00285B54"/>
    <w:rsid w:val="002B081A"/>
    <w:rsid w:val="002C78BD"/>
    <w:rsid w:val="002D5B31"/>
    <w:rsid w:val="002D5DE4"/>
    <w:rsid w:val="002F51F5"/>
    <w:rsid w:val="00305FEF"/>
    <w:rsid w:val="0031077E"/>
    <w:rsid w:val="00312137"/>
    <w:rsid w:val="003162F6"/>
    <w:rsid w:val="00330359"/>
    <w:rsid w:val="003313C6"/>
    <w:rsid w:val="00332027"/>
    <w:rsid w:val="0033762F"/>
    <w:rsid w:val="003475D9"/>
    <w:rsid w:val="00353C18"/>
    <w:rsid w:val="00360494"/>
    <w:rsid w:val="00363194"/>
    <w:rsid w:val="00366C7E"/>
    <w:rsid w:val="00383C2E"/>
    <w:rsid w:val="00384EA3"/>
    <w:rsid w:val="00386BE2"/>
    <w:rsid w:val="0038748E"/>
    <w:rsid w:val="00393CE1"/>
    <w:rsid w:val="00396A11"/>
    <w:rsid w:val="00396C6D"/>
    <w:rsid w:val="00396F2D"/>
    <w:rsid w:val="003A0EC8"/>
    <w:rsid w:val="003A39A1"/>
    <w:rsid w:val="003A6790"/>
    <w:rsid w:val="003B2CD5"/>
    <w:rsid w:val="003C079D"/>
    <w:rsid w:val="003C2191"/>
    <w:rsid w:val="003D1114"/>
    <w:rsid w:val="003D3863"/>
    <w:rsid w:val="003F0B6B"/>
    <w:rsid w:val="00400F1C"/>
    <w:rsid w:val="00405F3F"/>
    <w:rsid w:val="004110DE"/>
    <w:rsid w:val="00411646"/>
    <w:rsid w:val="00422335"/>
    <w:rsid w:val="00425332"/>
    <w:rsid w:val="0043143F"/>
    <w:rsid w:val="00437819"/>
    <w:rsid w:val="0044085A"/>
    <w:rsid w:val="00441693"/>
    <w:rsid w:val="0044230F"/>
    <w:rsid w:val="0044533B"/>
    <w:rsid w:val="004623F8"/>
    <w:rsid w:val="00482213"/>
    <w:rsid w:val="004839D4"/>
    <w:rsid w:val="00486ADA"/>
    <w:rsid w:val="00486DEB"/>
    <w:rsid w:val="00494ADA"/>
    <w:rsid w:val="004B21A5"/>
    <w:rsid w:val="004B6445"/>
    <w:rsid w:val="004D7263"/>
    <w:rsid w:val="004E37FC"/>
    <w:rsid w:val="004E6511"/>
    <w:rsid w:val="004F1542"/>
    <w:rsid w:val="004F4680"/>
    <w:rsid w:val="004F56EA"/>
    <w:rsid w:val="005037F0"/>
    <w:rsid w:val="00510993"/>
    <w:rsid w:val="00516A86"/>
    <w:rsid w:val="0052068F"/>
    <w:rsid w:val="00520725"/>
    <w:rsid w:val="005218D7"/>
    <w:rsid w:val="005220EF"/>
    <w:rsid w:val="00527092"/>
    <w:rsid w:val="005275F6"/>
    <w:rsid w:val="00527ACD"/>
    <w:rsid w:val="00544A67"/>
    <w:rsid w:val="00555B3C"/>
    <w:rsid w:val="00556942"/>
    <w:rsid w:val="00572102"/>
    <w:rsid w:val="005849C1"/>
    <w:rsid w:val="005906FD"/>
    <w:rsid w:val="0059371D"/>
    <w:rsid w:val="005B1DF5"/>
    <w:rsid w:val="005B42A2"/>
    <w:rsid w:val="005C14C2"/>
    <w:rsid w:val="005E6693"/>
    <w:rsid w:val="005F161F"/>
    <w:rsid w:val="005F1BB0"/>
    <w:rsid w:val="005F2BF3"/>
    <w:rsid w:val="006163EB"/>
    <w:rsid w:val="0061673E"/>
    <w:rsid w:val="0062649B"/>
    <w:rsid w:val="00633107"/>
    <w:rsid w:val="00642477"/>
    <w:rsid w:val="006541CB"/>
    <w:rsid w:val="00656C4D"/>
    <w:rsid w:val="006707AE"/>
    <w:rsid w:val="00674226"/>
    <w:rsid w:val="00674AB4"/>
    <w:rsid w:val="00675366"/>
    <w:rsid w:val="006864FC"/>
    <w:rsid w:val="00686A9D"/>
    <w:rsid w:val="006940E5"/>
    <w:rsid w:val="006A0365"/>
    <w:rsid w:val="006A4341"/>
    <w:rsid w:val="006D3475"/>
    <w:rsid w:val="006D7037"/>
    <w:rsid w:val="006E51C5"/>
    <w:rsid w:val="006E5716"/>
    <w:rsid w:val="006E747B"/>
    <w:rsid w:val="006F7B6A"/>
    <w:rsid w:val="007014EB"/>
    <w:rsid w:val="00701A4E"/>
    <w:rsid w:val="007302B3"/>
    <w:rsid w:val="00730733"/>
    <w:rsid w:val="00730E3A"/>
    <w:rsid w:val="00732BFE"/>
    <w:rsid w:val="00733A47"/>
    <w:rsid w:val="00736AAF"/>
    <w:rsid w:val="00741D10"/>
    <w:rsid w:val="00744EBF"/>
    <w:rsid w:val="00747D8C"/>
    <w:rsid w:val="00765B2A"/>
    <w:rsid w:val="0077414D"/>
    <w:rsid w:val="007773E9"/>
    <w:rsid w:val="00783A34"/>
    <w:rsid w:val="00795160"/>
    <w:rsid w:val="007A0A20"/>
    <w:rsid w:val="007A4713"/>
    <w:rsid w:val="007B0A23"/>
    <w:rsid w:val="007C6B52"/>
    <w:rsid w:val="007D16C5"/>
    <w:rsid w:val="007D3104"/>
    <w:rsid w:val="007F5852"/>
    <w:rsid w:val="00806301"/>
    <w:rsid w:val="008214CD"/>
    <w:rsid w:val="00831183"/>
    <w:rsid w:val="00837051"/>
    <w:rsid w:val="00842179"/>
    <w:rsid w:val="00850816"/>
    <w:rsid w:val="00851500"/>
    <w:rsid w:val="00852141"/>
    <w:rsid w:val="00862FE4"/>
    <w:rsid w:val="0086389A"/>
    <w:rsid w:val="008665FB"/>
    <w:rsid w:val="00875DF2"/>
    <w:rsid w:val="0087605E"/>
    <w:rsid w:val="008A2A1A"/>
    <w:rsid w:val="008B1FEE"/>
    <w:rsid w:val="008D4EF2"/>
    <w:rsid w:val="00903C32"/>
    <w:rsid w:val="00916B16"/>
    <w:rsid w:val="009173B9"/>
    <w:rsid w:val="009179B7"/>
    <w:rsid w:val="0093335D"/>
    <w:rsid w:val="0093613E"/>
    <w:rsid w:val="00943026"/>
    <w:rsid w:val="009505F6"/>
    <w:rsid w:val="00965205"/>
    <w:rsid w:val="00966B81"/>
    <w:rsid w:val="009867BB"/>
    <w:rsid w:val="00993E64"/>
    <w:rsid w:val="009A43F9"/>
    <w:rsid w:val="009A55F7"/>
    <w:rsid w:val="009B3F52"/>
    <w:rsid w:val="009C1340"/>
    <w:rsid w:val="009C7720"/>
    <w:rsid w:val="009E3F01"/>
    <w:rsid w:val="009F5A56"/>
    <w:rsid w:val="00A159DA"/>
    <w:rsid w:val="00A175E1"/>
    <w:rsid w:val="00A228F2"/>
    <w:rsid w:val="00A23AFA"/>
    <w:rsid w:val="00A246F0"/>
    <w:rsid w:val="00A31B3E"/>
    <w:rsid w:val="00A532F3"/>
    <w:rsid w:val="00A5360A"/>
    <w:rsid w:val="00A53C2A"/>
    <w:rsid w:val="00A77B3A"/>
    <w:rsid w:val="00A8489E"/>
    <w:rsid w:val="00AB0056"/>
    <w:rsid w:val="00AB02A7"/>
    <w:rsid w:val="00AB7B6D"/>
    <w:rsid w:val="00AC29F3"/>
    <w:rsid w:val="00AD64D4"/>
    <w:rsid w:val="00AF7837"/>
    <w:rsid w:val="00B05223"/>
    <w:rsid w:val="00B122CF"/>
    <w:rsid w:val="00B142C5"/>
    <w:rsid w:val="00B1555D"/>
    <w:rsid w:val="00B17E16"/>
    <w:rsid w:val="00B2168C"/>
    <w:rsid w:val="00B231E5"/>
    <w:rsid w:val="00B50AF7"/>
    <w:rsid w:val="00B51C03"/>
    <w:rsid w:val="00B54497"/>
    <w:rsid w:val="00B5698C"/>
    <w:rsid w:val="00B83EDA"/>
    <w:rsid w:val="00B91A69"/>
    <w:rsid w:val="00B93525"/>
    <w:rsid w:val="00BB20CB"/>
    <w:rsid w:val="00BB241C"/>
    <w:rsid w:val="00BD33FD"/>
    <w:rsid w:val="00BE1FDD"/>
    <w:rsid w:val="00BF1862"/>
    <w:rsid w:val="00C02B87"/>
    <w:rsid w:val="00C212BF"/>
    <w:rsid w:val="00C236BA"/>
    <w:rsid w:val="00C4086D"/>
    <w:rsid w:val="00C431BC"/>
    <w:rsid w:val="00C52C19"/>
    <w:rsid w:val="00C727A1"/>
    <w:rsid w:val="00C73BC7"/>
    <w:rsid w:val="00C8148C"/>
    <w:rsid w:val="00C90462"/>
    <w:rsid w:val="00CA1896"/>
    <w:rsid w:val="00CB5B28"/>
    <w:rsid w:val="00CB6A40"/>
    <w:rsid w:val="00CB7B5D"/>
    <w:rsid w:val="00CC3C74"/>
    <w:rsid w:val="00CC5EC6"/>
    <w:rsid w:val="00CD255A"/>
    <w:rsid w:val="00CF5371"/>
    <w:rsid w:val="00CF7D37"/>
    <w:rsid w:val="00D0323A"/>
    <w:rsid w:val="00D0559F"/>
    <w:rsid w:val="00D07228"/>
    <w:rsid w:val="00D077E9"/>
    <w:rsid w:val="00D07911"/>
    <w:rsid w:val="00D108AA"/>
    <w:rsid w:val="00D10A39"/>
    <w:rsid w:val="00D163E4"/>
    <w:rsid w:val="00D428A8"/>
    <w:rsid w:val="00D42CB7"/>
    <w:rsid w:val="00D46672"/>
    <w:rsid w:val="00D5091A"/>
    <w:rsid w:val="00D5413D"/>
    <w:rsid w:val="00D570A9"/>
    <w:rsid w:val="00D70D02"/>
    <w:rsid w:val="00D770C7"/>
    <w:rsid w:val="00D83BDA"/>
    <w:rsid w:val="00D86308"/>
    <w:rsid w:val="00D86945"/>
    <w:rsid w:val="00D90290"/>
    <w:rsid w:val="00D977AC"/>
    <w:rsid w:val="00DB27D0"/>
    <w:rsid w:val="00DC09E6"/>
    <w:rsid w:val="00DC5A9D"/>
    <w:rsid w:val="00DC742D"/>
    <w:rsid w:val="00DD152F"/>
    <w:rsid w:val="00DE213F"/>
    <w:rsid w:val="00DE65BD"/>
    <w:rsid w:val="00DE684A"/>
    <w:rsid w:val="00DF027C"/>
    <w:rsid w:val="00E00A32"/>
    <w:rsid w:val="00E04180"/>
    <w:rsid w:val="00E04562"/>
    <w:rsid w:val="00E06586"/>
    <w:rsid w:val="00E22ACD"/>
    <w:rsid w:val="00E560B9"/>
    <w:rsid w:val="00E578B2"/>
    <w:rsid w:val="00E6038D"/>
    <w:rsid w:val="00E609D1"/>
    <w:rsid w:val="00E620B0"/>
    <w:rsid w:val="00E81B40"/>
    <w:rsid w:val="00E94ABD"/>
    <w:rsid w:val="00EA0003"/>
    <w:rsid w:val="00EB7113"/>
    <w:rsid w:val="00EC38B1"/>
    <w:rsid w:val="00ED325B"/>
    <w:rsid w:val="00EE28DA"/>
    <w:rsid w:val="00EF555B"/>
    <w:rsid w:val="00F027BB"/>
    <w:rsid w:val="00F11DCF"/>
    <w:rsid w:val="00F1460C"/>
    <w:rsid w:val="00F15304"/>
    <w:rsid w:val="00F162EA"/>
    <w:rsid w:val="00F23AEE"/>
    <w:rsid w:val="00F27ADC"/>
    <w:rsid w:val="00F31267"/>
    <w:rsid w:val="00F34934"/>
    <w:rsid w:val="00F34E8C"/>
    <w:rsid w:val="00F52D27"/>
    <w:rsid w:val="00F6735B"/>
    <w:rsid w:val="00F7196D"/>
    <w:rsid w:val="00F80EE5"/>
    <w:rsid w:val="00F83527"/>
    <w:rsid w:val="00F920CD"/>
    <w:rsid w:val="00F9311E"/>
    <w:rsid w:val="00F97137"/>
    <w:rsid w:val="00FA18AD"/>
    <w:rsid w:val="00FA6937"/>
    <w:rsid w:val="00FA7253"/>
    <w:rsid w:val="00FD069E"/>
    <w:rsid w:val="00FD2709"/>
    <w:rsid w:val="00FD583F"/>
    <w:rsid w:val="00FD7488"/>
    <w:rsid w:val="00FE2E40"/>
    <w:rsid w:val="00FF16B4"/>
    <w:rsid w:val="00FF43D6"/>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2479B4"/>
  <w15:docId w15:val="{924D8F53-F2F6-452B-8D28-0C2531192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10A39"/>
    <w:rPr>
      <w:rFonts w:eastAsiaTheme="minorEastAsia"/>
      <w:color w:val="082A75" w:themeColor="text2"/>
      <w:sz w:val="22"/>
      <w:szCs w:val="22"/>
    </w:rPr>
  </w:style>
  <w:style w:type="paragraph" w:styleId="berschrift1">
    <w:name w:val="heading 1"/>
    <w:basedOn w:val="Standard"/>
    <w:link w:val="berschrift1Zchn"/>
    <w:uiPriority w:val="9"/>
    <w:qFormat/>
    <w:rsid w:val="002402E0"/>
    <w:pPr>
      <w:keepNext/>
      <w:numPr>
        <w:numId w:val="3"/>
      </w:numPr>
      <w:spacing w:before="240" w:after="60"/>
      <w:outlineLvl w:val="0"/>
    </w:pPr>
    <w:rPr>
      <w:rFonts w:asciiTheme="majorHAnsi" w:eastAsiaTheme="majorEastAsia" w:hAnsiTheme="majorHAnsi" w:cstheme="majorBidi"/>
      <w:color w:val="082A75"/>
      <w:kern w:val="28"/>
      <w:sz w:val="52"/>
      <w:szCs w:val="32"/>
    </w:rPr>
  </w:style>
  <w:style w:type="paragraph" w:styleId="berschrift2">
    <w:name w:val="heading 2"/>
    <w:basedOn w:val="Standard"/>
    <w:next w:val="Standard"/>
    <w:link w:val="berschrift2Zchn"/>
    <w:uiPriority w:val="4"/>
    <w:qFormat/>
    <w:rsid w:val="00DF027C"/>
    <w:pPr>
      <w:keepNext/>
      <w:numPr>
        <w:ilvl w:val="1"/>
        <w:numId w:val="3"/>
      </w:numPr>
      <w:spacing w:after="240"/>
      <w:outlineLvl w:val="1"/>
    </w:pPr>
    <w:rPr>
      <w:rFonts w:eastAsiaTheme="majorEastAsia" w:cstheme="majorBidi"/>
      <w:b/>
      <w:sz w:val="36"/>
      <w:szCs w:val="26"/>
    </w:rPr>
  </w:style>
  <w:style w:type="paragraph" w:styleId="berschrift3">
    <w:name w:val="heading 3"/>
    <w:basedOn w:val="Standard"/>
    <w:next w:val="Standard"/>
    <w:link w:val="berschrift3Zchn"/>
    <w:uiPriority w:val="5"/>
    <w:unhideWhenUsed/>
    <w:qFormat/>
    <w:rsid w:val="006541CB"/>
    <w:pPr>
      <w:keepNext/>
      <w:keepLines/>
      <w:numPr>
        <w:ilvl w:val="2"/>
        <w:numId w:val="3"/>
      </w:numPr>
      <w:spacing w:before="40"/>
      <w:outlineLvl w:val="2"/>
    </w:pPr>
    <w:rPr>
      <w:rFonts w:asciiTheme="majorHAnsi" w:eastAsiaTheme="majorEastAsia" w:hAnsiTheme="majorHAnsi" w:cstheme="majorBidi"/>
      <w:b/>
      <w:color w:val="082A75"/>
      <w:sz w:val="24"/>
      <w:szCs w:val="24"/>
    </w:rPr>
  </w:style>
  <w:style w:type="paragraph" w:styleId="berschrift4">
    <w:name w:val="heading 4"/>
    <w:basedOn w:val="Standard"/>
    <w:next w:val="Standard"/>
    <w:link w:val="berschrift4Zchn"/>
    <w:uiPriority w:val="1"/>
    <w:semiHidden/>
    <w:unhideWhenUsed/>
    <w:qFormat/>
    <w:rsid w:val="002402E0"/>
    <w:pPr>
      <w:keepNext/>
      <w:keepLines/>
      <w:numPr>
        <w:ilvl w:val="3"/>
        <w:numId w:val="3"/>
      </w:numPr>
      <w:spacing w:before="40"/>
      <w:outlineLvl w:val="3"/>
    </w:pPr>
    <w:rPr>
      <w:rFonts w:asciiTheme="majorHAnsi" w:eastAsiaTheme="majorEastAsia" w:hAnsiTheme="majorHAnsi" w:cstheme="majorBidi"/>
      <w:i/>
      <w:iCs/>
      <w:color w:val="082A75"/>
    </w:rPr>
  </w:style>
  <w:style w:type="paragraph" w:styleId="berschrift5">
    <w:name w:val="heading 5"/>
    <w:basedOn w:val="Standard"/>
    <w:next w:val="Standard"/>
    <w:link w:val="berschrift5Zchn"/>
    <w:uiPriority w:val="1"/>
    <w:semiHidden/>
    <w:unhideWhenUsed/>
    <w:qFormat/>
    <w:rsid w:val="00482213"/>
    <w:pPr>
      <w:keepNext/>
      <w:keepLines/>
      <w:numPr>
        <w:ilvl w:val="4"/>
        <w:numId w:val="3"/>
      </w:numPr>
      <w:spacing w:before="40"/>
      <w:outlineLvl w:val="4"/>
    </w:pPr>
    <w:rPr>
      <w:rFonts w:asciiTheme="majorHAnsi" w:eastAsiaTheme="majorEastAsia" w:hAnsiTheme="majorHAnsi" w:cstheme="majorBidi"/>
      <w:color w:val="013A57" w:themeColor="accent1" w:themeShade="BF"/>
    </w:rPr>
  </w:style>
  <w:style w:type="paragraph" w:styleId="berschrift6">
    <w:name w:val="heading 6"/>
    <w:basedOn w:val="Standard"/>
    <w:next w:val="Standard"/>
    <w:link w:val="berschrift6Zchn"/>
    <w:uiPriority w:val="1"/>
    <w:semiHidden/>
    <w:unhideWhenUsed/>
    <w:qFormat/>
    <w:rsid w:val="00482213"/>
    <w:pPr>
      <w:keepNext/>
      <w:keepLines/>
      <w:numPr>
        <w:ilvl w:val="5"/>
        <w:numId w:val="3"/>
      </w:numPr>
      <w:spacing w:before="40"/>
      <w:outlineLvl w:val="5"/>
    </w:pPr>
    <w:rPr>
      <w:rFonts w:asciiTheme="majorHAnsi" w:eastAsiaTheme="majorEastAsia" w:hAnsiTheme="majorHAnsi" w:cstheme="majorBidi"/>
      <w:color w:val="012639" w:themeColor="accent1" w:themeShade="7F"/>
    </w:rPr>
  </w:style>
  <w:style w:type="paragraph" w:styleId="berschrift7">
    <w:name w:val="heading 7"/>
    <w:basedOn w:val="Standard"/>
    <w:next w:val="Standard"/>
    <w:link w:val="berschrift7Zchn"/>
    <w:uiPriority w:val="1"/>
    <w:semiHidden/>
    <w:unhideWhenUsed/>
    <w:qFormat/>
    <w:rsid w:val="00482213"/>
    <w:pPr>
      <w:keepNext/>
      <w:keepLines/>
      <w:numPr>
        <w:ilvl w:val="6"/>
        <w:numId w:val="3"/>
      </w:numPr>
      <w:spacing w:before="40"/>
      <w:outlineLvl w:val="6"/>
    </w:pPr>
    <w:rPr>
      <w:rFonts w:asciiTheme="majorHAnsi" w:eastAsiaTheme="majorEastAsia" w:hAnsiTheme="majorHAnsi" w:cstheme="majorBidi"/>
      <w:i/>
      <w:iCs/>
      <w:color w:val="012639" w:themeColor="accent1" w:themeShade="7F"/>
    </w:rPr>
  </w:style>
  <w:style w:type="paragraph" w:styleId="berschrift8">
    <w:name w:val="heading 8"/>
    <w:basedOn w:val="Standard"/>
    <w:next w:val="Standard"/>
    <w:link w:val="berschrift8Zchn"/>
    <w:uiPriority w:val="1"/>
    <w:semiHidden/>
    <w:unhideWhenUsed/>
    <w:qFormat/>
    <w:rsid w:val="00482213"/>
    <w:pPr>
      <w:keepNext/>
      <w:keepLines/>
      <w:numPr>
        <w:ilvl w:val="7"/>
        <w:numId w:val="3"/>
      </w:numPr>
      <w:spacing w:before="40"/>
      <w:outlineLvl w:val="7"/>
    </w:pPr>
    <w:rPr>
      <w:rFonts w:asciiTheme="majorHAnsi" w:eastAsiaTheme="majorEastAsia" w:hAnsiTheme="majorHAnsi" w:cstheme="majorBidi"/>
      <w:color w:val="221D5D" w:themeColor="text1" w:themeTint="D8"/>
      <w:sz w:val="21"/>
      <w:szCs w:val="21"/>
    </w:rPr>
  </w:style>
  <w:style w:type="paragraph" w:styleId="berschrift9">
    <w:name w:val="heading 9"/>
    <w:basedOn w:val="Standard"/>
    <w:next w:val="Standard"/>
    <w:link w:val="berschrift9Zchn"/>
    <w:uiPriority w:val="1"/>
    <w:semiHidden/>
    <w:unhideWhenUsed/>
    <w:qFormat/>
    <w:rsid w:val="00482213"/>
    <w:pPr>
      <w:keepNext/>
      <w:keepLines/>
      <w:numPr>
        <w:ilvl w:val="8"/>
        <w:numId w:val="3"/>
      </w:numPr>
      <w:spacing w:before="40"/>
      <w:outlineLvl w:val="8"/>
    </w:pPr>
    <w:rPr>
      <w:rFonts w:asciiTheme="majorHAnsi" w:eastAsiaTheme="majorEastAsia" w:hAnsiTheme="majorHAnsi" w:cstheme="majorBidi"/>
      <w:i/>
      <w:iCs/>
      <w:color w:val="221D5D"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Titel">
    <w:name w:val="Title"/>
    <w:basedOn w:val="Standard"/>
    <w:link w:val="TitelZchn"/>
    <w:uiPriority w:val="1"/>
    <w:qFormat/>
    <w:rsid w:val="00D86945"/>
    <w:pPr>
      <w:spacing w:after="200"/>
    </w:pPr>
    <w:rPr>
      <w:rFonts w:asciiTheme="majorHAnsi" w:eastAsiaTheme="majorEastAsia" w:hAnsiTheme="majorHAnsi" w:cstheme="majorBidi"/>
      <w:bCs/>
      <w:sz w:val="72"/>
      <w:szCs w:val="52"/>
    </w:rPr>
  </w:style>
  <w:style w:type="character" w:customStyle="1" w:styleId="TitelZchn">
    <w:name w:val="Titel Zchn"/>
    <w:basedOn w:val="Absatz-Standardschriftart"/>
    <w:link w:val="Titel"/>
    <w:uiPriority w:val="1"/>
    <w:rsid w:val="00D86945"/>
    <w:rPr>
      <w:rFonts w:asciiTheme="majorHAnsi" w:eastAsiaTheme="majorEastAsia" w:hAnsiTheme="majorHAnsi" w:cstheme="majorBidi"/>
      <w:b/>
      <w:bCs/>
      <w:color w:val="082A75" w:themeColor="text2"/>
      <w:sz w:val="72"/>
      <w:szCs w:val="52"/>
    </w:rPr>
  </w:style>
  <w:style w:type="paragraph" w:styleId="Untertitel">
    <w:name w:val="Subtitle"/>
    <w:basedOn w:val="Standard"/>
    <w:link w:val="UntertitelZchn"/>
    <w:uiPriority w:val="2"/>
    <w:qFormat/>
    <w:rsid w:val="00D86945"/>
    <w:pPr>
      <w:framePr w:hSpace="180" w:wrap="around" w:vAnchor="text" w:hAnchor="margin" w:y="1167"/>
    </w:pPr>
    <w:rPr>
      <w:b/>
      <w:caps/>
      <w:spacing w:val="20"/>
      <w:sz w:val="32"/>
    </w:rPr>
  </w:style>
  <w:style w:type="character" w:customStyle="1" w:styleId="UntertitelZchn">
    <w:name w:val="Untertitel Zchn"/>
    <w:basedOn w:val="Absatz-Standardschriftart"/>
    <w:link w:val="Untertitel"/>
    <w:uiPriority w:val="2"/>
    <w:rsid w:val="00D86945"/>
    <w:rPr>
      <w:rFonts w:eastAsiaTheme="minorEastAsia"/>
      <w:caps/>
      <w:color w:val="082A75" w:themeColor="text2"/>
      <w:spacing w:val="20"/>
      <w:sz w:val="32"/>
      <w:szCs w:val="22"/>
    </w:rPr>
  </w:style>
  <w:style w:type="character" w:customStyle="1" w:styleId="berschrift1Zchn">
    <w:name w:val="Überschrift 1 Zchn"/>
    <w:basedOn w:val="Absatz-Standardschriftart"/>
    <w:link w:val="berschrift1"/>
    <w:uiPriority w:val="9"/>
    <w:rsid w:val="002402E0"/>
    <w:rPr>
      <w:rFonts w:asciiTheme="majorHAnsi" w:eastAsiaTheme="majorEastAsia" w:hAnsiTheme="majorHAnsi" w:cstheme="majorBidi"/>
      <w:color w:val="082A75"/>
      <w:kern w:val="28"/>
      <w:sz w:val="52"/>
      <w:szCs w:val="32"/>
    </w:rPr>
  </w:style>
  <w:style w:type="paragraph" w:styleId="Kopfzeile">
    <w:name w:val="header"/>
    <w:basedOn w:val="Standard"/>
    <w:link w:val="KopfzeileZchn"/>
    <w:uiPriority w:val="8"/>
    <w:unhideWhenUsed/>
    <w:rsid w:val="005037F0"/>
  </w:style>
  <w:style w:type="character" w:customStyle="1" w:styleId="KopfzeileZchn">
    <w:name w:val="Kopfzeile Zchn"/>
    <w:basedOn w:val="Absatz-Standardschriftart"/>
    <w:link w:val="Kopfzeile"/>
    <w:uiPriority w:val="8"/>
    <w:rsid w:val="0093335D"/>
  </w:style>
  <w:style w:type="paragraph" w:styleId="Fuzeile">
    <w:name w:val="footer"/>
    <w:basedOn w:val="Standard"/>
    <w:link w:val="FuzeileZchn"/>
    <w:uiPriority w:val="99"/>
    <w:unhideWhenUsed/>
    <w:rsid w:val="005037F0"/>
  </w:style>
  <w:style w:type="character" w:customStyle="1" w:styleId="FuzeileZchn">
    <w:name w:val="Fußzeile Zchn"/>
    <w:basedOn w:val="Absatz-Standardschriftart"/>
    <w:link w:val="Fuzeile"/>
    <w:uiPriority w:val="99"/>
    <w:rsid w:val="005037F0"/>
    <w:rPr>
      <w:sz w:val="24"/>
      <w:szCs w:val="24"/>
    </w:rPr>
  </w:style>
  <w:style w:type="paragraph" w:customStyle="1" w:styleId="Name">
    <w:name w:val="Name"/>
    <w:basedOn w:val="Standard"/>
    <w:uiPriority w:val="3"/>
    <w:qFormat/>
    <w:rsid w:val="00B231E5"/>
    <w:pPr>
      <w:jc w:val="right"/>
    </w:pPr>
  </w:style>
  <w:style w:type="character" w:customStyle="1" w:styleId="berschrift2Zchn">
    <w:name w:val="Überschrift 2 Zchn"/>
    <w:basedOn w:val="Absatz-Standardschriftart"/>
    <w:link w:val="berschrift2"/>
    <w:uiPriority w:val="4"/>
    <w:rsid w:val="00DF027C"/>
    <w:rPr>
      <w:rFonts w:eastAsiaTheme="majorEastAsia" w:cstheme="majorBidi"/>
      <w:color w:val="082A75" w:themeColor="text2"/>
      <w:sz w:val="36"/>
      <w:szCs w:val="26"/>
    </w:rPr>
  </w:style>
  <w:style w:type="table" w:styleId="Tabellenraster">
    <w:name w:val="Table Grid"/>
    <w:basedOn w:val="NormaleTabelle"/>
    <w:uiPriority w:val="1"/>
    <w:rsid w:val="00FF16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unhideWhenUsed/>
    <w:rsid w:val="00D86945"/>
    <w:rPr>
      <w:color w:val="808080"/>
    </w:rPr>
  </w:style>
  <w:style w:type="paragraph" w:customStyle="1" w:styleId="Inhalt">
    <w:name w:val="Inhalt"/>
    <w:basedOn w:val="Standard"/>
    <w:link w:val="Inhaltszeichen"/>
    <w:qFormat/>
    <w:rsid w:val="00DF027C"/>
    <w:rPr>
      <w:b/>
    </w:rPr>
  </w:style>
  <w:style w:type="paragraph" w:customStyle="1" w:styleId="HervorhebungText">
    <w:name w:val="Hervorhebung Text"/>
    <w:basedOn w:val="Standard"/>
    <w:link w:val="HervorhebungTextzeichen"/>
    <w:qFormat/>
    <w:rsid w:val="002402E0"/>
    <w:rPr>
      <w:color w:val="082A75"/>
    </w:rPr>
  </w:style>
  <w:style w:type="character" w:customStyle="1" w:styleId="Inhaltszeichen">
    <w:name w:val="Inhaltszeichen"/>
    <w:basedOn w:val="Absatz-Standardschriftart"/>
    <w:link w:val="Inhalt"/>
    <w:rsid w:val="00DF027C"/>
    <w:rPr>
      <w:rFonts w:eastAsiaTheme="minorEastAsia"/>
      <w:color w:val="082A75" w:themeColor="text2"/>
      <w:sz w:val="28"/>
      <w:szCs w:val="22"/>
    </w:rPr>
  </w:style>
  <w:style w:type="character" w:customStyle="1" w:styleId="HervorhebungTextzeichen">
    <w:name w:val="Hervorhebung Textzeichen"/>
    <w:basedOn w:val="Absatz-Standardschriftart"/>
    <w:link w:val="HervorhebungText"/>
    <w:rsid w:val="002402E0"/>
    <w:rPr>
      <w:rFonts w:eastAsiaTheme="minorEastAsia"/>
      <w:color w:val="082A75"/>
      <w:sz w:val="22"/>
      <w:szCs w:val="22"/>
    </w:rPr>
  </w:style>
  <w:style w:type="paragraph" w:styleId="Inhaltsverzeichnisberschrift">
    <w:name w:val="TOC Heading"/>
    <w:basedOn w:val="berschrift1"/>
    <w:next w:val="Standard"/>
    <w:uiPriority w:val="39"/>
    <w:unhideWhenUsed/>
    <w:qFormat/>
    <w:rsid w:val="002402E0"/>
    <w:pPr>
      <w:keepLines/>
      <w:spacing w:after="0" w:line="259" w:lineRule="auto"/>
      <w:outlineLvl w:val="9"/>
    </w:pPr>
    <w:rPr>
      <w:b/>
      <w:kern w:val="0"/>
      <w:sz w:val="32"/>
      <w:lang w:eastAsia="de-DE"/>
    </w:rPr>
  </w:style>
  <w:style w:type="paragraph" w:styleId="Verzeichnis1">
    <w:name w:val="toc 1"/>
    <w:basedOn w:val="Standard"/>
    <w:next w:val="Standard"/>
    <w:autoRedefine/>
    <w:uiPriority w:val="39"/>
    <w:unhideWhenUsed/>
    <w:rsid w:val="00D977AC"/>
    <w:pPr>
      <w:spacing w:after="100"/>
    </w:pPr>
  </w:style>
  <w:style w:type="character" w:styleId="Hyperlink">
    <w:name w:val="Hyperlink"/>
    <w:basedOn w:val="Absatz-Standardschriftart"/>
    <w:uiPriority w:val="99"/>
    <w:unhideWhenUsed/>
    <w:rsid w:val="00D977AC"/>
    <w:rPr>
      <w:color w:val="3592CF" w:themeColor="hyperlink"/>
      <w:u w:val="single"/>
    </w:rPr>
  </w:style>
  <w:style w:type="paragraph" w:styleId="Verzeichnis2">
    <w:name w:val="toc 2"/>
    <w:basedOn w:val="Standard"/>
    <w:next w:val="Standard"/>
    <w:autoRedefine/>
    <w:uiPriority w:val="39"/>
    <w:unhideWhenUsed/>
    <w:rsid w:val="00080A24"/>
    <w:pPr>
      <w:spacing w:after="100"/>
      <w:ind w:left="280"/>
    </w:pPr>
  </w:style>
  <w:style w:type="paragraph" w:styleId="Beschriftung">
    <w:name w:val="caption"/>
    <w:basedOn w:val="Standard"/>
    <w:next w:val="Standard"/>
    <w:uiPriority w:val="99"/>
    <w:unhideWhenUsed/>
    <w:rsid w:val="007F5852"/>
    <w:pPr>
      <w:spacing w:after="200"/>
    </w:pPr>
    <w:rPr>
      <w:i/>
      <w:iCs/>
      <w:sz w:val="18"/>
      <w:szCs w:val="18"/>
    </w:rPr>
  </w:style>
  <w:style w:type="paragraph" w:styleId="Abbildungsverzeichnis">
    <w:name w:val="table of figures"/>
    <w:basedOn w:val="Standard"/>
    <w:next w:val="Standard"/>
    <w:uiPriority w:val="99"/>
    <w:unhideWhenUsed/>
    <w:rsid w:val="00B51C03"/>
  </w:style>
  <w:style w:type="paragraph" w:styleId="Listenabsatz">
    <w:name w:val="List Paragraph"/>
    <w:basedOn w:val="Standard"/>
    <w:uiPriority w:val="34"/>
    <w:unhideWhenUsed/>
    <w:qFormat/>
    <w:rsid w:val="00B91A69"/>
    <w:pPr>
      <w:ind w:left="720"/>
      <w:contextualSpacing/>
    </w:pPr>
  </w:style>
  <w:style w:type="paragraph" w:styleId="StandardWeb">
    <w:name w:val="Normal (Web)"/>
    <w:basedOn w:val="Standard"/>
    <w:uiPriority w:val="99"/>
    <w:semiHidden/>
    <w:unhideWhenUsed/>
    <w:rsid w:val="009A43F9"/>
    <w:pPr>
      <w:spacing w:before="100" w:beforeAutospacing="1" w:after="100" w:afterAutospacing="1"/>
    </w:pPr>
    <w:rPr>
      <w:rFonts w:ascii="Times New Roman" w:eastAsia="Times New Roman" w:hAnsi="Times New Roman" w:cs="Times New Roman"/>
      <w:color w:val="auto"/>
      <w:sz w:val="24"/>
      <w:szCs w:val="24"/>
      <w:lang w:eastAsia="de-DE"/>
    </w:rPr>
  </w:style>
  <w:style w:type="character" w:customStyle="1" w:styleId="berschrift3Zchn">
    <w:name w:val="Überschrift 3 Zchn"/>
    <w:basedOn w:val="Absatz-Standardschriftart"/>
    <w:link w:val="berschrift3"/>
    <w:uiPriority w:val="5"/>
    <w:rsid w:val="006541CB"/>
    <w:rPr>
      <w:rFonts w:asciiTheme="majorHAnsi" w:eastAsiaTheme="majorEastAsia" w:hAnsiTheme="majorHAnsi" w:cstheme="majorBidi"/>
      <w:b/>
      <w:color w:val="082A75"/>
    </w:rPr>
  </w:style>
  <w:style w:type="character" w:customStyle="1" w:styleId="berschrift4Zchn">
    <w:name w:val="Überschrift 4 Zchn"/>
    <w:basedOn w:val="Absatz-Standardschriftart"/>
    <w:link w:val="berschrift4"/>
    <w:uiPriority w:val="1"/>
    <w:semiHidden/>
    <w:rsid w:val="002402E0"/>
    <w:rPr>
      <w:rFonts w:asciiTheme="majorHAnsi" w:eastAsiaTheme="majorEastAsia" w:hAnsiTheme="majorHAnsi" w:cstheme="majorBidi"/>
      <w:i/>
      <w:iCs/>
      <w:color w:val="082A75"/>
      <w:sz w:val="22"/>
      <w:szCs w:val="22"/>
    </w:rPr>
  </w:style>
  <w:style w:type="character" w:customStyle="1" w:styleId="berschrift5Zchn">
    <w:name w:val="Überschrift 5 Zchn"/>
    <w:basedOn w:val="Absatz-Standardschriftart"/>
    <w:link w:val="berschrift5"/>
    <w:uiPriority w:val="1"/>
    <w:semiHidden/>
    <w:rsid w:val="00482213"/>
    <w:rPr>
      <w:rFonts w:asciiTheme="majorHAnsi" w:eastAsiaTheme="majorEastAsia" w:hAnsiTheme="majorHAnsi" w:cstheme="majorBidi"/>
      <w:color w:val="013A57" w:themeColor="accent1" w:themeShade="BF"/>
      <w:sz w:val="22"/>
      <w:szCs w:val="22"/>
    </w:rPr>
  </w:style>
  <w:style w:type="character" w:customStyle="1" w:styleId="berschrift6Zchn">
    <w:name w:val="Überschrift 6 Zchn"/>
    <w:basedOn w:val="Absatz-Standardschriftart"/>
    <w:link w:val="berschrift6"/>
    <w:uiPriority w:val="1"/>
    <w:semiHidden/>
    <w:rsid w:val="00482213"/>
    <w:rPr>
      <w:rFonts w:asciiTheme="majorHAnsi" w:eastAsiaTheme="majorEastAsia" w:hAnsiTheme="majorHAnsi" w:cstheme="majorBidi"/>
      <w:color w:val="012639" w:themeColor="accent1" w:themeShade="7F"/>
      <w:sz w:val="22"/>
      <w:szCs w:val="22"/>
    </w:rPr>
  </w:style>
  <w:style w:type="character" w:customStyle="1" w:styleId="berschrift7Zchn">
    <w:name w:val="Überschrift 7 Zchn"/>
    <w:basedOn w:val="Absatz-Standardschriftart"/>
    <w:link w:val="berschrift7"/>
    <w:uiPriority w:val="1"/>
    <w:semiHidden/>
    <w:rsid w:val="00482213"/>
    <w:rPr>
      <w:rFonts w:asciiTheme="majorHAnsi" w:eastAsiaTheme="majorEastAsia" w:hAnsiTheme="majorHAnsi" w:cstheme="majorBidi"/>
      <w:i/>
      <w:iCs/>
      <w:color w:val="012639" w:themeColor="accent1" w:themeShade="7F"/>
      <w:sz w:val="22"/>
      <w:szCs w:val="22"/>
    </w:rPr>
  </w:style>
  <w:style w:type="character" w:customStyle="1" w:styleId="berschrift8Zchn">
    <w:name w:val="Überschrift 8 Zchn"/>
    <w:basedOn w:val="Absatz-Standardschriftart"/>
    <w:link w:val="berschrift8"/>
    <w:uiPriority w:val="1"/>
    <w:semiHidden/>
    <w:rsid w:val="00482213"/>
    <w:rPr>
      <w:rFonts w:asciiTheme="majorHAnsi" w:eastAsiaTheme="majorEastAsia" w:hAnsiTheme="majorHAnsi" w:cstheme="majorBidi"/>
      <w:color w:val="221D5D" w:themeColor="text1" w:themeTint="D8"/>
      <w:sz w:val="21"/>
      <w:szCs w:val="21"/>
    </w:rPr>
  </w:style>
  <w:style w:type="character" w:customStyle="1" w:styleId="berschrift9Zchn">
    <w:name w:val="Überschrift 9 Zchn"/>
    <w:basedOn w:val="Absatz-Standardschriftart"/>
    <w:link w:val="berschrift9"/>
    <w:uiPriority w:val="1"/>
    <w:semiHidden/>
    <w:rsid w:val="00482213"/>
    <w:rPr>
      <w:rFonts w:asciiTheme="majorHAnsi" w:eastAsiaTheme="majorEastAsia" w:hAnsiTheme="majorHAnsi" w:cstheme="majorBidi"/>
      <w:i/>
      <w:iCs/>
      <w:color w:val="221D5D" w:themeColor="text1" w:themeTint="D8"/>
      <w:sz w:val="21"/>
      <w:szCs w:val="21"/>
    </w:rPr>
  </w:style>
  <w:style w:type="paragraph" w:styleId="Literaturverzeichnis">
    <w:name w:val="Bibliography"/>
    <w:basedOn w:val="Standard"/>
    <w:next w:val="Standard"/>
    <w:uiPriority w:val="37"/>
    <w:unhideWhenUsed/>
    <w:rsid w:val="009B3F52"/>
  </w:style>
  <w:style w:type="character" w:styleId="NichtaufgelsteErwhnung">
    <w:name w:val="Unresolved Mention"/>
    <w:basedOn w:val="Absatz-Standardschriftart"/>
    <w:uiPriority w:val="99"/>
    <w:semiHidden/>
    <w:unhideWhenUsed/>
    <w:rsid w:val="009B3F52"/>
    <w:rPr>
      <w:color w:val="605E5C"/>
      <w:shd w:val="clear" w:color="auto" w:fill="E1DFDD"/>
    </w:rPr>
  </w:style>
  <w:style w:type="paragraph" w:styleId="Index1">
    <w:name w:val="index 1"/>
    <w:basedOn w:val="Standard"/>
    <w:next w:val="Standard"/>
    <w:autoRedefine/>
    <w:uiPriority w:val="99"/>
    <w:unhideWhenUsed/>
    <w:rsid w:val="00396C6D"/>
    <w:pPr>
      <w:tabs>
        <w:tab w:val="right" w:pos="10024"/>
      </w:tabs>
      <w:ind w:left="220" w:hanging="220"/>
    </w:pPr>
    <w:rPr>
      <w:noProof/>
      <w:sz w:val="20"/>
      <w:szCs w:val="20"/>
      <w:lang w:val="en-US"/>
    </w:rPr>
  </w:style>
  <w:style w:type="paragraph" w:styleId="Index2">
    <w:name w:val="index 2"/>
    <w:basedOn w:val="Standard"/>
    <w:next w:val="Standard"/>
    <w:autoRedefine/>
    <w:uiPriority w:val="99"/>
    <w:unhideWhenUsed/>
    <w:rsid w:val="00F97137"/>
    <w:pPr>
      <w:ind w:left="440" w:hanging="220"/>
    </w:pPr>
    <w:rPr>
      <w:sz w:val="20"/>
      <w:szCs w:val="20"/>
    </w:rPr>
  </w:style>
  <w:style w:type="paragraph" w:styleId="Index3">
    <w:name w:val="index 3"/>
    <w:basedOn w:val="Standard"/>
    <w:next w:val="Standard"/>
    <w:autoRedefine/>
    <w:uiPriority w:val="99"/>
    <w:unhideWhenUsed/>
    <w:rsid w:val="00F97137"/>
    <w:pPr>
      <w:ind w:left="660" w:hanging="220"/>
    </w:pPr>
    <w:rPr>
      <w:sz w:val="20"/>
      <w:szCs w:val="20"/>
    </w:rPr>
  </w:style>
  <w:style w:type="paragraph" w:styleId="Index4">
    <w:name w:val="index 4"/>
    <w:basedOn w:val="Standard"/>
    <w:next w:val="Standard"/>
    <w:autoRedefine/>
    <w:uiPriority w:val="99"/>
    <w:unhideWhenUsed/>
    <w:rsid w:val="00F97137"/>
    <w:pPr>
      <w:ind w:left="880" w:hanging="220"/>
    </w:pPr>
    <w:rPr>
      <w:sz w:val="20"/>
      <w:szCs w:val="20"/>
    </w:rPr>
  </w:style>
  <w:style w:type="paragraph" w:styleId="Index5">
    <w:name w:val="index 5"/>
    <w:basedOn w:val="Standard"/>
    <w:next w:val="Standard"/>
    <w:autoRedefine/>
    <w:uiPriority w:val="99"/>
    <w:unhideWhenUsed/>
    <w:rsid w:val="00F97137"/>
    <w:pPr>
      <w:ind w:left="1100" w:hanging="220"/>
    </w:pPr>
    <w:rPr>
      <w:sz w:val="20"/>
      <w:szCs w:val="20"/>
    </w:rPr>
  </w:style>
  <w:style w:type="paragraph" w:styleId="Index6">
    <w:name w:val="index 6"/>
    <w:basedOn w:val="Standard"/>
    <w:next w:val="Standard"/>
    <w:autoRedefine/>
    <w:uiPriority w:val="99"/>
    <w:unhideWhenUsed/>
    <w:rsid w:val="00F97137"/>
    <w:pPr>
      <w:ind w:left="1320" w:hanging="220"/>
    </w:pPr>
    <w:rPr>
      <w:sz w:val="20"/>
      <w:szCs w:val="20"/>
    </w:rPr>
  </w:style>
  <w:style w:type="paragraph" w:styleId="Index7">
    <w:name w:val="index 7"/>
    <w:basedOn w:val="Standard"/>
    <w:next w:val="Standard"/>
    <w:autoRedefine/>
    <w:uiPriority w:val="99"/>
    <w:unhideWhenUsed/>
    <w:rsid w:val="00F97137"/>
    <w:pPr>
      <w:ind w:left="1540" w:hanging="220"/>
    </w:pPr>
    <w:rPr>
      <w:sz w:val="20"/>
      <w:szCs w:val="20"/>
    </w:rPr>
  </w:style>
  <w:style w:type="paragraph" w:styleId="Index8">
    <w:name w:val="index 8"/>
    <w:basedOn w:val="Standard"/>
    <w:next w:val="Standard"/>
    <w:autoRedefine/>
    <w:uiPriority w:val="99"/>
    <w:unhideWhenUsed/>
    <w:rsid w:val="00F97137"/>
    <w:pPr>
      <w:ind w:left="1760" w:hanging="220"/>
    </w:pPr>
    <w:rPr>
      <w:sz w:val="20"/>
      <w:szCs w:val="20"/>
    </w:rPr>
  </w:style>
  <w:style w:type="paragraph" w:styleId="Index9">
    <w:name w:val="index 9"/>
    <w:basedOn w:val="Standard"/>
    <w:next w:val="Standard"/>
    <w:autoRedefine/>
    <w:uiPriority w:val="99"/>
    <w:unhideWhenUsed/>
    <w:rsid w:val="00F97137"/>
    <w:pPr>
      <w:ind w:left="1980" w:hanging="220"/>
    </w:pPr>
    <w:rPr>
      <w:sz w:val="20"/>
      <w:szCs w:val="20"/>
    </w:rPr>
  </w:style>
  <w:style w:type="paragraph" w:styleId="Indexberschrift">
    <w:name w:val="index heading"/>
    <w:basedOn w:val="Standard"/>
    <w:next w:val="Index1"/>
    <w:uiPriority w:val="99"/>
    <w:unhideWhenUsed/>
    <w:rsid w:val="00F97137"/>
    <w:rPr>
      <w:sz w:val="20"/>
      <w:szCs w:val="20"/>
    </w:rPr>
  </w:style>
  <w:style w:type="paragraph" w:styleId="Funotentext">
    <w:name w:val="footnote text"/>
    <w:basedOn w:val="Standard"/>
    <w:link w:val="FunotentextZchn"/>
    <w:uiPriority w:val="99"/>
    <w:semiHidden/>
    <w:unhideWhenUsed/>
    <w:rsid w:val="00363194"/>
    <w:rPr>
      <w:sz w:val="20"/>
      <w:szCs w:val="20"/>
    </w:rPr>
  </w:style>
  <w:style w:type="character" w:customStyle="1" w:styleId="FunotentextZchn">
    <w:name w:val="Fußnotentext Zchn"/>
    <w:basedOn w:val="Absatz-Standardschriftart"/>
    <w:link w:val="Funotentext"/>
    <w:uiPriority w:val="99"/>
    <w:semiHidden/>
    <w:rsid w:val="00363194"/>
    <w:rPr>
      <w:rFonts w:eastAsiaTheme="minorEastAsia"/>
      <w:color w:val="082A75" w:themeColor="text2"/>
      <w:sz w:val="20"/>
      <w:szCs w:val="20"/>
    </w:rPr>
  </w:style>
  <w:style w:type="character" w:styleId="Funotenzeichen">
    <w:name w:val="footnote reference"/>
    <w:basedOn w:val="Absatz-Standardschriftart"/>
    <w:uiPriority w:val="99"/>
    <w:semiHidden/>
    <w:unhideWhenUsed/>
    <w:rsid w:val="00363194"/>
    <w:rPr>
      <w:vertAlign w:val="superscript"/>
    </w:rPr>
  </w:style>
  <w:style w:type="table" w:styleId="EinfacheTabelle3">
    <w:name w:val="Plain Table 3"/>
    <w:basedOn w:val="NormaleTabelle"/>
    <w:uiPriority w:val="43"/>
    <w:rsid w:val="001E7C54"/>
    <w:tblPr>
      <w:tblStyleRowBandSize w:val="1"/>
      <w:tblStyleColBandSize w:val="1"/>
    </w:tblPr>
    <w:tblStylePr w:type="firstRow">
      <w:rPr>
        <w:b/>
        <w:bCs/>
        <w:caps/>
      </w:rPr>
      <w:tblPr/>
      <w:tcPr>
        <w:tcBorders>
          <w:bottom w:val="single" w:sz="4" w:space="0" w:color="5951C8"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5951C8"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Verzeichnis3">
    <w:name w:val="toc 3"/>
    <w:basedOn w:val="Standard"/>
    <w:next w:val="Standard"/>
    <w:autoRedefine/>
    <w:uiPriority w:val="39"/>
    <w:unhideWhenUsed/>
    <w:rsid w:val="00C431BC"/>
    <w:pPr>
      <w:spacing w:after="100"/>
      <w:ind w:left="440"/>
    </w:pPr>
  </w:style>
  <w:style w:type="character" w:customStyle="1" w:styleId="hgkelc">
    <w:name w:val="hgkelc"/>
    <w:basedOn w:val="Absatz-Standardschriftart"/>
    <w:rsid w:val="00DC742D"/>
  </w:style>
  <w:style w:type="paragraph" w:styleId="HTMLVorformatiert">
    <w:name w:val="HTML Preformatted"/>
    <w:basedOn w:val="Standard"/>
    <w:link w:val="HTMLVorformatiertZchn"/>
    <w:uiPriority w:val="99"/>
    <w:unhideWhenUsed/>
    <w:rsid w:val="00850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lang w:eastAsia="de-DE"/>
    </w:rPr>
  </w:style>
  <w:style w:type="character" w:customStyle="1" w:styleId="HTMLVorformatiertZchn">
    <w:name w:val="HTML Vorformatiert Zchn"/>
    <w:basedOn w:val="Absatz-Standardschriftart"/>
    <w:link w:val="HTMLVorformatiert"/>
    <w:uiPriority w:val="99"/>
    <w:rsid w:val="00850816"/>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850816"/>
    <w:rPr>
      <w:rFonts w:ascii="Courier New" w:eastAsia="Times New Roman" w:hAnsi="Courier New" w:cs="Courier New"/>
      <w:sz w:val="20"/>
      <w:szCs w:val="20"/>
    </w:rPr>
  </w:style>
  <w:style w:type="character" w:styleId="Kommentarzeichen">
    <w:name w:val="annotation reference"/>
    <w:basedOn w:val="Absatz-Standardschriftart"/>
    <w:uiPriority w:val="99"/>
    <w:semiHidden/>
    <w:unhideWhenUsed/>
    <w:rsid w:val="00353C18"/>
    <w:rPr>
      <w:sz w:val="16"/>
      <w:szCs w:val="16"/>
    </w:rPr>
  </w:style>
  <w:style w:type="paragraph" w:styleId="Kommentartext">
    <w:name w:val="annotation text"/>
    <w:basedOn w:val="Standard"/>
    <w:link w:val="KommentartextZchn"/>
    <w:uiPriority w:val="99"/>
    <w:semiHidden/>
    <w:unhideWhenUsed/>
    <w:rsid w:val="00353C18"/>
    <w:rPr>
      <w:sz w:val="20"/>
      <w:szCs w:val="20"/>
    </w:rPr>
  </w:style>
  <w:style w:type="character" w:customStyle="1" w:styleId="KommentartextZchn">
    <w:name w:val="Kommentartext Zchn"/>
    <w:basedOn w:val="Absatz-Standardschriftart"/>
    <w:link w:val="Kommentartext"/>
    <w:uiPriority w:val="99"/>
    <w:semiHidden/>
    <w:rsid w:val="00353C18"/>
    <w:rPr>
      <w:rFonts w:eastAsiaTheme="minorEastAsia"/>
      <w:color w:val="082A75" w:themeColor="text2"/>
      <w:sz w:val="20"/>
      <w:szCs w:val="20"/>
    </w:rPr>
  </w:style>
  <w:style w:type="paragraph" w:styleId="Kommentarthema">
    <w:name w:val="annotation subject"/>
    <w:basedOn w:val="Kommentartext"/>
    <w:next w:val="Kommentartext"/>
    <w:link w:val="KommentarthemaZchn"/>
    <w:uiPriority w:val="99"/>
    <w:semiHidden/>
    <w:unhideWhenUsed/>
    <w:rsid w:val="00353C18"/>
    <w:rPr>
      <w:b/>
      <w:bCs/>
    </w:rPr>
  </w:style>
  <w:style w:type="character" w:customStyle="1" w:styleId="KommentarthemaZchn">
    <w:name w:val="Kommentarthema Zchn"/>
    <w:basedOn w:val="KommentartextZchn"/>
    <w:link w:val="Kommentarthema"/>
    <w:uiPriority w:val="99"/>
    <w:semiHidden/>
    <w:rsid w:val="00353C18"/>
    <w:rPr>
      <w:rFonts w:eastAsiaTheme="minorEastAsia"/>
      <w:b/>
      <w:bCs/>
      <w:color w:val="082A75" w:themeColor="text2"/>
      <w:sz w:val="20"/>
      <w:szCs w:val="20"/>
    </w:rPr>
  </w:style>
  <w:style w:type="character" w:styleId="Fett">
    <w:name w:val="Strong"/>
    <w:basedOn w:val="Absatz-Standardschriftart"/>
    <w:uiPriority w:val="22"/>
    <w:qFormat/>
    <w:rsid w:val="00D108AA"/>
    <w:rPr>
      <w:b/>
      <w:bCs/>
    </w:rPr>
  </w:style>
  <w:style w:type="paragraph" w:customStyle="1" w:styleId="maps-to-line">
    <w:name w:val="maps-to-line"/>
    <w:basedOn w:val="Standard"/>
    <w:rsid w:val="00C8148C"/>
    <w:pPr>
      <w:spacing w:before="100" w:beforeAutospacing="1" w:after="100" w:afterAutospacing="1"/>
    </w:pPr>
    <w:rPr>
      <w:rFonts w:ascii="Times New Roman" w:eastAsia="Times New Roman" w:hAnsi="Times New Roman" w:cs="Times New Roman"/>
      <w:color w:val="auto"/>
      <w:sz w:val="24"/>
      <w:szCs w:val="24"/>
      <w:lang w:eastAsia="de-DE"/>
    </w:rPr>
  </w:style>
  <w:style w:type="character" w:customStyle="1" w:styleId="hljs-attribute">
    <w:name w:val="hljs-attribute"/>
    <w:basedOn w:val="Absatz-Standardschriftart"/>
    <w:rsid w:val="00C8148C"/>
  </w:style>
  <w:style w:type="character" w:customStyle="1" w:styleId="hljs-number">
    <w:name w:val="hljs-number"/>
    <w:basedOn w:val="Absatz-Standardschriftart"/>
    <w:rsid w:val="00C8148C"/>
  </w:style>
  <w:style w:type="character" w:customStyle="1" w:styleId="hljs-literal">
    <w:name w:val="hljs-literal"/>
    <w:basedOn w:val="Absatz-Standardschriftart"/>
    <w:rsid w:val="00C8148C"/>
  </w:style>
  <w:style w:type="numbering" w:customStyle="1" w:styleId="Anhang">
    <w:name w:val="Anhang"/>
    <w:uiPriority w:val="99"/>
    <w:rsid w:val="00EB7113"/>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935170">
      <w:bodyDiv w:val="1"/>
      <w:marLeft w:val="0"/>
      <w:marRight w:val="0"/>
      <w:marTop w:val="0"/>
      <w:marBottom w:val="0"/>
      <w:divBdr>
        <w:top w:val="none" w:sz="0" w:space="0" w:color="auto"/>
        <w:left w:val="none" w:sz="0" w:space="0" w:color="auto"/>
        <w:bottom w:val="none" w:sz="0" w:space="0" w:color="auto"/>
        <w:right w:val="none" w:sz="0" w:space="0" w:color="auto"/>
      </w:divBdr>
    </w:div>
    <w:div w:id="194118215">
      <w:bodyDiv w:val="1"/>
      <w:marLeft w:val="0"/>
      <w:marRight w:val="0"/>
      <w:marTop w:val="0"/>
      <w:marBottom w:val="0"/>
      <w:divBdr>
        <w:top w:val="none" w:sz="0" w:space="0" w:color="auto"/>
        <w:left w:val="none" w:sz="0" w:space="0" w:color="auto"/>
        <w:bottom w:val="none" w:sz="0" w:space="0" w:color="auto"/>
        <w:right w:val="none" w:sz="0" w:space="0" w:color="auto"/>
      </w:divBdr>
    </w:div>
    <w:div w:id="226651347">
      <w:bodyDiv w:val="1"/>
      <w:marLeft w:val="0"/>
      <w:marRight w:val="0"/>
      <w:marTop w:val="0"/>
      <w:marBottom w:val="0"/>
      <w:divBdr>
        <w:top w:val="none" w:sz="0" w:space="0" w:color="auto"/>
        <w:left w:val="none" w:sz="0" w:space="0" w:color="auto"/>
        <w:bottom w:val="none" w:sz="0" w:space="0" w:color="auto"/>
        <w:right w:val="none" w:sz="0" w:space="0" w:color="auto"/>
      </w:divBdr>
      <w:divsChild>
        <w:div w:id="2068187414">
          <w:marLeft w:val="0"/>
          <w:marRight w:val="0"/>
          <w:marTop w:val="0"/>
          <w:marBottom w:val="0"/>
          <w:divBdr>
            <w:top w:val="none" w:sz="0" w:space="0" w:color="auto"/>
            <w:left w:val="none" w:sz="0" w:space="0" w:color="auto"/>
            <w:bottom w:val="none" w:sz="0" w:space="0" w:color="auto"/>
            <w:right w:val="none" w:sz="0" w:space="0" w:color="auto"/>
          </w:divBdr>
        </w:div>
      </w:divsChild>
    </w:div>
    <w:div w:id="398020014">
      <w:bodyDiv w:val="1"/>
      <w:marLeft w:val="0"/>
      <w:marRight w:val="0"/>
      <w:marTop w:val="0"/>
      <w:marBottom w:val="0"/>
      <w:divBdr>
        <w:top w:val="none" w:sz="0" w:space="0" w:color="auto"/>
        <w:left w:val="none" w:sz="0" w:space="0" w:color="auto"/>
        <w:bottom w:val="none" w:sz="0" w:space="0" w:color="auto"/>
        <w:right w:val="none" w:sz="0" w:space="0" w:color="auto"/>
      </w:divBdr>
    </w:div>
    <w:div w:id="436288372">
      <w:bodyDiv w:val="1"/>
      <w:marLeft w:val="0"/>
      <w:marRight w:val="0"/>
      <w:marTop w:val="0"/>
      <w:marBottom w:val="0"/>
      <w:divBdr>
        <w:top w:val="none" w:sz="0" w:space="0" w:color="auto"/>
        <w:left w:val="none" w:sz="0" w:space="0" w:color="auto"/>
        <w:bottom w:val="none" w:sz="0" w:space="0" w:color="auto"/>
        <w:right w:val="none" w:sz="0" w:space="0" w:color="auto"/>
      </w:divBdr>
    </w:div>
    <w:div w:id="443622855">
      <w:bodyDiv w:val="1"/>
      <w:marLeft w:val="0"/>
      <w:marRight w:val="0"/>
      <w:marTop w:val="0"/>
      <w:marBottom w:val="0"/>
      <w:divBdr>
        <w:top w:val="none" w:sz="0" w:space="0" w:color="auto"/>
        <w:left w:val="none" w:sz="0" w:space="0" w:color="auto"/>
        <w:bottom w:val="none" w:sz="0" w:space="0" w:color="auto"/>
        <w:right w:val="none" w:sz="0" w:space="0" w:color="auto"/>
      </w:divBdr>
    </w:div>
    <w:div w:id="468868151">
      <w:bodyDiv w:val="1"/>
      <w:marLeft w:val="0"/>
      <w:marRight w:val="0"/>
      <w:marTop w:val="0"/>
      <w:marBottom w:val="0"/>
      <w:divBdr>
        <w:top w:val="none" w:sz="0" w:space="0" w:color="auto"/>
        <w:left w:val="none" w:sz="0" w:space="0" w:color="auto"/>
        <w:bottom w:val="none" w:sz="0" w:space="0" w:color="auto"/>
        <w:right w:val="none" w:sz="0" w:space="0" w:color="auto"/>
      </w:divBdr>
      <w:divsChild>
        <w:div w:id="846139717">
          <w:marLeft w:val="0"/>
          <w:marRight w:val="0"/>
          <w:marTop w:val="0"/>
          <w:marBottom w:val="0"/>
          <w:divBdr>
            <w:top w:val="none" w:sz="0" w:space="0" w:color="auto"/>
            <w:left w:val="none" w:sz="0" w:space="0" w:color="auto"/>
            <w:bottom w:val="none" w:sz="0" w:space="0" w:color="auto"/>
            <w:right w:val="none" w:sz="0" w:space="0" w:color="auto"/>
          </w:divBdr>
        </w:div>
      </w:divsChild>
    </w:div>
    <w:div w:id="476648654">
      <w:bodyDiv w:val="1"/>
      <w:marLeft w:val="0"/>
      <w:marRight w:val="0"/>
      <w:marTop w:val="0"/>
      <w:marBottom w:val="0"/>
      <w:divBdr>
        <w:top w:val="none" w:sz="0" w:space="0" w:color="auto"/>
        <w:left w:val="none" w:sz="0" w:space="0" w:color="auto"/>
        <w:bottom w:val="none" w:sz="0" w:space="0" w:color="auto"/>
        <w:right w:val="none" w:sz="0" w:space="0" w:color="auto"/>
      </w:divBdr>
    </w:div>
    <w:div w:id="492457695">
      <w:bodyDiv w:val="1"/>
      <w:marLeft w:val="0"/>
      <w:marRight w:val="0"/>
      <w:marTop w:val="0"/>
      <w:marBottom w:val="0"/>
      <w:divBdr>
        <w:top w:val="none" w:sz="0" w:space="0" w:color="auto"/>
        <w:left w:val="none" w:sz="0" w:space="0" w:color="auto"/>
        <w:bottom w:val="none" w:sz="0" w:space="0" w:color="auto"/>
        <w:right w:val="none" w:sz="0" w:space="0" w:color="auto"/>
      </w:divBdr>
    </w:div>
    <w:div w:id="493645060">
      <w:bodyDiv w:val="1"/>
      <w:marLeft w:val="0"/>
      <w:marRight w:val="0"/>
      <w:marTop w:val="0"/>
      <w:marBottom w:val="0"/>
      <w:divBdr>
        <w:top w:val="none" w:sz="0" w:space="0" w:color="auto"/>
        <w:left w:val="none" w:sz="0" w:space="0" w:color="auto"/>
        <w:bottom w:val="none" w:sz="0" w:space="0" w:color="auto"/>
        <w:right w:val="none" w:sz="0" w:space="0" w:color="auto"/>
      </w:divBdr>
    </w:div>
    <w:div w:id="570164985">
      <w:bodyDiv w:val="1"/>
      <w:marLeft w:val="0"/>
      <w:marRight w:val="0"/>
      <w:marTop w:val="0"/>
      <w:marBottom w:val="0"/>
      <w:divBdr>
        <w:top w:val="none" w:sz="0" w:space="0" w:color="auto"/>
        <w:left w:val="none" w:sz="0" w:space="0" w:color="auto"/>
        <w:bottom w:val="none" w:sz="0" w:space="0" w:color="auto"/>
        <w:right w:val="none" w:sz="0" w:space="0" w:color="auto"/>
      </w:divBdr>
    </w:div>
    <w:div w:id="681587528">
      <w:bodyDiv w:val="1"/>
      <w:marLeft w:val="0"/>
      <w:marRight w:val="0"/>
      <w:marTop w:val="0"/>
      <w:marBottom w:val="0"/>
      <w:divBdr>
        <w:top w:val="none" w:sz="0" w:space="0" w:color="auto"/>
        <w:left w:val="none" w:sz="0" w:space="0" w:color="auto"/>
        <w:bottom w:val="none" w:sz="0" w:space="0" w:color="auto"/>
        <w:right w:val="none" w:sz="0" w:space="0" w:color="auto"/>
      </w:divBdr>
    </w:div>
    <w:div w:id="766926594">
      <w:bodyDiv w:val="1"/>
      <w:marLeft w:val="0"/>
      <w:marRight w:val="0"/>
      <w:marTop w:val="0"/>
      <w:marBottom w:val="0"/>
      <w:divBdr>
        <w:top w:val="none" w:sz="0" w:space="0" w:color="auto"/>
        <w:left w:val="none" w:sz="0" w:space="0" w:color="auto"/>
        <w:bottom w:val="none" w:sz="0" w:space="0" w:color="auto"/>
        <w:right w:val="none" w:sz="0" w:space="0" w:color="auto"/>
      </w:divBdr>
      <w:divsChild>
        <w:div w:id="1696420434">
          <w:marLeft w:val="0"/>
          <w:marRight w:val="0"/>
          <w:marTop w:val="0"/>
          <w:marBottom w:val="0"/>
          <w:divBdr>
            <w:top w:val="none" w:sz="0" w:space="0" w:color="auto"/>
            <w:left w:val="none" w:sz="0" w:space="0" w:color="auto"/>
            <w:bottom w:val="none" w:sz="0" w:space="0" w:color="auto"/>
            <w:right w:val="none" w:sz="0" w:space="0" w:color="auto"/>
          </w:divBdr>
        </w:div>
      </w:divsChild>
    </w:div>
    <w:div w:id="847210254">
      <w:bodyDiv w:val="1"/>
      <w:marLeft w:val="0"/>
      <w:marRight w:val="0"/>
      <w:marTop w:val="0"/>
      <w:marBottom w:val="0"/>
      <w:divBdr>
        <w:top w:val="none" w:sz="0" w:space="0" w:color="auto"/>
        <w:left w:val="none" w:sz="0" w:space="0" w:color="auto"/>
        <w:bottom w:val="none" w:sz="0" w:space="0" w:color="auto"/>
        <w:right w:val="none" w:sz="0" w:space="0" w:color="auto"/>
      </w:divBdr>
    </w:div>
    <w:div w:id="915820195">
      <w:bodyDiv w:val="1"/>
      <w:marLeft w:val="0"/>
      <w:marRight w:val="0"/>
      <w:marTop w:val="0"/>
      <w:marBottom w:val="0"/>
      <w:divBdr>
        <w:top w:val="none" w:sz="0" w:space="0" w:color="auto"/>
        <w:left w:val="none" w:sz="0" w:space="0" w:color="auto"/>
        <w:bottom w:val="none" w:sz="0" w:space="0" w:color="auto"/>
        <w:right w:val="none" w:sz="0" w:space="0" w:color="auto"/>
      </w:divBdr>
    </w:div>
    <w:div w:id="941883746">
      <w:bodyDiv w:val="1"/>
      <w:marLeft w:val="0"/>
      <w:marRight w:val="0"/>
      <w:marTop w:val="0"/>
      <w:marBottom w:val="0"/>
      <w:divBdr>
        <w:top w:val="none" w:sz="0" w:space="0" w:color="auto"/>
        <w:left w:val="none" w:sz="0" w:space="0" w:color="auto"/>
        <w:bottom w:val="none" w:sz="0" w:space="0" w:color="auto"/>
        <w:right w:val="none" w:sz="0" w:space="0" w:color="auto"/>
      </w:divBdr>
    </w:div>
    <w:div w:id="976373132">
      <w:bodyDiv w:val="1"/>
      <w:marLeft w:val="0"/>
      <w:marRight w:val="0"/>
      <w:marTop w:val="0"/>
      <w:marBottom w:val="0"/>
      <w:divBdr>
        <w:top w:val="none" w:sz="0" w:space="0" w:color="auto"/>
        <w:left w:val="none" w:sz="0" w:space="0" w:color="auto"/>
        <w:bottom w:val="none" w:sz="0" w:space="0" w:color="auto"/>
        <w:right w:val="none" w:sz="0" w:space="0" w:color="auto"/>
      </w:divBdr>
    </w:div>
    <w:div w:id="1050032958">
      <w:bodyDiv w:val="1"/>
      <w:marLeft w:val="0"/>
      <w:marRight w:val="0"/>
      <w:marTop w:val="0"/>
      <w:marBottom w:val="0"/>
      <w:divBdr>
        <w:top w:val="none" w:sz="0" w:space="0" w:color="auto"/>
        <w:left w:val="none" w:sz="0" w:space="0" w:color="auto"/>
        <w:bottom w:val="none" w:sz="0" w:space="0" w:color="auto"/>
        <w:right w:val="none" w:sz="0" w:space="0" w:color="auto"/>
      </w:divBdr>
      <w:divsChild>
        <w:div w:id="1018197479">
          <w:marLeft w:val="0"/>
          <w:marRight w:val="0"/>
          <w:marTop w:val="0"/>
          <w:marBottom w:val="0"/>
          <w:divBdr>
            <w:top w:val="none" w:sz="0" w:space="0" w:color="auto"/>
            <w:left w:val="none" w:sz="0" w:space="0" w:color="auto"/>
            <w:bottom w:val="none" w:sz="0" w:space="0" w:color="auto"/>
            <w:right w:val="none" w:sz="0" w:space="0" w:color="auto"/>
          </w:divBdr>
        </w:div>
      </w:divsChild>
    </w:div>
    <w:div w:id="1078482028">
      <w:bodyDiv w:val="1"/>
      <w:marLeft w:val="0"/>
      <w:marRight w:val="0"/>
      <w:marTop w:val="0"/>
      <w:marBottom w:val="0"/>
      <w:divBdr>
        <w:top w:val="none" w:sz="0" w:space="0" w:color="auto"/>
        <w:left w:val="none" w:sz="0" w:space="0" w:color="auto"/>
        <w:bottom w:val="none" w:sz="0" w:space="0" w:color="auto"/>
        <w:right w:val="none" w:sz="0" w:space="0" w:color="auto"/>
      </w:divBdr>
    </w:div>
    <w:div w:id="1145777922">
      <w:bodyDiv w:val="1"/>
      <w:marLeft w:val="0"/>
      <w:marRight w:val="0"/>
      <w:marTop w:val="0"/>
      <w:marBottom w:val="0"/>
      <w:divBdr>
        <w:top w:val="none" w:sz="0" w:space="0" w:color="auto"/>
        <w:left w:val="none" w:sz="0" w:space="0" w:color="auto"/>
        <w:bottom w:val="none" w:sz="0" w:space="0" w:color="auto"/>
        <w:right w:val="none" w:sz="0" w:space="0" w:color="auto"/>
      </w:divBdr>
    </w:div>
    <w:div w:id="1251353795">
      <w:bodyDiv w:val="1"/>
      <w:marLeft w:val="0"/>
      <w:marRight w:val="0"/>
      <w:marTop w:val="0"/>
      <w:marBottom w:val="0"/>
      <w:divBdr>
        <w:top w:val="none" w:sz="0" w:space="0" w:color="auto"/>
        <w:left w:val="none" w:sz="0" w:space="0" w:color="auto"/>
        <w:bottom w:val="none" w:sz="0" w:space="0" w:color="auto"/>
        <w:right w:val="none" w:sz="0" w:space="0" w:color="auto"/>
      </w:divBdr>
    </w:div>
    <w:div w:id="1678460287">
      <w:bodyDiv w:val="1"/>
      <w:marLeft w:val="0"/>
      <w:marRight w:val="0"/>
      <w:marTop w:val="0"/>
      <w:marBottom w:val="0"/>
      <w:divBdr>
        <w:top w:val="none" w:sz="0" w:space="0" w:color="auto"/>
        <w:left w:val="none" w:sz="0" w:space="0" w:color="auto"/>
        <w:bottom w:val="none" w:sz="0" w:space="0" w:color="auto"/>
        <w:right w:val="none" w:sz="0" w:space="0" w:color="auto"/>
      </w:divBdr>
    </w:div>
    <w:div w:id="1717044604">
      <w:bodyDiv w:val="1"/>
      <w:marLeft w:val="0"/>
      <w:marRight w:val="0"/>
      <w:marTop w:val="0"/>
      <w:marBottom w:val="0"/>
      <w:divBdr>
        <w:top w:val="none" w:sz="0" w:space="0" w:color="auto"/>
        <w:left w:val="none" w:sz="0" w:space="0" w:color="auto"/>
        <w:bottom w:val="none" w:sz="0" w:space="0" w:color="auto"/>
        <w:right w:val="none" w:sz="0" w:space="0" w:color="auto"/>
      </w:divBdr>
      <w:divsChild>
        <w:div w:id="253710177">
          <w:marLeft w:val="0"/>
          <w:marRight w:val="0"/>
          <w:marTop w:val="0"/>
          <w:marBottom w:val="0"/>
          <w:divBdr>
            <w:top w:val="none" w:sz="0" w:space="0" w:color="auto"/>
            <w:left w:val="none" w:sz="0" w:space="0" w:color="auto"/>
            <w:bottom w:val="none" w:sz="0" w:space="0" w:color="auto"/>
            <w:right w:val="none" w:sz="0" w:space="0" w:color="auto"/>
          </w:divBdr>
        </w:div>
      </w:divsChild>
    </w:div>
    <w:div w:id="1724790386">
      <w:bodyDiv w:val="1"/>
      <w:marLeft w:val="0"/>
      <w:marRight w:val="0"/>
      <w:marTop w:val="0"/>
      <w:marBottom w:val="0"/>
      <w:divBdr>
        <w:top w:val="none" w:sz="0" w:space="0" w:color="auto"/>
        <w:left w:val="none" w:sz="0" w:space="0" w:color="auto"/>
        <w:bottom w:val="none" w:sz="0" w:space="0" w:color="auto"/>
        <w:right w:val="none" w:sz="0" w:space="0" w:color="auto"/>
      </w:divBdr>
      <w:divsChild>
        <w:div w:id="668754076">
          <w:marLeft w:val="0"/>
          <w:marRight w:val="0"/>
          <w:marTop w:val="0"/>
          <w:marBottom w:val="0"/>
          <w:divBdr>
            <w:top w:val="none" w:sz="0" w:space="0" w:color="auto"/>
            <w:left w:val="none" w:sz="0" w:space="0" w:color="auto"/>
            <w:bottom w:val="none" w:sz="0" w:space="0" w:color="auto"/>
            <w:right w:val="none" w:sz="0" w:space="0" w:color="auto"/>
          </w:divBdr>
        </w:div>
      </w:divsChild>
    </w:div>
    <w:div w:id="1834837449">
      <w:bodyDiv w:val="1"/>
      <w:marLeft w:val="0"/>
      <w:marRight w:val="0"/>
      <w:marTop w:val="0"/>
      <w:marBottom w:val="0"/>
      <w:divBdr>
        <w:top w:val="none" w:sz="0" w:space="0" w:color="auto"/>
        <w:left w:val="none" w:sz="0" w:space="0" w:color="auto"/>
        <w:bottom w:val="none" w:sz="0" w:space="0" w:color="auto"/>
        <w:right w:val="none" w:sz="0" w:space="0" w:color="auto"/>
      </w:divBdr>
    </w:div>
    <w:div w:id="1919516153">
      <w:bodyDiv w:val="1"/>
      <w:marLeft w:val="0"/>
      <w:marRight w:val="0"/>
      <w:marTop w:val="0"/>
      <w:marBottom w:val="0"/>
      <w:divBdr>
        <w:top w:val="none" w:sz="0" w:space="0" w:color="auto"/>
        <w:left w:val="none" w:sz="0" w:space="0" w:color="auto"/>
        <w:bottom w:val="none" w:sz="0" w:space="0" w:color="auto"/>
        <w:right w:val="none" w:sz="0" w:space="0" w:color="auto"/>
      </w:divBdr>
    </w:div>
    <w:div w:id="2092726744">
      <w:bodyDiv w:val="1"/>
      <w:marLeft w:val="0"/>
      <w:marRight w:val="0"/>
      <w:marTop w:val="0"/>
      <w:marBottom w:val="0"/>
      <w:divBdr>
        <w:top w:val="none" w:sz="0" w:space="0" w:color="auto"/>
        <w:left w:val="none" w:sz="0" w:space="0" w:color="auto"/>
        <w:bottom w:val="none" w:sz="0" w:space="0" w:color="auto"/>
        <w:right w:val="none" w:sz="0" w:space="0" w:color="auto"/>
      </w:divBdr>
    </w:div>
    <w:div w:id="2120180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diagramData" Target="diagrams/data1.xml"/><Relationship Id="rId26" Type="http://schemas.openxmlformats.org/officeDocument/2006/relationships/hyperlink" Target="https://raw.githubusercontent.com/node-red/linux-installers/master/deb/update-nodejs-and-nodered" TargetMode="External"/><Relationship Id="rId3" Type="http://schemas.openxmlformats.org/officeDocument/2006/relationships/styles" Target="styles.xml"/><Relationship Id="rId21" Type="http://schemas.openxmlformats.org/officeDocument/2006/relationships/diagramColors" Target="diagrams/colors1.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6.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diagramQuickStyle" Target="diagrams/quickStyle1.xm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file:///C:\Users\danie\Documents\Gesch&#228;ftlich\Umschlung\Projekte\2024-11-22-Stefanski_Projektkompetenz.docx" TargetMode="Externa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microsoft.com/office/2007/relationships/diagramDrawing" Target="diagrams/drawing1.xml"/><Relationship Id="rId27" Type="http://schemas.openxmlformats.org/officeDocument/2006/relationships/hyperlink" Target="http://www.airspayce.com/mikem/bcm2835/bcm2835-1.75.tar.gz"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aron\AppData\Roaming\Microsoft\Templates\Bericht%20.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0CD1878-7256-4120-B034-F8894EC1C193}" type="doc">
      <dgm:prSet loTypeId="urn:microsoft.com/office/officeart/2005/8/layout/cycle8" loCatId="cycle" qsTypeId="urn:microsoft.com/office/officeart/2005/8/quickstyle/3d1" qsCatId="3D" csTypeId="urn:microsoft.com/office/officeart/2005/8/colors/accent1_2" csCatId="accent1" phldr="1"/>
      <dgm:spPr/>
    </dgm:pt>
    <dgm:pt modelId="{A78BA9F5-F444-4914-A8DE-19FDE40AF5D4}">
      <dgm:prSet phldrT="[Text]"/>
      <dgm:spPr>
        <a:solidFill>
          <a:srgbClr val="92D050"/>
        </a:solidFill>
      </dgm:spPr>
      <dgm:t>
        <a:bodyPr/>
        <a:lstStyle/>
        <a:p>
          <a:pPr algn="ctr"/>
          <a:r>
            <a:rPr lang="de-DE">
              <a:solidFill>
                <a:sysClr val="windowText" lastClr="000000"/>
              </a:solidFill>
            </a:rPr>
            <a:t>Umsetung</a:t>
          </a:r>
        </a:p>
      </dgm:t>
    </dgm:pt>
    <dgm:pt modelId="{0B1BD5C9-4B2E-419C-A6BB-D72D7302EF77}" type="parTrans" cxnId="{ADCB7A1E-BFE7-4F7D-869B-53B464ADCDBF}">
      <dgm:prSet/>
      <dgm:spPr/>
      <dgm:t>
        <a:bodyPr/>
        <a:lstStyle/>
        <a:p>
          <a:pPr algn="ctr"/>
          <a:endParaRPr lang="de-DE"/>
        </a:p>
      </dgm:t>
    </dgm:pt>
    <dgm:pt modelId="{83655613-3569-47A2-8844-116F5B442BA6}" type="sibTrans" cxnId="{ADCB7A1E-BFE7-4F7D-869B-53B464ADCDBF}">
      <dgm:prSet/>
      <dgm:spPr/>
      <dgm:t>
        <a:bodyPr/>
        <a:lstStyle/>
        <a:p>
          <a:pPr algn="ctr"/>
          <a:endParaRPr lang="de-DE"/>
        </a:p>
      </dgm:t>
    </dgm:pt>
    <dgm:pt modelId="{80EC21F2-146F-46DD-8F5A-72E80FF60E5F}">
      <dgm:prSet phldrT="[Text]"/>
      <dgm:spPr>
        <a:solidFill>
          <a:srgbClr val="FFFF00"/>
        </a:solidFill>
      </dgm:spPr>
      <dgm:t>
        <a:bodyPr/>
        <a:lstStyle/>
        <a:p>
          <a:pPr algn="ctr"/>
          <a:r>
            <a:rPr lang="de-DE">
              <a:solidFill>
                <a:sysClr val="windowText" lastClr="000000"/>
              </a:solidFill>
            </a:rPr>
            <a:t>Re-Evaluation</a:t>
          </a:r>
        </a:p>
      </dgm:t>
    </dgm:pt>
    <dgm:pt modelId="{B5D8753C-4820-4317-8696-2661BF86A5E1}" type="parTrans" cxnId="{93A59B59-AB34-4B95-9026-59C7145B56BD}">
      <dgm:prSet/>
      <dgm:spPr/>
      <dgm:t>
        <a:bodyPr/>
        <a:lstStyle/>
        <a:p>
          <a:pPr algn="ctr"/>
          <a:endParaRPr lang="de-DE"/>
        </a:p>
      </dgm:t>
    </dgm:pt>
    <dgm:pt modelId="{1D25D92D-3EBB-46C6-9F5F-41A8ACE3854C}" type="sibTrans" cxnId="{93A59B59-AB34-4B95-9026-59C7145B56BD}">
      <dgm:prSet/>
      <dgm:spPr/>
      <dgm:t>
        <a:bodyPr/>
        <a:lstStyle/>
        <a:p>
          <a:pPr algn="ctr"/>
          <a:endParaRPr lang="de-DE"/>
        </a:p>
      </dgm:t>
    </dgm:pt>
    <dgm:pt modelId="{58791241-0576-471C-AEA2-6174E9AC00AF}">
      <dgm:prSet phldrT="[Text]"/>
      <dgm:spPr>
        <a:solidFill>
          <a:srgbClr val="00B0F0"/>
        </a:solidFill>
      </dgm:spPr>
      <dgm:t>
        <a:bodyPr/>
        <a:lstStyle/>
        <a:p>
          <a:pPr algn="ctr"/>
          <a:r>
            <a:rPr lang="de-DE">
              <a:solidFill>
                <a:sysClr val="windowText" lastClr="000000"/>
              </a:solidFill>
            </a:rPr>
            <a:t>Abgleich mit Kundenwunsch</a:t>
          </a:r>
        </a:p>
      </dgm:t>
    </dgm:pt>
    <dgm:pt modelId="{54D9C8C2-47DD-4C1C-A49C-47AFEAEFF2FB}" type="parTrans" cxnId="{9E4DCF4B-A809-47C5-9190-1EC9233EECD3}">
      <dgm:prSet/>
      <dgm:spPr/>
      <dgm:t>
        <a:bodyPr/>
        <a:lstStyle/>
        <a:p>
          <a:pPr algn="ctr"/>
          <a:endParaRPr lang="de-DE"/>
        </a:p>
      </dgm:t>
    </dgm:pt>
    <dgm:pt modelId="{CD1FF919-8627-4ECD-8905-AED8D75A8D64}" type="sibTrans" cxnId="{9E4DCF4B-A809-47C5-9190-1EC9233EECD3}">
      <dgm:prSet/>
      <dgm:spPr/>
      <dgm:t>
        <a:bodyPr/>
        <a:lstStyle/>
        <a:p>
          <a:pPr algn="ctr"/>
          <a:endParaRPr lang="de-DE"/>
        </a:p>
      </dgm:t>
    </dgm:pt>
    <dgm:pt modelId="{B889D038-4BB5-4AC6-82DA-3B869F5F13F2}" type="pres">
      <dgm:prSet presAssocID="{50CD1878-7256-4120-B034-F8894EC1C193}" presName="compositeShape" presStyleCnt="0">
        <dgm:presLayoutVars>
          <dgm:chMax val="7"/>
          <dgm:dir/>
          <dgm:resizeHandles val="exact"/>
        </dgm:presLayoutVars>
      </dgm:prSet>
      <dgm:spPr/>
    </dgm:pt>
    <dgm:pt modelId="{443D0BE0-CA47-44E3-8EEE-9130BDFEF103}" type="pres">
      <dgm:prSet presAssocID="{50CD1878-7256-4120-B034-F8894EC1C193}" presName="wedge1" presStyleLbl="node1" presStyleIdx="0" presStyleCnt="3" custLinFactNeighborX="-546"/>
      <dgm:spPr/>
    </dgm:pt>
    <dgm:pt modelId="{7CC4EC7F-F578-4E15-AA1D-53DDBAFEBFEF}" type="pres">
      <dgm:prSet presAssocID="{50CD1878-7256-4120-B034-F8894EC1C193}" presName="dummy1a" presStyleCnt="0"/>
      <dgm:spPr/>
    </dgm:pt>
    <dgm:pt modelId="{C3405E83-A090-49C3-9287-88D0511A656A}" type="pres">
      <dgm:prSet presAssocID="{50CD1878-7256-4120-B034-F8894EC1C193}" presName="dummy1b" presStyleCnt="0"/>
      <dgm:spPr/>
    </dgm:pt>
    <dgm:pt modelId="{4357C27C-081B-47F3-ADC9-C618834F1544}" type="pres">
      <dgm:prSet presAssocID="{50CD1878-7256-4120-B034-F8894EC1C193}" presName="wedge1Tx" presStyleLbl="node1" presStyleIdx="0" presStyleCnt="3">
        <dgm:presLayoutVars>
          <dgm:chMax val="0"/>
          <dgm:chPref val="0"/>
          <dgm:bulletEnabled val="1"/>
        </dgm:presLayoutVars>
      </dgm:prSet>
      <dgm:spPr/>
    </dgm:pt>
    <dgm:pt modelId="{2D1510C5-0485-4941-B85D-009948B4F47D}" type="pres">
      <dgm:prSet presAssocID="{50CD1878-7256-4120-B034-F8894EC1C193}" presName="wedge2" presStyleLbl="node1" presStyleIdx="1" presStyleCnt="3"/>
      <dgm:spPr/>
    </dgm:pt>
    <dgm:pt modelId="{AFCB9E10-CA10-45AF-A7EA-B26FD2A0EB33}" type="pres">
      <dgm:prSet presAssocID="{50CD1878-7256-4120-B034-F8894EC1C193}" presName="dummy2a" presStyleCnt="0"/>
      <dgm:spPr/>
    </dgm:pt>
    <dgm:pt modelId="{6EC929DE-E2AD-4959-BB2E-8A8370E40BE3}" type="pres">
      <dgm:prSet presAssocID="{50CD1878-7256-4120-B034-F8894EC1C193}" presName="dummy2b" presStyleCnt="0"/>
      <dgm:spPr/>
    </dgm:pt>
    <dgm:pt modelId="{43D08615-A80F-4468-8D17-1B0BDA286590}" type="pres">
      <dgm:prSet presAssocID="{50CD1878-7256-4120-B034-F8894EC1C193}" presName="wedge2Tx" presStyleLbl="node1" presStyleIdx="1" presStyleCnt="3">
        <dgm:presLayoutVars>
          <dgm:chMax val="0"/>
          <dgm:chPref val="0"/>
          <dgm:bulletEnabled val="1"/>
        </dgm:presLayoutVars>
      </dgm:prSet>
      <dgm:spPr/>
    </dgm:pt>
    <dgm:pt modelId="{DD7055A7-5E5A-4776-B569-34EC297EA41D}" type="pres">
      <dgm:prSet presAssocID="{50CD1878-7256-4120-B034-F8894EC1C193}" presName="wedge3" presStyleLbl="node1" presStyleIdx="2" presStyleCnt="3"/>
      <dgm:spPr/>
    </dgm:pt>
    <dgm:pt modelId="{5BDD0CEB-CD0D-4739-8A55-E4720CDB3B20}" type="pres">
      <dgm:prSet presAssocID="{50CD1878-7256-4120-B034-F8894EC1C193}" presName="dummy3a" presStyleCnt="0"/>
      <dgm:spPr/>
    </dgm:pt>
    <dgm:pt modelId="{D3420BA7-6BEB-4F29-A5E7-4269ACEE8520}" type="pres">
      <dgm:prSet presAssocID="{50CD1878-7256-4120-B034-F8894EC1C193}" presName="dummy3b" presStyleCnt="0"/>
      <dgm:spPr/>
    </dgm:pt>
    <dgm:pt modelId="{96C87FF4-58EE-4B92-8798-45A12E706E27}" type="pres">
      <dgm:prSet presAssocID="{50CD1878-7256-4120-B034-F8894EC1C193}" presName="wedge3Tx" presStyleLbl="node1" presStyleIdx="2" presStyleCnt="3">
        <dgm:presLayoutVars>
          <dgm:chMax val="0"/>
          <dgm:chPref val="0"/>
          <dgm:bulletEnabled val="1"/>
        </dgm:presLayoutVars>
      </dgm:prSet>
      <dgm:spPr/>
    </dgm:pt>
    <dgm:pt modelId="{F0CDA187-72B0-4485-8C38-C6755B6130C0}" type="pres">
      <dgm:prSet presAssocID="{83655613-3569-47A2-8844-116F5B442BA6}" presName="arrowWedge1" presStyleLbl="fgSibTrans2D1" presStyleIdx="0" presStyleCnt="3"/>
      <dgm:spPr/>
    </dgm:pt>
    <dgm:pt modelId="{E5F3F12D-D97A-46F4-BEAD-754445F736BB}" type="pres">
      <dgm:prSet presAssocID="{1D25D92D-3EBB-46C6-9F5F-41A8ACE3854C}" presName="arrowWedge2" presStyleLbl="fgSibTrans2D1" presStyleIdx="1" presStyleCnt="3"/>
      <dgm:spPr/>
    </dgm:pt>
    <dgm:pt modelId="{1BCE2526-47DB-4B85-96C5-BC53E2F0F14B}" type="pres">
      <dgm:prSet presAssocID="{CD1FF919-8627-4ECD-8905-AED8D75A8D64}" presName="arrowWedge3" presStyleLbl="fgSibTrans2D1" presStyleIdx="2" presStyleCnt="3"/>
      <dgm:spPr/>
    </dgm:pt>
  </dgm:ptLst>
  <dgm:cxnLst>
    <dgm:cxn modelId="{E4900B15-AD14-4C61-B956-9813E3143C95}" type="presOf" srcId="{58791241-0576-471C-AEA2-6174E9AC00AF}" destId="{96C87FF4-58EE-4B92-8798-45A12E706E27}" srcOrd="1" destOrd="0" presId="urn:microsoft.com/office/officeart/2005/8/layout/cycle8"/>
    <dgm:cxn modelId="{ADCB7A1E-BFE7-4F7D-869B-53B464ADCDBF}" srcId="{50CD1878-7256-4120-B034-F8894EC1C193}" destId="{A78BA9F5-F444-4914-A8DE-19FDE40AF5D4}" srcOrd="0" destOrd="0" parTransId="{0B1BD5C9-4B2E-419C-A6BB-D72D7302EF77}" sibTransId="{83655613-3569-47A2-8844-116F5B442BA6}"/>
    <dgm:cxn modelId="{9E4DCF4B-A809-47C5-9190-1EC9233EECD3}" srcId="{50CD1878-7256-4120-B034-F8894EC1C193}" destId="{58791241-0576-471C-AEA2-6174E9AC00AF}" srcOrd="2" destOrd="0" parTransId="{54D9C8C2-47DD-4C1C-A49C-47AFEAEFF2FB}" sibTransId="{CD1FF919-8627-4ECD-8905-AED8D75A8D64}"/>
    <dgm:cxn modelId="{3722C550-0FFE-4349-94F1-7526419F83FF}" type="presOf" srcId="{50CD1878-7256-4120-B034-F8894EC1C193}" destId="{B889D038-4BB5-4AC6-82DA-3B869F5F13F2}" srcOrd="0" destOrd="0" presId="urn:microsoft.com/office/officeart/2005/8/layout/cycle8"/>
    <dgm:cxn modelId="{93A59B59-AB34-4B95-9026-59C7145B56BD}" srcId="{50CD1878-7256-4120-B034-F8894EC1C193}" destId="{80EC21F2-146F-46DD-8F5A-72E80FF60E5F}" srcOrd="1" destOrd="0" parTransId="{B5D8753C-4820-4317-8696-2661BF86A5E1}" sibTransId="{1D25D92D-3EBB-46C6-9F5F-41A8ACE3854C}"/>
    <dgm:cxn modelId="{A7F7AF81-D437-419D-8BC2-1D539E587C2C}" type="presOf" srcId="{80EC21F2-146F-46DD-8F5A-72E80FF60E5F}" destId="{43D08615-A80F-4468-8D17-1B0BDA286590}" srcOrd="1" destOrd="0" presId="urn:microsoft.com/office/officeart/2005/8/layout/cycle8"/>
    <dgm:cxn modelId="{FD8B858A-D5F2-4F6D-AD3A-E05E0A8F05E5}" type="presOf" srcId="{80EC21F2-146F-46DD-8F5A-72E80FF60E5F}" destId="{2D1510C5-0485-4941-B85D-009948B4F47D}" srcOrd="0" destOrd="0" presId="urn:microsoft.com/office/officeart/2005/8/layout/cycle8"/>
    <dgm:cxn modelId="{AAFC10CD-38E1-4760-81AF-39D559B338B1}" type="presOf" srcId="{A78BA9F5-F444-4914-A8DE-19FDE40AF5D4}" destId="{443D0BE0-CA47-44E3-8EEE-9130BDFEF103}" srcOrd="0" destOrd="0" presId="urn:microsoft.com/office/officeart/2005/8/layout/cycle8"/>
    <dgm:cxn modelId="{B2B1E2E0-968B-4147-9C77-DC22802C938A}" type="presOf" srcId="{A78BA9F5-F444-4914-A8DE-19FDE40AF5D4}" destId="{4357C27C-081B-47F3-ADC9-C618834F1544}" srcOrd="1" destOrd="0" presId="urn:microsoft.com/office/officeart/2005/8/layout/cycle8"/>
    <dgm:cxn modelId="{3B35F9FC-B192-401D-90F6-19D39CADA86D}" type="presOf" srcId="{58791241-0576-471C-AEA2-6174E9AC00AF}" destId="{DD7055A7-5E5A-4776-B569-34EC297EA41D}" srcOrd="0" destOrd="0" presId="urn:microsoft.com/office/officeart/2005/8/layout/cycle8"/>
    <dgm:cxn modelId="{86F8AAAC-64A2-4A77-BF5F-C89C76DF9C71}" type="presParOf" srcId="{B889D038-4BB5-4AC6-82DA-3B869F5F13F2}" destId="{443D0BE0-CA47-44E3-8EEE-9130BDFEF103}" srcOrd="0" destOrd="0" presId="urn:microsoft.com/office/officeart/2005/8/layout/cycle8"/>
    <dgm:cxn modelId="{6DAD7EBF-0373-4AE6-90CD-9C3B036B8C2C}" type="presParOf" srcId="{B889D038-4BB5-4AC6-82DA-3B869F5F13F2}" destId="{7CC4EC7F-F578-4E15-AA1D-53DDBAFEBFEF}" srcOrd="1" destOrd="0" presId="urn:microsoft.com/office/officeart/2005/8/layout/cycle8"/>
    <dgm:cxn modelId="{C9CA42D7-5320-4277-8154-CC64681A098D}" type="presParOf" srcId="{B889D038-4BB5-4AC6-82DA-3B869F5F13F2}" destId="{C3405E83-A090-49C3-9287-88D0511A656A}" srcOrd="2" destOrd="0" presId="urn:microsoft.com/office/officeart/2005/8/layout/cycle8"/>
    <dgm:cxn modelId="{DCA26C73-630E-4F18-992D-7C1298638810}" type="presParOf" srcId="{B889D038-4BB5-4AC6-82DA-3B869F5F13F2}" destId="{4357C27C-081B-47F3-ADC9-C618834F1544}" srcOrd="3" destOrd="0" presId="urn:microsoft.com/office/officeart/2005/8/layout/cycle8"/>
    <dgm:cxn modelId="{380A3F2F-5F15-4B7E-B878-BB72700BDA09}" type="presParOf" srcId="{B889D038-4BB5-4AC6-82DA-3B869F5F13F2}" destId="{2D1510C5-0485-4941-B85D-009948B4F47D}" srcOrd="4" destOrd="0" presId="urn:microsoft.com/office/officeart/2005/8/layout/cycle8"/>
    <dgm:cxn modelId="{432DFF53-28A3-466B-9819-4EA42A6A41B1}" type="presParOf" srcId="{B889D038-4BB5-4AC6-82DA-3B869F5F13F2}" destId="{AFCB9E10-CA10-45AF-A7EA-B26FD2A0EB33}" srcOrd="5" destOrd="0" presId="urn:microsoft.com/office/officeart/2005/8/layout/cycle8"/>
    <dgm:cxn modelId="{96B48AF5-6A4A-4819-A80F-58F162944F1E}" type="presParOf" srcId="{B889D038-4BB5-4AC6-82DA-3B869F5F13F2}" destId="{6EC929DE-E2AD-4959-BB2E-8A8370E40BE3}" srcOrd="6" destOrd="0" presId="urn:microsoft.com/office/officeart/2005/8/layout/cycle8"/>
    <dgm:cxn modelId="{CFDB19BD-D3B5-4705-8707-AB988DA82090}" type="presParOf" srcId="{B889D038-4BB5-4AC6-82DA-3B869F5F13F2}" destId="{43D08615-A80F-4468-8D17-1B0BDA286590}" srcOrd="7" destOrd="0" presId="urn:microsoft.com/office/officeart/2005/8/layout/cycle8"/>
    <dgm:cxn modelId="{905E7490-1565-435D-9749-F14312B9DB43}" type="presParOf" srcId="{B889D038-4BB5-4AC6-82DA-3B869F5F13F2}" destId="{DD7055A7-5E5A-4776-B569-34EC297EA41D}" srcOrd="8" destOrd="0" presId="urn:microsoft.com/office/officeart/2005/8/layout/cycle8"/>
    <dgm:cxn modelId="{456A7128-E9EA-44B1-AA2F-4B2F542160BB}" type="presParOf" srcId="{B889D038-4BB5-4AC6-82DA-3B869F5F13F2}" destId="{5BDD0CEB-CD0D-4739-8A55-E4720CDB3B20}" srcOrd="9" destOrd="0" presId="urn:microsoft.com/office/officeart/2005/8/layout/cycle8"/>
    <dgm:cxn modelId="{0BE87370-EF63-44C6-9439-976723007851}" type="presParOf" srcId="{B889D038-4BB5-4AC6-82DA-3B869F5F13F2}" destId="{D3420BA7-6BEB-4F29-A5E7-4269ACEE8520}" srcOrd="10" destOrd="0" presId="urn:microsoft.com/office/officeart/2005/8/layout/cycle8"/>
    <dgm:cxn modelId="{1E2531BD-3965-4192-8144-1DE99DBFD503}" type="presParOf" srcId="{B889D038-4BB5-4AC6-82DA-3B869F5F13F2}" destId="{96C87FF4-58EE-4B92-8798-45A12E706E27}" srcOrd="11" destOrd="0" presId="urn:microsoft.com/office/officeart/2005/8/layout/cycle8"/>
    <dgm:cxn modelId="{C5CF8246-2EFF-4AFA-9CC0-272F0CBA0065}" type="presParOf" srcId="{B889D038-4BB5-4AC6-82DA-3B869F5F13F2}" destId="{F0CDA187-72B0-4485-8C38-C6755B6130C0}" srcOrd="12" destOrd="0" presId="urn:microsoft.com/office/officeart/2005/8/layout/cycle8"/>
    <dgm:cxn modelId="{180CD5AB-11CB-4DAC-A1D6-281700F1564A}" type="presParOf" srcId="{B889D038-4BB5-4AC6-82DA-3B869F5F13F2}" destId="{E5F3F12D-D97A-46F4-BEAD-754445F736BB}" srcOrd="13" destOrd="0" presId="urn:microsoft.com/office/officeart/2005/8/layout/cycle8"/>
    <dgm:cxn modelId="{F72493BD-95FB-4AB4-83F2-A7532F0C077B}" type="presParOf" srcId="{B889D038-4BB5-4AC6-82DA-3B869F5F13F2}" destId="{1BCE2526-47DB-4B85-96C5-BC53E2F0F14B}" srcOrd="14" destOrd="0" presId="urn:microsoft.com/office/officeart/2005/8/layout/cycle8"/>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43D0BE0-CA47-44E3-8EEE-9130BDFEF103}">
      <dsp:nvSpPr>
        <dsp:cNvPr id="0" name=""/>
        <dsp:cNvSpPr/>
      </dsp:nvSpPr>
      <dsp:spPr>
        <a:xfrm>
          <a:off x="2320958" y="132162"/>
          <a:ext cx="1707946" cy="1707946"/>
        </a:xfrm>
        <a:prstGeom prst="pie">
          <a:avLst>
            <a:gd name="adj1" fmla="val 16200000"/>
            <a:gd name="adj2" fmla="val 1800000"/>
          </a:avLst>
        </a:prstGeom>
        <a:solidFill>
          <a:srgbClr val="92D050"/>
        </a:solidFill>
        <a:ln>
          <a:noFill/>
        </a:ln>
        <a:effectLst>
          <a:outerShdw blurRad="50800" dist="38100" dir="5400000" rotWithShape="0">
            <a:srgbClr val="000000">
              <a:alpha val="61176"/>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de-DE" sz="700" kern="1200">
              <a:solidFill>
                <a:sysClr val="windowText" lastClr="000000"/>
              </a:solidFill>
            </a:rPr>
            <a:t>Umsetung</a:t>
          </a:r>
        </a:p>
      </dsp:txBody>
      <dsp:txXfrm>
        <a:off x="3221086" y="494084"/>
        <a:ext cx="609981" cy="508317"/>
      </dsp:txXfrm>
    </dsp:sp>
    <dsp:sp modelId="{2D1510C5-0485-4941-B85D-009948B4F47D}">
      <dsp:nvSpPr>
        <dsp:cNvPr id="0" name=""/>
        <dsp:cNvSpPr/>
      </dsp:nvSpPr>
      <dsp:spPr>
        <a:xfrm>
          <a:off x="2295108" y="193160"/>
          <a:ext cx="1707946" cy="1707946"/>
        </a:xfrm>
        <a:prstGeom prst="pie">
          <a:avLst>
            <a:gd name="adj1" fmla="val 1800000"/>
            <a:gd name="adj2" fmla="val 9000000"/>
          </a:avLst>
        </a:prstGeom>
        <a:solidFill>
          <a:srgbClr val="FFFF00"/>
        </a:solidFill>
        <a:ln>
          <a:noFill/>
        </a:ln>
        <a:effectLst>
          <a:outerShdw blurRad="50800" dist="38100" dir="5400000" rotWithShape="0">
            <a:srgbClr val="000000">
              <a:alpha val="61176"/>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de-DE" sz="700" kern="1200">
              <a:solidFill>
                <a:sysClr val="windowText" lastClr="000000"/>
              </a:solidFill>
            </a:rPr>
            <a:t>Re-Evaluation</a:t>
          </a:r>
        </a:p>
      </dsp:txBody>
      <dsp:txXfrm>
        <a:off x="2701762" y="1301292"/>
        <a:ext cx="914971" cy="447319"/>
      </dsp:txXfrm>
    </dsp:sp>
    <dsp:sp modelId="{DD7055A7-5E5A-4776-B569-34EC297EA41D}">
      <dsp:nvSpPr>
        <dsp:cNvPr id="0" name=""/>
        <dsp:cNvSpPr/>
      </dsp:nvSpPr>
      <dsp:spPr>
        <a:xfrm>
          <a:off x="2259932" y="132162"/>
          <a:ext cx="1707946" cy="1707946"/>
        </a:xfrm>
        <a:prstGeom prst="pie">
          <a:avLst>
            <a:gd name="adj1" fmla="val 9000000"/>
            <a:gd name="adj2" fmla="val 16200000"/>
          </a:avLst>
        </a:prstGeom>
        <a:solidFill>
          <a:srgbClr val="00B0F0"/>
        </a:solidFill>
        <a:ln>
          <a:noFill/>
        </a:ln>
        <a:effectLst>
          <a:outerShdw blurRad="50800" dist="38100" dir="5400000" rotWithShape="0">
            <a:srgbClr val="000000">
              <a:alpha val="61176"/>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de-DE" sz="700" kern="1200">
              <a:solidFill>
                <a:sysClr val="windowText" lastClr="000000"/>
              </a:solidFill>
            </a:rPr>
            <a:t>Abgleich mit Kundenwunsch</a:t>
          </a:r>
        </a:p>
      </dsp:txBody>
      <dsp:txXfrm>
        <a:off x="2457769" y="494084"/>
        <a:ext cx="609981" cy="508317"/>
      </dsp:txXfrm>
    </dsp:sp>
    <dsp:sp modelId="{F0CDA187-72B0-4485-8C38-C6755B6130C0}">
      <dsp:nvSpPr>
        <dsp:cNvPr id="0" name=""/>
        <dsp:cNvSpPr/>
      </dsp:nvSpPr>
      <dsp:spPr>
        <a:xfrm>
          <a:off x="2215369" y="26432"/>
          <a:ext cx="1919406" cy="1919406"/>
        </a:xfrm>
        <a:prstGeom prst="circularArrow">
          <a:avLst>
            <a:gd name="adj1" fmla="val 5085"/>
            <a:gd name="adj2" fmla="val 327528"/>
            <a:gd name="adj3" fmla="val 1472472"/>
            <a:gd name="adj4" fmla="val 16199432"/>
            <a:gd name="adj5" fmla="val 5932"/>
          </a:avLst>
        </a:prstGeom>
        <a:gradFill rotWithShape="0">
          <a:gsLst>
            <a:gs pos="0">
              <a:schemeClr val="accent1">
                <a:tint val="60000"/>
                <a:hueOff val="0"/>
                <a:satOff val="0"/>
                <a:lumOff val="0"/>
                <a:alphaOff val="0"/>
                <a:tint val="100000"/>
                <a:shade val="75000"/>
                <a:satMod val="160000"/>
              </a:schemeClr>
            </a:gs>
            <a:gs pos="62000">
              <a:schemeClr val="accent1">
                <a:tint val="60000"/>
                <a:hueOff val="0"/>
                <a:satOff val="0"/>
                <a:lumOff val="0"/>
                <a:alphaOff val="0"/>
                <a:tint val="100000"/>
                <a:shade val="100000"/>
                <a:satMod val="125000"/>
              </a:schemeClr>
            </a:gs>
            <a:gs pos="100000">
              <a:schemeClr val="accent1">
                <a:tint val="60000"/>
                <a:hueOff val="0"/>
                <a:satOff val="0"/>
                <a:lumOff val="0"/>
                <a:alphaOff val="0"/>
                <a:tint val="80000"/>
                <a:shade val="100000"/>
                <a:satMod val="140000"/>
              </a:schemeClr>
            </a:gs>
          </a:gsLst>
          <a:lin ang="16200000" scaled="1"/>
        </a:gradFill>
        <a:ln>
          <a:noFill/>
        </a:ln>
        <a:effectLst>
          <a:outerShdw blurRad="50800" dist="38100" dir="5400000" rotWithShape="0">
            <a:srgbClr val="000000">
              <a:alpha val="61176"/>
            </a:srgbClr>
          </a:outerShdw>
        </a:effectLst>
        <a:scene3d>
          <a:camera prst="orthographicFront"/>
          <a:lightRig rig="flat" dir="t"/>
        </a:scene3d>
        <a:sp3d z="127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E5F3F12D-D97A-46F4-BEAD-754445F736BB}">
      <dsp:nvSpPr>
        <dsp:cNvPr id="0" name=""/>
        <dsp:cNvSpPr/>
      </dsp:nvSpPr>
      <dsp:spPr>
        <a:xfrm>
          <a:off x="2189378" y="87322"/>
          <a:ext cx="1919406" cy="1919406"/>
        </a:xfrm>
        <a:prstGeom prst="circularArrow">
          <a:avLst>
            <a:gd name="adj1" fmla="val 5085"/>
            <a:gd name="adj2" fmla="val 327528"/>
            <a:gd name="adj3" fmla="val 8671970"/>
            <a:gd name="adj4" fmla="val 1800502"/>
            <a:gd name="adj5" fmla="val 5932"/>
          </a:avLst>
        </a:prstGeom>
        <a:gradFill rotWithShape="0">
          <a:gsLst>
            <a:gs pos="0">
              <a:schemeClr val="accent1">
                <a:tint val="60000"/>
                <a:hueOff val="0"/>
                <a:satOff val="0"/>
                <a:lumOff val="0"/>
                <a:alphaOff val="0"/>
                <a:tint val="100000"/>
                <a:shade val="75000"/>
                <a:satMod val="160000"/>
              </a:schemeClr>
            </a:gs>
            <a:gs pos="62000">
              <a:schemeClr val="accent1">
                <a:tint val="60000"/>
                <a:hueOff val="0"/>
                <a:satOff val="0"/>
                <a:lumOff val="0"/>
                <a:alphaOff val="0"/>
                <a:tint val="100000"/>
                <a:shade val="100000"/>
                <a:satMod val="125000"/>
              </a:schemeClr>
            </a:gs>
            <a:gs pos="100000">
              <a:schemeClr val="accent1">
                <a:tint val="60000"/>
                <a:hueOff val="0"/>
                <a:satOff val="0"/>
                <a:lumOff val="0"/>
                <a:alphaOff val="0"/>
                <a:tint val="80000"/>
                <a:shade val="100000"/>
                <a:satMod val="140000"/>
              </a:schemeClr>
            </a:gs>
          </a:gsLst>
          <a:lin ang="16200000" scaled="1"/>
        </a:gradFill>
        <a:ln>
          <a:noFill/>
        </a:ln>
        <a:effectLst>
          <a:outerShdw blurRad="50800" dist="38100" dir="5400000" rotWithShape="0">
            <a:srgbClr val="000000">
              <a:alpha val="61176"/>
            </a:srgbClr>
          </a:outerShdw>
        </a:effectLst>
        <a:scene3d>
          <a:camera prst="orthographicFront"/>
          <a:lightRig rig="flat" dir="t"/>
        </a:scene3d>
        <a:sp3d z="127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1BCE2526-47DB-4B85-96C5-BC53E2F0F14B}">
      <dsp:nvSpPr>
        <dsp:cNvPr id="0" name=""/>
        <dsp:cNvSpPr/>
      </dsp:nvSpPr>
      <dsp:spPr>
        <a:xfrm>
          <a:off x="2154061" y="26432"/>
          <a:ext cx="1919406" cy="1919406"/>
        </a:xfrm>
        <a:prstGeom prst="circularArrow">
          <a:avLst>
            <a:gd name="adj1" fmla="val 5085"/>
            <a:gd name="adj2" fmla="val 327528"/>
            <a:gd name="adj3" fmla="val 15873039"/>
            <a:gd name="adj4" fmla="val 9000000"/>
            <a:gd name="adj5" fmla="val 5932"/>
          </a:avLst>
        </a:prstGeom>
        <a:gradFill rotWithShape="0">
          <a:gsLst>
            <a:gs pos="0">
              <a:schemeClr val="accent1">
                <a:tint val="60000"/>
                <a:hueOff val="0"/>
                <a:satOff val="0"/>
                <a:lumOff val="0"/>
                <a:alphaOff val="0"/>
                <a:tint val="100000"/>
                <a:shade val="75000"/>
                <a:satMod val="160000"/>
              </a:schemeClr>
            </a:gs>
            <a:gs pos="62000">
              <a:schemeClr val="accent1">
                <a:tint val="60000"/>
                <a:hueOff val="0"/>
                <a:satOff val="0"/>
                <a:lumOff val="0"/>
                <a:alphaOff val="0"/>
                <a:tint val="100000"/>
                <a:shade val="100000"/>
                <a:satMod val="125000"/>
              </a:schemeClr>
            </a:gs>
            <a:gs pos="100000">
              <a:schemeClr val="accent1">
                <a:tint val="60000"/>
                <a:hueOff val="0"/>
                <a:satOff val="0"/>
                <a:lumOff val="0"/>
                <a:alphaOff val="0"/>
                <a:tint val="80000"/>
                <a:shade val="100000"/>
                <a:satMod val="140000"/>
              </a:schemeClr>
            </a:gs>
          </a:gsLst>
          <a:lin ang="16200000" scaled="1"/>
        </a:gradFill>
        <a:ln>
          <a:noFill/>
        </a:ln>
        <a:effectLst>
          <a:outerShdw blurRad="50800" dist="38100" dir="5400000" rotWithShape="0">
            <a:srgbClr val="000000">
              <a:alpha val="61176"/>
            </a:srgbClr>
          </a:outerShdw>
        </a:effectLst>
        <a:scene3d>
          <a:camera prst="orthographicFront"/>
          <a:lightRig rig="flat" dir="t"/>
        </a:scene3d>
        <a:sp3d z="127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8">
  <dgm:title val=""/>
  <dgm:desc val=""/>
  <dgm:catLst>
    <dgm:cat type="cycle" pri="7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 modelId="5"/>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clrData>
  <dgm:layoutNode name="compositeShape">
    <dgm:varLst>
      <dgm:chMax val="7"/>
      <dgm:dir/>
      <dgm:resizeHandles val="exact"/>
    </dgm:varLst>
    <dgm:alg type="composite">
      <dgm:param type="horzAlign" val="ctr"/>
      <dgm:param type="vertAlign" val="mid"/>
      <dgm:param type="ar" val="1"/>
    </dgm:alg>
    <dgm:shape xmlns:r="http://schemas.openxmlformats.org/officeDocument/2006/relationships" r:blip="">
      <dgm:adjLst/>
    </dgm:shape>
    <dgm:presOf/>
    <dgm:choose name="Name0">
      <dgm:if name="Name1" axis="ch" ptType="node" func="cnt" op="equ" val="1">
        <dgm:constrLst>
          <dgm:constr type="l" for="ch" forName="wedge1" refType="w" fact="0.08"/>
          <dgm:constr type="t" for="ch" forName="wedge1" refType="w" fact="0.08"/>
          <dgm:constr type="w" for="ch" forName="wedge1" refType="w" fact="0.84"/>
          <dgm:constr type="h" for="ch" forName="wedge1" refType="h" fact="0.84"/>
          <dgm:constr type="l" for="ch" forName="dummy1a" refType="w" fact="0.5"/>
          <dgm:constr type="t" for="ch" forName="dummy1a" refType="h" fact="0.08"/>
          <dgm:constr type="l" for="ch" forName="dummy1b" refType="w" fact="0.5"/>
          <dgm:constr type="t" for="ch" forName="dummy1b" refType="h" fact="0.08"/>
          <dgm:constr type="l" for="ch" forName="wedge1Tx" refType="w" fact="0.22"/>
          <dgm:constr type="t" for="ch" forName="wedge1Tx" refType="h" fact="0.22"/>
          <dgm:constr type="w" for="ch" forName="wedge1Tx" refType="w" fact="0.56"/>
          <dgm:constr type="h" for="ch" forName="wedge1Tx" refType="h" fact="0.56"/>
          <dgm:constr type="h" for="ch" forName="arrowWedge1single" refType="w" fact="0.08"/>
          <dgm:constr type="diam" for="ch" forName="arrowWedge1single" refType="w" fact="0.84"/>
          <dgm:constr type="l" for="ch" forName="arrowWedge1single" refType="w" fact="0.5"/>
          <dgm:constr type="t" for="ch" forName="arrowWedge1single" refType="w" fact="0.5"/>
          <dgm:constr type="primFontSz" for="ch" ptType="node" op="equ"/>
        </dgm:constrLst>
      </dgm:if>
      <dgm:if name="Name2" axis="ch" ptType="node" func="cnt" op="equ" val="2">
        <dgm:constrLst>
          <dgm:constr type="l" for="ch" forName="wedge1" refType="w" fact="0.1"/>
          <dgm:constr type="t" for="ch" forName="wedge1" refType="w" fact="0.08"/>
          <dgm:constr type="w" for="ch" forName="wedge1" refType="w" fact="0.84"/>
          <dgm:constr type="h" for="ch" forName="wedge1" refType="h" fact="0.84"/>
          <dgm:constr type="l" for="ch" forName="dummy1a" refType="w" fact="0.52"/>
          <dgm:constr type="t" for="ch" forName="dummy1a" refType="h" fact="0.08"/>
          <dgm:constr type="l" for="ch" forName="dummy1b" refType="w" fact="0.52"/>
          <dgm:constr type="t" for="ch" forName="dummy1b" refType="h" fact="0.92"/>
          <dgm:constr type="l" for="ch" forName="wedge1Tx" refType="w" fact="0.559"/>
          <dgm:constr type="t" for="ch" forName="wedge1Tx" refType="h" fact="0.3"/>
          <dgm:constr type="w" for="ch" forName="wedge1Tx" refType="w" fact="0.3"/>
          <dgm:constr type="h" for="ch" forName="wedge1Tx" refType="h" fact="0.4"/>
          <dgm:constr type="l" for="ch" forName="wedge2" refType="w" fact="0.06"/>
          <dgm:constr type="t" for="ch" forName="wedge2" refType="w" fact="0.08"/>
          <dgm:constr type="w" for="ch" forName="wedge2" refType="w" fact="0.84"/>
          <dgm:constr type="h" for="ch" forName="wedge2" refType="h" fact="0.84"/>
          <dgm:constr type="l" for="ch" forName="dummy2a" refType="w" fact="0.48"/>
          <dgm:constr type="t" for="ch" forName="dummy2a" refType="h" fact="0.92"/>
          <dgm:constr type="l" for="ch" forName="dummy2b" refType="w" fact="0.48"/>
          <dgm:constr type="t" for="ch" forName="dummy2b" refType="h" fact="0.08"/>
          <dgm:constr type="r" for="ch" forName="wedge2Tx" refType="w" fact="0.441"/>
          <dgm:constr type="t" for="ch" forName="wedge2Tx" refType="h" fact="0.3"/>
          <dgm:constr type="w" for="ch" forName="wedge2Tx" refType="w" fact="0.3"/>
          <dgm:constr type="h" for="ch" forName="wedge2Tx" refType="h" fact="0.4"/>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primFontSz" for="ch" ptType="node" op="equ"/>
        </dgm:constrLst>
      </dgm:if>
      <dgm:if name="Name3" axis="ch" ptType="node" func="cnt" op="equ" val="3">
        <dgm:constrLst>
          <dgm:constr type="l" for="ch" forName="wedge1" refType="w" fact="0.0973"/>
          <dgm:constr type="t" for="ch" forName="wedge1" refType="w" fact="0.07"/>
          <dgm:constr type="w" for="ch" forName="wedge1" refType="w" fact="0.84"/>
          <dgm:constr type="h" for="ch" forName="wedge1" refType="h" fact="0.84"/>
          <dgm:constr type="l" for="ch" forName="dummy1a" refType="w" fact="0.5173"/>
          <dgm:constr type="t" for="ch" forName="dummy1a" refType="h" fact="0.07"/>
          <dgm:constr type="l" for="ch" forName="dummy1b" refType="w" fact="0.8811"/>
          <dgm:constr type="t" for="ch" forName="dummy1b" refType="h" fact="0.7"/>
          <dgm:constr type="l" for="ch" forName="wedge1Tx" refType="w" fact="0.54"/>
          <dgm:constr type="t" for="ch" forName="wedge1Tx" refType="h" fact="0.248"/>
          <dgm:constr type="w" for="ch" forName="wedge1Tx" refType="w" fact="0.3"/>
          <dgm:constr type="h" for="ch" forName="wedge1Tx" refType="h" fact="0.25"/>
          <dgm:constr type="l" for="ch" forName="wedge2" refType="w" fact="0.08"/>
          <dgm:constr type="t" for="ch" forName="wedge2" refType="w" fact="0.1"/>
          <dgm:constr type="w" for="ch" forName="wedge2" refType="w" fact="0.84"/>
          <dgm:constr type="h" for="ch" forName="wedge2" refType="h" fact="0.84"/>
          <dgm:constr type="l" for="ch" forName="dummy2a" refType="w" fact="0.8637"/>
          <dgm:constr type="t" for="ch" forName="dummy2a" refType="h" fact="0.73"/>
          <dgm:constr type="l" for="ch" forName="dummy2b" refType="w" fact="0.1363"/>
          <dgm:constr type="t" for="ch" forName="dummy2b" refType="h" fact="0.73"/>
          <dgm:constr type="l" for="ch" forName="wedge2Tx" refType="w" fact="0.28"/>
          <dgm:constr type="t" for="ch" forName="wedge2Tx" refType="h" fact="0.645"/>
          <dgm:constr type="w" for="ch" forName="wedge2Tx" refType="w" fact="0.45"/>
          <dgm:constr type="h" for="ch" forName="wedge2Tx" refType="h" fact="0.22"/>
          <dgm:constr type="l" for="ch" forName="wedge3" refType="w" fact="0.0627"/>
          <dgm:constr type="t" for="ch" forName="wedge3" refType="w" fact="0.07"/>
          <dgm:constr type="w" for="ch" forName="wedge3" refType="w" fact="0.84"/>
          <dgm:constr type="h" for="ch" forName="wedge3" refType="h" fact="0.84"/>
          <dgm:constr type="l" for="ch" forName="dummy3a" refType="w" fact="0.1189"/>
          <dgm:constr type="t" for="ch" forName="dummy3a" refType="h" fact="0.7"/>
          <dgm:constr type="l" for="ch" forName="dummy3b" refType="w" fact="0.4827"/>
          <dgm:constr type="t" for="ch" forName="dummy3b" refType="h" fact="0.07"/>
          <dgm:constr type="r" for="ch" forName="wedge3Tx" refType="w" fact="0.46"/>
          <dgm:constr type="t" for="ch" forName="wedge3Tx" refType="h" fact="0.248"/>
          <dgm:constr type="w" for="ch" forName="wedge3Tx" refType="w" fact="0.3"/>
          <dgm:constr type="h" for="ch" forName="wedge3Tx" refType="h" fact="0.25"/>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primFontSz" for="ch" ptType="node" op="equ"/>
        </dgm:constrLst>
      </dgm:if>
      <dgm:if name="Name4" axis="ch" ptType="node" func="cnt" op="equ" val="4">
        <dgm:constrLst>
          <dgm:constr type="l" for="ch" forName="wedge1" refType="w" fact="0.0941"/>
          <dgm:constr type="t" for="ch" forName="wedge1" refType="w" fact="0.0659"/>
          <dgm:constr type="w" for="ch" forName="wedge1" refType="w" fact="0.84"/>
          <dgm:constr type="h" for="ch" forName="wedge1" refType="h" fact="0.84"/>
          <dgm:constr type="l" for="ch" forName="dummy1a" refType="w" fact="0.5141"/>
          <dgm:constr type="t" for="ch" forName="dummy1a" refType="h" fact="0.0659"/>
          <dgm:constr type="l" for="ch" forName="dummy1b" refType="w" fact="0.9341"/>
          <dgm:constr type="t" for="ch" forName="dummy1b" refType="h" fact="0.4859"/>
          <dgm:constr type="l" for="ch" forName="wedge1Tx" refType="w" fact="0.54"/>
          <dgm:constr type="t" for="ch" forName="wedge1Tx" refType="h" fact="0.24"/>
          <dgm:constr type="w" for="ch" forName="wedge1Tx" refType="w" fact="0.31"/>
          <dgm:constr type="h" for="ch" forName="wedge1Tx" refType="h" fact="0.23"/>
          <dgm:constr type="l" for="ch" forName="wedge2" refType="w" fact="0.0941"/>
          <dgm:constr type="t" for="ch" forName="wedge2" refType="w" fact="0.0941"/>
          <dgm:constr type="w" for="ch" forName="wedge2" refType="w" fact="0.84"/>
          <dgm:constr type="h" for="ch" forName="wedge2" refType="h" fact="0.84"/>
          <dgm:constr type="l" for="ch" forName="dummy2a" refType="w" fact="0.9341"/>
          <dgm:constr type="t" for="ch" forName="dummy2a" refType="h" fact="0.5141"/>
          <dgm:constr type="l" for="ch" forName="dummy2b" refType="w" fact="0.5141"/>
          <dgm:constr type="t" for="ch" forName="dummy2b" refType="h" fact="0.9341"/>
          <dgm:constr type="l" for="ch" forName="wedge2Tx" refType="w" fact="0.54"/>
          <dgm:constr type="t" for="ch" forName="wedge2Tx" refType="h" fact="0.53"/>
          <dgm:constr type="w" for="ch" forName="wedge2Tx" refType="w" fact="0.31"/>
          <dgm:constr type="h" for="ch" forName="wedge2Tx" refType="h" fact="0.23"/>
          <dgm:constr type="l" for="ch" forName="wedge3" refType="w" fact="0.0659"/>
          <dgm:constr type="t" for="ch" forName="wedge3" refType="w" fact="0.0941"/>
          <dgm:constr type="w" for="ch" forName="wedge3" refType="w" fact="0.84"/>
          <dgm:constr type="h" for="ch" forName="wedge3" refType="h" fact="0.84"/>
          <dgm:constr type="l" for="ch" forName="dummy3a" refType="w" fact="0.4859"/>
          <dgm:constr type="t" for="ch" forName="dummy3a" refType="h" fact="0.9341"/>
          <dgm:constr type="l" for="ch" forName="dummy3b" refType="w" fact="0.0659"/>
          <dgm:constr type="t" for="ch" forName="dummy3b" refType="h" fact="0.5141"/>
          <dgm:constr type="r" for="ch" forName="wedge3Tx" refType="w" fact="0.46"/>
          <dgm:constr type="t" for="ch" forName="wedge3Tx" refType="h" fact="0.53"/>
          <dgm:constr type="w" for="ch" forName="wedge3Tx" refType="w" fact="0.31"/>
          <dgm:constr type="h" for="ch" forName="wedge3Tx" refType="h" fact="0.23"/>
          <dgm:constr type="l" for="ch" forName="wedge4" refType="w" fact="0.0659"/>
          <dgm:constr type="t" for="ch" forName="wedge4" refType="h" fact="0.0659"/>
          <dgm:constr type="w" for="ch" forName="wedge4" refType="w" fact="0.84"/>
          <dgm:constr type="h" for="ch" forName="wedge4" refType="h" fact="0.84"/>
          <dgm:constr type="l" for="ch" forName="dummy4a" refType="w" fact="0.0659"/>
          <dgm:constr type="t" for="ch" forName="dummy4a" refType="h" fact="0.4859"/>
          <dgm:constr type="l" for="ch" forName="dummy4b" refType="w" fact="0.4859"/>
          <dgm:constr type="t" for="ch" forName="dummy4b" refType="h" fact="0.0659"/>
          <dgm:constr type="r" for="ch" forName="wedge4Tx" refType="w" fact="0.46"/>
          <dgm:constr type="t" for="ch" forName="wedge4Tx" refType="h" fact="0.24"/>
          <dgm:constr type="w" for="ch" forName="wedge4Tx" refType="w" fact="0.31"/>
          <dgm:constr type="h" for="ch" forName="wedge4Tx" refType="h" fact="0.23"/>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primFontSz" for="ch" ptType="node" op="equ"/>
        </dgm:constrLst>
      </dgm:if>
      <dgm:if name="Name5" axis="ch" ptType="node" func="cnt" op="equ" val="5">
        <dgm:constrLst>
          <dgm:constr type="l" for="ch" forName="wedge1" refType="w" fact="0.0918"/>
          <dgm:constr type="t" for="ch" forName="wedge1" refType="w" fact="0.0638"/>
          <dgm:constr type="w" for="ch" forName="wedge1" refType="w" fact="0.84"/>
          <dgm:constr type="h" for="ch" forName="wedge1" refType="h" fact="0.84"/>
          <dgm:constr type="l" for="ch" forName="dummy1a" refType="w" fact="0.5118"/>
          <dgm:constr type="t" for="ch" forName="dummy1a" refType="h" fact="0.0638"/>
          <dgm:constr type="l" for="ch" forName="dummy1b" refType="w" fact="0.9112"/>
          <dgm:constr type="t" for="ch" forName="dummy1b" refType="h" fact="0.354"/>
          <dgm:constr type="l" for="ch" forName="wedge1Tx" refType="w" fact="0.53"/>
          <dgm:constr type="t" for="ch" forName="wedge1Tx" refType="h" fact="0.205"/>
          <dgm:constr type="w" for="ch" forName="wedge1Tx" refType="w" fact="0.27"/>
          <dgm:constr type="h" for="ch" forName="wedge1Tx" refType="h" fact="0.18"/>
          <dgm:constr type="l" for="ch" forName="wedge2" refType="w" fact="0.099"/>
          <dgm:constr type="t" for="ch" forName="wedge2" refType="w" fact="0.0862"/>
          <dgm:constr type="w" for="ch" forName="wedge2" refType="w" fact="0.84"/>
          <dgm:constr type="h" for="ch" forName="wedge2" refType="h" fact="0.84"/>
          <dgm:constr type="l" for="ch" forName="dummy2a" refType="w" fact="0.9185"/>
          <dgm:constr type="t" for="ch" forName="dummy2a" refType="h" fact="0.3764"/>
          <dgm:constr type="l" for="ch" forName="dummy2b" refType="w" fact="0.7659"/>
          <dgm:constr type="t" for="ch" forName="dummy2b" refType="h" fact="0.846"/>
          <dgm:constr type="l" for="ch" forName="wedge2Tx" refType="w" fact="0.64"/>
          <dgm:constr type="t" for="ch" forName="wedge2Tx" refType="h" fact="0.47"/>
          <dgm:constr type="w" for="ch" forName="wedge2Tx" refType="w" fact="0.25"/>
          <dgm:constr type="h" for="ch" forName="wedge2Tx" refType="h" fact="0.2"/>
          <dgm:constr type="l" for="ch" forName="wedge3" refType="w" fact="0.08"/>
          <dgm:constr type="t" for="ch" forName="wedge3" refType="w" fact="0.1"/>
          <dgm:constr type="w" for="ch" forName="wedge3" refType="w" fact="0.84"/>
          <dgm:constr type="h" for="ch" forName="wedge3" refType="h" fact="0.84"/>
          <dgm:constr type="l" for="ch" forName="dummy3a" refType="w" fact="0.7469"/>
          <dgm:constr type="t" for="ch" forName="dummy3a" refType="h" fact="0.8598"/>
          <dgm:constr type="l" for="ch" forName="dummy3b" refType="w" fact="0.2531"/>
          <dgm:constr type="t" for="ch" forName="dummy3b" refType="h" fact="0.8598"/>
          <dgm:constr type="l" for="ch" forName="wedge3Tx" refType="w" fact="0.38"/>
          <dgm:constr type="t" for="ch" forName="wedge3Tx" refType="h" fact="0.69"/>
          <dgm:constr type="w" for="ch" forName="wedge3Tx" refType="w" fact="0.24"/>
          <dgm:constr type="h" for="ch" forName="wedge3Tx" refType="h" fact="0.22"/>
          <dgm:constr type="l" for="ch" forName="wedge4" refType="w" fact="0.061"/>
          <dgm:constr type="t" for="ch" forName="wedge4" refType="h" fact="0.0862"/>
          <dgm:constr type="w" for="ch" forName="wedge4" refType="w" fact="0.84"/>
          <dgm:constr type="h" for="ch" forName="wedge4" refType="h" fact="0.84"/>
          <dgm:constr type="l" for="ch" forName="dummy4a" refType="w" fact="0.2341"/>
          <dgm:constr type="t" for="ch" forName="dummy4a" refType="h" fact="0.846"/>
          <dgm:constr type="l" for="ch" forName="dummy4b" refType="w" fact="0.0815"/>
          <dgm:constr type="t" for="ch" forName="dummy4b" refType="h" fact="0.3764"/>
          <dgm:constr type="r" for="ch" forName="wedge4Tx" refType="w" fact="0.36"/>
          <dgm:constr type="t" for="ch" forName="wedge4Tx" refType="h" fact="0.47"/>
          <dgm:constr type="w" for="ch" forName="wedge4Tx" refType="w" fact="0.25"/>
          <dgm:constr type="h" for="ch" forName="wedge4Tx" refType="h" fact="0.2"/>
          <dgm:constr type="l" for="ch" forName="wedge5" refType="w" fact="0.0682"/>
          <dgm:constr type="t" for="ch" forName="wedge5" refType="h" fact="0.0638"/>
          <dgm:constr type="w" for="ch" forName="wedge5" refType="w" fact="0.84"/>
          <dgm:constr type="h" for="ch" forName="wedge5" refType="h" fact="0.84"/>
          <dgm:constr type="l" for="ch" forName="dummy5a" refType="w" fact="0.0888"/>
          <dgm:constr type="t" for="ch" forName="dummy5a" refType="h" fact="0.354"/>
          <dgm:constr type="l" for="ch" forName="dummy5b" refType="w" fact="0.4882"/>
          <dgm:constr type="t" for="ch" forName="dummy5b" refType="h" fact="0.0638"/>
          <dgm:constr type="r" for="ch" forName="wedge5Tx" refType="w" fact="0.47"/>
          <dgm:constr type="t" for="ch" forName="wedge5Tx" refType="h" fact="0.205"/>
          <dgm:constr type="w" for="ch" forName="wedge5Tx" refType="w" fact="0.27"/>
          <dgm:constr type="h" for="ch" forName="wedge5Tx" refType="h" fact="0.18"/>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primFontSz" for="ch" ptType="node" op="equ"/>
        </dgm:constrLst>
      </dgm:if>
      <dgm:if name="Name6" axis="ch" ptType="node" func="cnt" op="equ" val="6">
        <dgm:constrLst>
          <dgm:constr type="l" for="ch" forName="wedge1" refType="w" fact="0.09"/>
          <dgm:constr type="t" for="ch" forName="wedge1" refType="w" fact="0.0627"/>
          <dgm:constr type="w" for="ch" forName="wedge1" refType="w" fact="0.84"/>
          <dgm:constr type="h" for="ch" forName="wedge1" refType="h" fact="0.84"/>
          <dgm:constr type="l" for="ch" forName="dummy1a" refType="w" fact="0.51"/>
          <dgm:constr type="t" for="ch" forName="dummy1a" refType="h" fact="0.0627"/>
          <dgm:constr type="l" for="ch" forName="dummy1b" refType="w" fact="0.8737"/>
          <dgm:constr type="t" for="ch" forName="dummy1b" refType="h" fact="0.2727"/>
          <dgm:constr type="l" for="ch" forName="wedge1Tx" refType="w" fact="0.53"/>
          <dgm:constr type="t" for="ch" forName="wedge1Tx" refType="h" fact="0.17"/>
          <dgm:constr type="w" for="ch" forName="wedge1Tx" refType="w" fact="0.22"/>
          <dgm:constr type="h" for="ch" forName="wedge1Tx" refType="h" fact="0.17"/>
          <dgm:constr type="l" for="ch" forName="wedge2" refType="w" fact="0.1"/>
          <dgm:constr type="t" for="ch" forName="wedge2" refType="w" fact="0.08"/>
          <dgm:constr type="w" for="ch" forName="wedge2" refType="w" fact="0.84"/>
          <dgm:constr type="h" for="ch" forName="wedge2" refType="h" fact="0.84"/>
          <dgm:constr type="l" for="ch" forName="dummy2a" refType="w" fact="0.8837"/>
          <dgm:constr type="t" for="ch" forName="dummy2a" refType="h" fact="0.29"/>
          <dgm:constr type="l" for="ch" forName="dummy2b" refType="w" fact="0.8837"/>
          <dgm:constr type="t" for="ch" forName="dummy2b" refType="h" fact="0.71"/>
          <dgm:constr type="l" for="ch" forName="wedge2Tx" refType="w" fact="0.67"/>
          <dgm:constr type="t" for="ch" forName="wedge2Tx" refType="h" fact="0.42"/>
          <dgm:constr type="w" for="ch" forName="wedge2Tx" refType="w" fact="0.23"/>
          <dgm:constr type="h" for="ch" forName="wedge2Tx" refType="h" fact="0.165"/>
          <dgm:constr type="l" for="ch" forName="wedge3" refType="w" fact="0.09"/>
          <dgm:constr type="t" for="ch" forName="wedge3" refType="w" fact="0.0973"/>
          <dgm:constr type="w" for="ch" forName="wedge3" refType="w" fact="0.84"/>
          <dgm:constr type="h" for="ch" forName="wedge3" refType="h" fact="0.84"/>
          <dgm:constr type="l" for="ch" forName="dummy3a" refType="w" fact="0.8737"/>
          <dgm:constr type="t" for="ch" forName="dummy3a" refType="h" fact="0.7273"/>
          <dgm:constr type="l" for="ch" forName="dummy3b" refType="w" fact="0.51"/>
          <dgm:constr type="t" for="ch" forName="dummy3b" refType="h" fact="0.9373"/>
          <dgm:constr type="l" for="ch" forName="wedge3Tx" refType="w" fact="0.53"/>
          <dgm:constr type="t" for="ch" forName="wedge3Tx" refType="h" fact="0.665"/>
          <dgm:constr type="w" for="ch" forName="wedge3Tx" refType="w" fact="0.22"/>
          <dgm:constr type="h" for="ch" forName="wedge3Tx" refType="h" fact="0.17"/>
          <dgm:constr type="l" for="ch" forName="wedge4" refType="w" fact="0.07"/>
          <dgm:constr type="t" for="ch" forName="wedge4" refType="h" fact="0.0973"/>
          <dgm:constr type="w" for="ch" forName="wedge4" refType="w" fact="0.84"/>
          <dgm:constr type="h" for="ch" forName="wedge4" refType="h" fact="0.84"/>
          <dgm:constr type="l" for="ch" forName="dummy4a" refType="w" fact="0.49"/>
          <dgm:constr type="t" for="ch" forName="dummy4a" refType="h" fact="0.9373"/>
          <dgm:constr type="l" for="ch" forName="dummy4b" refType="w" fact="0.1263"/>
          <dgm:constr type="t" for="ch" forName="dummy4b" refType="h" fact="0.7273"/>
          <dgm:constr type="r" for="ch" forName="wedge4Tx" refType="w" fact="0.47"/>
          <dgm:constr type="t" for="ch" forName="wedge4Tx" refType="h" fact="0.665"/>
          <dgm:constr type="w" for="ch" forName="wedge4Tx" refType="w" fact="0.22"/>
          <dgm:constr type="h" for="ch" forName="wedge4Tx" refType="h" fact="0.17"/>
          <dgm:constr type="l" for="ch" forName="wedge5" refType="w" fact="0.06"/>
          <dgm:constr type="t" for="ch" forName="wedge5" refType="h" fact="0.08"/>
          <dgm:constr type="w" for="ch" forName="wedge5" refType="w" fact="0.84"/>
          <dgm:constr type="h" for="ch" forName="wedge5" refType="h" fact="0.84"/>
          <dgm:constr type="l" for="ch" forName="dummy5a" refType="w" fact="0.1163"/>
          <dgm:constr type="t" for="ch" forName="dummy5a" refType="h" fact="0.71"/>
          <dgm:constr type="l" for="ch" forName="dummy5b" refType="w" fact="0.1163"/>
          <dgm:constr type="t" for="ch" forName="dummy5b" refType="h" fact="0.29"/>
          <dgm:constr type="r" for="ch" forName="wedge5Tx" refType="w" fact="0.33"/>
          <dgm:constr type="t" for="ch" forName="wedge5Tx" refType="h" fact="0.42"/>
          <dgm:constr type="w" for="ch" forName="wedge5Tx" refType="w" fact="0.23"/>
          <dgm:constr type="h" for="ch" forName="wedge5Tx" refType="h" fact="0.165"/>
          <dgm:constr type="l" for="ch" forName="wedge6" refType="w" fact="0.07"/>
          <dgm:constr type="t" for="ch" forName="wedge6" refType="h" fact="0.0627"/>
          <dgm:constr type="w" for="ch" forName="wedge6" refType="w" fact="0.84"/>
          <dgm:constr type="h" for="ch" forName="wedge6" refType="h" fact="0.84"/>
          <dgm:constr type="l" for="ch" forName="dummy6a" refType="w" fact="0.1263"/>
          <dgm:constr type="t" for="ch" forName="dummy6a" refType="h" fact="0.2727"/>
          <dgm:constr type="l" for="ch" forName="dummy6b" refType="w" fact="0.49"/>
          <dgm:constr type="t" for="ch" forName="dummy6b" refType="h" fact="0.0627"/>
          <dgm:constr type="r" for="ch" forName="wedge6Tx" refType="w" fact="0.47"/>
          <dgm:constr type="t" for="ch" forName="wedge6Tx" refType="h" fact="0.17"/>
          <dgm:constr type="w" for="ch" forName="wedge6Tx" refType="w" fact="0.22"/>
          <dgm:constr type="h" for="ch" forName="wedge6Tx" refType="h" fact="0.17"/>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primFontSz" for="ch" ptType="node" op="equ"/>
        </dgm:constrLst>
      </dgm:if>
      <dgm:else name="Name7">
        <dgm:constrLst>
          <dgm:constr type="l" for="ch" forName="wedge1" refType="w" fact="0.0887"/>
          <dgm:constr type="t" for="ch" forName="wedge1" refType="w" fact="0.062"/>
          <dgm:constr type="w" for="ch" forName="wedge1" refType="w" fact="0.84"/>
          <dgm:constr type="h" for="ch" forName="wedge1" refType="h" fact="0.84"/>
          <dgm:constr type="l" for="ch" forName="dummy1a" refType="w" fact="0.5087"/>
          <dgm:constr type="t" for="ch" forName="dummy1a" refType="h" fact="0.062"/>
          <dgm:constr type="l" for="ch" forName="dummy1b" refType="w" fact="0.837"/>
          <dgm:constr type="t" for="ch" forName="dummy1b" refType="h" fact="0.2201"/>
          <dgm:constr type="l" for="ch" forName="wedge1Tx" refType="w" fact="0.53"/>
          <dgm:constr type="t" for="ch" forName="wedge1Tx" refType="h" fact="0.14"/>
          <dgm:constr type="w" for="ch" forName="wedge1Tx" refType="w" fact="0.2"/>
          <dgm:constr type="h" for="ch" forName="wedge1Tx" refType="h" fact="0.16"/>
          <dgm:constr type="l" for="ch" forName="wedge2" refType="w" fact="0.0995"/>
          <dgm:constr type="t" for="ch" forName="wedge2" refType="w" fact="0.0755"/>
          <dgm:constr type="w" for="ch" forName="wedge2" refType="w" fact="0.84"/>
          <dgm:constr type="h" for="ch" forName="wedge2" refType="h" fact="0.84"/>
          <dgm:constr type="l" for="ch" forName="dummy2a" refType="w" fact="0.8479"/>
          <dgm:constr type="t" for="ch" forName="dummy2a" refType="h" fact="0.2337"/>
          <dgm:constr type="l" for="ch" forName="dummy2b" refType="w" fact="0.929"/>
          <dgm:constr type="t" for="ch" forName="dummy2b" refType="h" fact="0.589"/>
          <dgm:constr type="l" for="ch" forName="wedge2Tx" refType="w" fact="0.67"/>
          <dgm:constr type="t" for="ch" forName="wedge2Tx" refType="h" fact="0.38"/>
          <dgm:constr type="w" for="ch" forName="wedge2Tx" refType="w" fact="0.23"/>
          <dgm:constr type="h" for="ch" forName="wedge2Tx" refType="h" fact="0.14"/>
          <dgm:constr type="l" for="ch" forName="wedge3" refType="w" fact="0.0956"/>
          <dgm:constr type="t" for="ch" forName="wedge3" refType="w" fact="0.0925"/>
          <dgm:constr type="w" for="ch" forName="wedge3" refType="w" fact="0.84"/>
          <dgm:constr type="h" for="ch" forName="wedge3" refType="h" fact="0.84"/>
          <dgm:constr type="l" for="ch" forName="dummy3a" refType="w" fact="0.9251"/>
          <dgm:constr type="t" for="ch" forName="dummy3a" refType="h" fact="0.6059"/>
          <dgm:constr type="l" for="ch" forName="dummy3b" refType="w" fact="0.6979"/>
          <dgm:constr type="t" for="ch" forName="dummy3b" refType="h" fact="0.8909"/>
          <dgm:constr type="l" for="ch" forName="wedge3Tx" refType="w" fact="0.635"/>
          <dgm:constr type="t" for="ch" forName="wedge3Tx" refType="h" fact="0.59"/>
          <dgm:constr type="w" for="ch" forName="wedge3Tx" refType="w" fact="0.2"/>
          <dgm:constr type="h" for="ch" forName="wedge3Tx" refType="h" fact="0.155"/>
          <dgm:constr type="l" for="ch" forName="wedge4" refType="w" fact="0.08"/>
          <dgm:constr type="t" for="ch" forName="wedge4" refType="h" fact="0.1"/>
          <dgm:constr type="w" for="ch" forName="wedge4" refType="w" fact="0.84"/>
          <dgm:constr type="h" for="ch" forName="wedge4" refType="h" fact="0.84"/>
          <dgm:constr type="l" for="ch" forName="dummy4a" refType="w" fact="0.6822"/>
          <dgm:constr type="t" for="ch" forName="dummy4a" refType="h" fact="0.8984"/>
          <dgm:constr type="l" for="ch" forName="dummy4b" refType="w" fact="0.3178"/>
          <dgm:constr type="t" for="ch" forName="dummy4b" refType="h" fact="0.8984"/>
          <dgm:constr type="l" for="ch" forName="wedge4Tx" refType="w" fact="0.4025"/>
          <dgm:constr type="t" for="ch" forName="wedge4Tx" refType="h" fact="0.76"/>
          <dgm:constr type="w" for="ch" forName="wedge4Tx" refType="w" fact="0.195"/>
          <dgm:constr type="h" for="ch" forName="wedge4Tx" refType="h" fact="0.14"/>
          <dgm:constr type="l" for="ch" forName="wedge5" refType="w" fact="0.0644"/>
          <dgm:constr type="t" for="ch" forName="wedge5" refType="h" fact="0.0925"/>
          <dgm:constr type="w" for="ch" forName="wedge5" refType="w" fact="0.84"/>
          <dgm:constr type="h" for="ch" forName="wedge5" refType="h" fact="0.84"/>
          <dgm:constr type="l" for="ch" forName="dummy5a" refType="w" fact="0.3021"/>
          <dgm:constr type="t" for="ch" forName="dummy5a" refType="h" fact="0.8909"/>
          <dgm:constr type="l" for="ch" forName="dummy5b" refType="w" fact="0.0749"/>
          <dgm:constr type="t" for="ch" forName="dummy5b" refType="h" fact="0.6059"/>
          <dgm:constr type="r" for="ch" forName="wedge5Tx" refType="w" fact="0.365"/>
          <dgm:constr type="t" for="ch" forName="wedge5Tx" refType="h" fact="0.59"/>
          <dgm:constr type="w" for="ch" forName="wedge5Tx" refType="w" fact="0.2"/>
          <dgm:constr type="h" for="ch" forName="wedge5Tx" refType="h" fact="0.155"/>
          <dgm:constr type="l" for="ch" forName="wedge6" refType="w" fact="0.0605"/>
          <dgm:constr type="t" for="ch" forName="wedge6" refType="h" fact="0.0755"/>
          <dgm:constr type="w" for="ch" forName="wedge6" refType="w" fact="0.84"/>
          <dgm:constr type="h" for="ch" forName="wedge6" refType="h" fact="0.84"/>
          <dgm:constr type="l" for="ch" forName="dummy6a" refType="w" fact="0.071"/>
          <dgm:constr type="t" for="ch" forName="dummy6a" refType="h" fact="0.589"/>
          <dgm:constr type="l" for="ch" forName="dummy6b" refType="w" fact="0.1521"/>
          <dgm:constr type="t" for="ch" forName="dummy6b" refType="h" fact="0.2337"/>
          <dgm:constr type="r" for="ch" forName="wedge6Tx" refType="w" fact="0.33"/>
          <dgm:constr type="t" for="ch" forName="wedge6Tx" refType="h" fact="0.38"/>
          <dgm:constr type="w" for="ch" forName="wedge6Tx" refType="w" fact="0.23"/>
          <dgm:constr type="h" for="ch" forName="wedge6Tx" refType="h" fact="0.14"/>
          <dgm:constr type="l" for="ch" forName="wedge7" refType="w" fact="0.0713"/>
          <dgm:constr type="t" for="ch" forName="wedge7" refType="h" fact="0.062"/>
          <dgm:constr type="w" for="ch" forName="wedge7" refType="w" fact="0.84"/>
          <dgm:constr type="h" for="ch" forName="wedge7" refType="h" fact="0.84"/>
          <dgm:constr type="l" for="ch" forName="dummy7a" refType="w" fact="0.163"/>
          <dgm:constr type="t" for="ch" forName="dummy7a" refType="h" fact="0.2201"/>
          <dgm:constr type="l" for="ch" forName="dummy7b" refType="w" fact="0.4913"/>
          <dgm:constr type="t" for="ch" forName="dummy7b" refType="h" fact="0.062"/>
          <dgm:constr type="r" for="ch" forName="wedge7Tx" refType="w" fact="0.47"/>
          <dgm:constr type="t" for="ch" forName="wedge7Tx" refType="h" fact="0.14"/>
          <dgm:constr type="w" for="ch" forName="wedge7Tx" refType="w" fact="0.2"/>
          <dgm:constr type="h" for="ch" forName="wedge7Tx" refType="h" fact="0.16"/>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h" for="ch" forName="arrowWedge7" refType="w" fact="0.08"/>
          <dgm:constr type="diam" for="ch" forName="arrowWedge7" refType="w" fact="0.84"/>
          <dgm:constr type="l" for="ch" forName="arrowWedge7" refType="w" fact="0.5"/>
          <dgm:constr type="t" for="ch" forName="arrowWedge7" refType="w" fact="0.5"/>
          <dgm:constr type="primFontSz" for="ch" ptType="node" op="equ"/>
        </dgm:constrLst>
      </dgm:else>
    </dgm:choose>
    <dgm:ruleLst/>
    <dgm:choose name="Name8">
      <dgm:if name="Name9" axis="ch" ptType="node" func="cnt" op="gte" val="1">
        <dgm:layoutNode name="wedge1">
          <dgm:alg type="sp"/>
          <dgm:choose name="Name10">
            <dgm:if name="Name11" axis="ch" ptType="node" func="cnt" op="equ" val="1">
              <dgm:shape xmlns:r="http://schemas.openxmlformats.org/officeDocument/2006/relationships" type="ellipse" r:blip="">
                <dgm:adjLst/>
              </dgm:shape>
            </dgm:if>
            <dgm:if name="Name12" axis="ch" ptType="node" func="cnt" op="equ" val="2">
              <dgm:shape xmlns:r="http://schemas.openxmlformats.org/officeDocument/2006/relationships" type="pie" r:blip="">
                <dgm:adjLst>
                  <dgm:adj idx="1" val="270"/>
                  <dgm:adj idx="2" val="90"/>
                </dgm:adjLst>
              </dgm:shape>
            </dgm:if>
            <dgm:if name="Name13" axis="ch" ptType="node" func="cnt" op="equ" val="3">
              <dgm:shape xmlns:r="http://schemas.openxmlformats.org/officeDocument/2006/relationships" type="pie" r:blip="">
                <dgm:adjLst>
                  <dgm:adj idx="1" val="270"/>
                  <dgm:adj idx="2" val="30"/>
                </dgm:adjLst>
              </dgm:shape>
            </dgm:if>
            <dgm:if name="Name14" axis="ch" ptType="node" func="cnt" op="equ" val="4">
              <dgm:shape xmlns:r="http://schemas.openxmlformats.org/officeDocument/2006/relationships" type="pie" r:blip="">
                <dgm:adjLst>
                  <dgm:adj idx="1" val="270"/>
                  <dgm:adj idx="2" val="0"/>
                </dgm:adjLst>
              </dgm:shape>
            </dgm:if>
            <dgm:if name="Name15" axis="ch" ptType="node" func="cnt" op="equ" val="5">
              <dgm:shape xmlns:r="http://schemas.openxmlformats.org/officeDocument/2006/relationships" type="pie" r:blip="">
                <dgm:adjLst>
                  <dgm:adj idx="1" val="270"/>
                  <dgm:adj idx="2" val="342"/>
                </dgm:adjLst>
              </dgm:shape>
            </dgm:if>
            <dgm:if name="Name16" axis="ch" ptType="node" func="cnt" op="equ" val="6">
              <dgm:shape xmlns:r="http://schemas.openxmlformats.org/officeDocument/2006/relationships" type="pie" r:blip="">
                <dgm:adjLst>
                  <dgm:adj idx="1" val="270"/>
                  <dgm:adj idx="2" val="330"/>
                </dgm:adjLst>
              </dgm:shape>
            </dgm:if>
            <dgm:else name="Name17">
              <dgm:shape xmlns:r="http://schemas.openxmlformats.org/officeDocument/2006/relationships" type="pie" r:blip="">
                <dgm:adjLst>
                  <dgm:adj idx="1" val="270"/>
                  <dgm:adj idx="2" val="321.4286"/>
                </dgm:adjLst>
              </dgm:shape>
            </dgm:else>
          </dgm:choose>
          <dgm:choose name="Name18">
            <dgm:if name="Name19" func="var" arg="dir" op="equ" val="norm">
              <dgm:presOf axis="ch desOrSelf" ptType="node node" st="1 1" cnt="1 0"/>
            </dgm:if>
            <dgm:else name="Name20">
              <dgm:choose name="Name21">
                <dgm:if name="Name22" axis="ch" ptType="node" func="cnt" op="equ" val="1">
                  <dgm:presOf axis="ch desOrSelf" ptType="node node" st="1 1" cnt="1 0"/>
                </dgm:if>
                <dgm:if name="Name23" axis="ch" ptType="node" func="cnt" op="equ" val="2">
                  <dgm:presOf axis="ch desOrSelf" ptType="node node" st="2 1" cnt="1 0"/>
                </dgm:if>
                <dgm:if name="Name24" axis="ch" ptType="node" func="cnt" op="equ" val="3">
                  <dgm:presOf axis="ch desOrSelf" ptType="node node" st="3 1" cnt="1 0"/>
                </dgm:if>
                <dgm:if name="Name25" axis="ch" ptType="node" func="cnt" op="equ" val="4">
                  <dgm:presOf axis="ch desOrSelf" ptType="node node" st="4 1" cnt="1 0"/>
                </dgm:if>
                <dgm:if name="Name26" axis="ch" ptType="node" func="cnt" op="equ" val="5">
                  <dgm:presOf axis="ch desOrSelf" ptType="node node" st="5 1" cnt="1 0"/>
                </dgm:if>
                <dgm:if name="Name27" axis="ch" ptType="node" func="cnt" op="equ" val="6">
                  <dgm:presOf axis="ch desOrSelf" ptType="node node" st="6 1" cnt="1 0"/>
                </dgm:if>
                <dgm:else name="Name28">
                  <dgm:presOf axis="ch desOrSelf" ptType="node node" st="7 1" cnt="1 0"/>
                </dgm:else>
              </dgm:choose>
            </dgm:else>
          </dgm:choose>
          <dgm:constrLst/>
          <dgm:ruleLst/>
        </dgm:layoutNode>
        <dgm:layoutNode name="dummy1a" moveWith="wedge1">
          <dgm:alg type="sp"/>
          <dgm:shape xmlns:r="http://schemas.openxmlformats.org/officeDocument/2006/relationships" r:blip="">
            <dgm:adjLst/>
          </dgm:shape>
          <dgm:presOf/>
          <dgm:constrLst>
            <dgm:constr type="w" val="1"/>
            <dgm:constr type="h" val="1"/>
          </dgm:constrLst>
          <dgm:ruleLst/>
        </dgm:layoutNode>
        <dgm:layoutNode name="dummy1b" moveWith="wedge1">
          <dgm:alg type="sp"/>
          <dgm:shape xmlns:r="http://schemas.openxmlformats.org/officeDocument/2006/relationships" r:blip="">
            <dgm:adjLst/>
          </dgm:shape>
          <dgm:presOf/>
          <dgm:constrLst>
            <dgm:constr type="w" val="1"/>
            <dgm:constr type="h" val="1"/>
          </dgm:constrLst>
          <dgm:ruleLst/>
        </dgm:layoutNode>
        <dgm:layoutNode name="wedge1Tx" moveWith="wedge1">
          <dgm:varLst>
            <dgm:chMax val="0"/>
            <dgm:chPref val="0"/>
            <dgm:bulletEnabled val="1"/>
          </dgm:varLst>
          <dgm:alg type="tx"/>
          <dgm:shape xmlns:r="http://schemas.openxmlformats.org/officeDocument/2006/relationships" type="rect" r:blip="" hideGeom="1">
            <dgm:adjLst/>
          </dgm:shape>
          <dgm:choose name="Name29">
            <dgm:if name="Name30" func="var" arg="dir" op="equ" val="norm">
              <dgm:presOf axis="ch desOrSelf" ptType="node node" st="1 1" cnt="1 0"/>
            </dgm:if>
            <dgm:else name="Name31">
              <dgm:choose name="Name32">
                <dgm:if name="Name33" axis="ch" ptType="node" func="cnt" op="equ" val="1">
                  <dgm:presOf axis="ch desOrSelf" ptType="node node" st="1 1" cnt="1 0"/>
                </dgm:if>
                <dgm:if name="Name34" axis="ch" ptType="node" func="cnt" op="equ" val="2">
                  <dgm:presOf axis="ch desOrSelf" ptType="node node" st="2 1" cnt="1 0"/>
                </dgm:if>
                <dgm:if name="Name35" axis="ch" ptType="node" func="cnt" op="equ" val="3">
                  <dgm:presOf axis="ch desOrSelf" ptType="node node" st="3 1" cnt="1 0"/>
                </dgm:if>
                <dgm:if name="Name36" axis="ch" ptType="node" func="cnt" op="equ" val="4">
                  <dgm:presOf axis="ch desOrSelf" ptType="node node" st="4 1" cnt="1 0"/>
                </dgm:if>
                <dgm:if name="Name37" axis="ch" ptType="node" func="cnt" op="equ" val="5">
                  <dgm:presOf axis="ch desOrSelf" ptType="node node" st="5 1" cnt="1 0"/>
                </dgm:if>
                <dgm:if name="Name38" axis="ch" ptType="node" func="cnt" op="equ" val="6">
                  <dgm:presOf axis="ch desOrSelf" ptType="node node" st="6 1" cnt="1 0"/>
                </dgm:if>
                <dgm:else name="Name39">
                  <dgm:presOf axis="ch desOrSelf" ptType="node node" st="7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40"/>
    </dgm:choose>
    <dgm:choose name="Name41">
      <dgm:if name="Name42" axis="ch" ptType="node" func="cnt" op="gte" val="2">
        <dgm:layoutNode name="wedge2">
          <dgm:alg type="sp"/>
          <dgm:choose name="Name43">
            <dgm:if name="Name44" axis="ch" ptType="node" func="cnt" op="equ" val="2">
              <dgm:shape xmlns:r="http://schemas.openxmlformats.org/officeDocument/2006/relationships" type="pie" r:blip="">
                <dgm:adjLst>
                  <dgm:adj idx="1" val="90"/>
                  <dgm:adj idx="2" val="270"/>
                </dgm:adjLst>
              </dgm:shape>
            </dgm:if>
            <dgm:if name="Name45" axis="ch" ptType="node" func="cnt" op="equ" val="3">
              <dgm:shape xmlns:r="http://schemas.openxmlformats.org/officeDocument/2006/relationships" type="pie" r:blip="">
                <dgm:adjLst>
                  <dgm:adj idx="1" val="30"/>
                  <dgm:adj idx="2" val="150"/>
                </dgm:adjLst>
              </dgm:shape>
            </dgm:if>
            <dgm:if name="Name46" axis="ch" ptType="node" func="cnt" op="equ" val="4">
              <dgm:shape xmlns:r="http://schemas.openxmlformats.org/officeDocument/2006/relationships" type="pie" r:blip="">
                <dgm:adjLst>
                  <dgm:adj idx="1" val="0"/>
                  <dgm:adj idx="2" val="90"/>
                </dgm:adjLst>
              </dgm:shape>
            </dgm:if>
            <dgm:if name="Name47" axis="ch" ptType="node" func="cnt" op="equ" val="5">
              <dgm:shape xmlns:r="http://schemas.openxmlformats.org/officeDocument/2006/relationships" type="pie" r:blip="">
                <dgm:adjLst>
                  <dgm:adj idx="1" val="342"/>
                  <dgm:adj idx="2" val="54"/>
                </dgm:adjLst>
              </dgm:shape>
            </dgm:if>
            <dgm:if name="Name48" axis="ch" ptType="node" func="cnt" op="equ" val="6">
              <dgm:shape xmlns:r="http://schemas.openxmlformats.org/officeDocument/2006/relationships" type="pie" r:blip="">
                <dgm:adjLst>
                  <dgm:adj idx="1" val="330"/>
                  <dgm:adj idx="2" val="30"/>
                </dgm:adjLst>
              </dgm:shape>
            </dgm:if>
            <dgm:else name="Name49">
              <dgm:shape xmlns:r="http://schemas.openxmlformats.org/officeDocument/2006/relationships" type="pie" r:blip="">
                <dgm:adjLst>
                  <dgm:adj idx="1" val="321.4286"/>
                  <dgm:adj idx="2" val="12.85714"/>
                </dgm:adjLst>
              </dgm:shape>
            </dgm:else>
          </dgm:choose>
          <dgm:choose name="Name50">
            <dgm:if name="Name51" func="var" arg="dir" op="equ" val="norm">
              <dgm:presOf axis="ch desOrSelf" ptType="node node" st="2 1" cnt="1 0"/>
            </dgm:if>
            <dgm:else name="Name52">
              <dgm:choose name="Name53">
                <dgm:if name="Name54" axis="ch" ptType="node" func="cnt" op="equ" val="2">
                  <dgm:presOf axis="ch desOrSelf" ptType="node node" st="1 1" cnt="1 0"/>
                </dgm:if>
                <dgm:if name="Name55" axis="ch" ptType="node" func="cnt" op="equ" val="3">
                  <dgm:presOf axis="ch desOrSelf" ptType="node node" st="2 1" cnt="1 0"/>
                </dgm:if>
                <dgm:if name="Name56" axis="ch" ptType="node" func="cnt" op="equ" val="4">
                  <dgm:presOf axis="ch desOrSelf" ptType="node node" st="3 1" cnt="1 0"/>
                </dgm:if>
                <dgm:if name="Name57" axis="ch" ptType="node" func="cnt" op="equ" val="5">
                  <dgm:presOf axis="ch desOrSelf" ptType="node node" st="4 1" cnt="1 0"/>
                </dgm:if>
                <dgm:if name="Name58" axis="ch" ptType="node" func="cnt" op="equ" val="6">
                  <dgm:presOf axis="ch desOrSelf" ptType="node node" st="5 1" cnt="1 0"/>
                </dgm:if>
                <dgm:else name="Name59">
                  <dgm:presOf axis="ch desOrSelf" ptType="node node" st="6 1" cnt="1 0"/>
                </dgm:else>
              </dgm:choose>
            </dgm:else>
          </dgm:choose>
          <dgm:constrLst/>
          <dgm:ruleLst/>
        </dgm:layoutNode>
        <dgm:layoutNode name="dummy2a" moveWith="wedge2">
          <dgm:alg type="sp"/>
          <dgm:shape xmlns:r="http://schemas.openxmlformats.org/officeDocument/2006/relationships" r:blip="">
            <dgm:adjLst/>
          </dgm:shape>
          <dgm:presOf/>
          <dgm:constrLst>
            <dgm:constr type="w" val="1"/>
            <dgm:constr type="h" val="1"/>
          </dgm:constrLst>
          <dgm:ruleLst/>
        </dgm:layoutNode>
        <dgm:layoutNode name="dummy2b" moveWith="wedge2">
          <dgm:alg type="sp"/>
          <dgm:shape xmlns:r="http://schemas.openxmlformats.org/officeDocument/2006/relationships" r:blip="">
            <dgm:adjLst/>
          </dgm:shape>
          <dgm:presOf/>
          <dgm:constrLst>
            <dgm:constr type="w" val="1"/>
            <dgm:constr type="h" val="1"/>
          </dgm:constrLst>
          <dgm:ruleLst/>
        </dgm:layoutNode>
        <dgm:layoutNode name="wedge2Tx" moveWith="wedge2">
          <dgm:varLst>
            <dgm:chMax val="0"/>
            <dgm:chPref val="0"/>
            <dgm:bulletEnabled val="1"/>
          </dgm:varLst>
          <dgm:alg type="tx"/>
          <dgm:shape xmlns:r="http://schemas.openxmlformats.org/officeDocument/2006/relationships" type="rect" r:blip="" hideGeom="1">
            <dgm:adjLst/>
          </dgm:shape>
          <dgm:choose name="Name60">
            <dgm:if name="Name61" func="var" arg="dir" op="equ" val="norm">
              <dgm:presOf axis="ch desOrSelf" ptType="node node" st="2 1" cnt="1 0"/>
            </dgm:if>
            <dgm:else name="Name62">
              <dgm:choose name="Name63">
                <dgm:if name="Name64" axis="ch" ptType="node" func="cnt" op="equ" val="2">
                  <dgm:presOf axis="ch desOrSelf" ptType="node node" st="1 1" cnt="1 0"/>
                </dgm:if>
                <dgm:if name="Name65" axis="ch" ptType="node" func="cnt" op="equ" val="3">
                  <dgm:presOf axis="ch desOrSelf" ptType="node node" st="2 1" cnt="1 0"/>
                </dgm:if>
                <dgm:if name="Name66" axis="ch" ptType="node" func="cnt" op="equ" val="4">
                  <dgm:presOf axis="ch desOrSelf" ptType="node node" st="3 1" cnt="1 0"/>
                </dgm:if>
                <dgm:if name="Name67" axis="ch" ptType="node" func="cnt" op="equ" val="5">
                  <dgm:presOf axis="ch desOrSelf" ptType="node node" st="4 1" cnt="1 0"/>
                </dgm:if>
                <dgm:if name="Name68" axis="ch" ptType="node" func="cnt" op="equ" val="6">
                  <dgm:presOf axis="ch desOrSelf" ptType="node node" st="5 1" cnt="1 0"/>
                </dgm:if>
                <dgm:else name="Name69">
                  <dgm:presOf axis="ch desOrSelf" ptType="node node" st="6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70"/>
    </dgm:choose>
    <dgm:choose name="Name71">
      <dgm:if name="Name72" axis="ch" ptType="node" func="cnt" op="gte" val="3">
        <dgm:layoutNode name="wedge3">
          <dgm:alg type="sp"/>
          <dgm:choose name="Name73">
            <dgm:if name="Name74" axis="ch" ptType="node" func="cnt" op="equ" val="3">
              <dgm:shape xmlns:r="http://schemas.openxmlformats.org/officeDocument/2006/relationships" type="pie" r:blip="">
                <dgm:adjLst>
                  <dgm:adj idx="1" val="150"/>
                  <dgm:adj idx="2" val="270"/>
                </dgm:adjLst>
              </dgm:shape>
            </dgm:if>
            <dgm:if name="Name75" axis="ch" ptType="node" func="cnt" op="equ" val="4">
              <dgm:shape xmlns:r="http://schemas.openxmlformats.org/officeDocument/2006/relationships" type="pie" r:blip="">
                <dgm:adjLst>
                  <dgm:adj idx="1" val="90"/>
                  <dgm:adj idx="2" val="180"/>
                </dgm:adjLst>
              </dgm:shape>
            </dgm:if>
            <dgm:if name="Name76" axis="ch" ptType="node" func="cnt" op="equ" val="5">
              <dgm:shape xmlns:r="http://schemas.openxmlformats.org/officeDocument/2006/relationships" type="pie" r:blip="">
                <dgm:adjLst>
                  <dgm:adj idx="1" val="54"/>
                  <dgm:adj idx="2" val="126"/>
                </dgm:adjLst>
              </dgm:shape>
            </dgm:if>
            <dgm:if name="Name77" axis="ch" ptType="node" func="cnt" op="equ" val="6">
              <dgm:shape xmlns:r="http://schemas.openxmlformats.org/officeDocument/2006/relationships" type="pie" r:blip="">
                <dgm:adjLst>
                  <dgm:adj idx="1" val="30"/>
                  <dgm:adj idx="2" val="90"/>
                </dgm:adjLst>
              </dgm:shape>
            </dgm:if>
            <dgm:else name="Name78">
              <dgm:shape xmlns:r="http://schemas.openxmlformats.org/officeDocument/2006/relationships" type="pie" r:blip="">
                <dgm:adjLst>
                  <dgm:adj idx="1" val="12.85714"/>
                  <dgm:adj idx="2" val="64.28571"/>
                </dgm:adjLst>
              </dgm:shape>
            </dgm:else>
          </dgm:choose>
          <dgm:choose name="Name79">
            <dgm:if name="Name80" func="var" arg="dir" op="equ" val="norm">
              <dgm:presOf axis="ch desOrSelf" ptType="node node" st="3 1" cnt="1 0"/>
            </dgm:if>
            <dgm:else name="Name81">
              <dgm:choose name="Name82">
                <dgm:if name="Name83" axis="ch" ptType="node" func="cnt" op="equ" val="3">
                  <dgm:presOf axis="ch desOrSelf" ptType="node node" st="1 1" cnt="1 0"/>
                </dgm:if>
                <dgm:if name="Name84" axis="ch" ptType="node" func="cnt" op="equ" val="4">
                  <dgm:presOf axis="ch desOrSelf" ptType="node node" st="2 1" cnt="1 0"/>
                </dgm:if>
                <dgm:if name="Name85" axis="ch" ptType="node" func="cnt" op="equ" val="5">
                  <dgm:presOf axis="ch desOrSelf" ptType="node node" st="3 1" cnt="1 0"/>
                </dgm:if>
                <dgm:if name="Name86" axis="ch" ptType="node" func="cnt" op="equ" val="6">
                  <dgm:presOf axis="ch desOrSelf" ptType="node node" st="4 1" cnt="1 0"/>
                </dgm:if>
                <dgm:else name="Name87">
                  <dgm:presOf axis="ch desOrSelf" ptType="node node" st="5 1" cnt="1 0"/>
                </dgm:else>
              </dgm:choose>
            </dgm:else>
          </dgm:choose>
          <dgm:constrLst/>
          <dgm:ruleLst/>
        </dgm:layoutNode>
        <dgm:layoutNode name="dummy3a" moveWith="wedge3">
          <dgm:alg type="sp"/>
          <dgm:shape xmlns:r="http://schemas.openxmlformats.org/officeDocument/2006/relationships" r:blip="">
            <dgm:adjLst/>
          </dgm:shape>
          <dgm:presOf/>
          <dgm:constrLst>
            <dgm:constr type="w" val="1"/>
            <dgm:constr type="h" val="1"/>
          </dgm:constrLst>
          <dgm:ruleLst/>
        </dgm:layoutNode>
        <dgm:layoutNode name="dummy3b" moveWith="wedge3">
          <dgm:alg type="sp"/>
          <dgm:shape xmlns:r="http://schemas.openxmlformats.org/officeDocument/2006/relationships" r:blip="">
            <dgm:adjLst/>
          </dgm:shape>
          <dgm:presOf/>
          <dgm:constrLst>
            <dgm:constr type="w" val="1"/>
            <dgm:constr type="h" val="1"/>
          </dgm:constrLst>
          <dgm:ruleLst/>
        </dgm:layoutNode>
        <dgm:layoutNode name="wedge3Tx" moveWith="wedge3">
          <dgm:varLst>
            <dgm:chMax val="0"/>
            <dgm:chPref val="0"/>
            <dgm:bulletEnabled val="1"/>
          </dgm:varLst>
          <dgm:alg type="tx"/>
          <dgm:shape xmlns:r="http://schemas.openxmlformats.org/officeDocument/2006/relationships" type="rect" r:blip="" hideGeom="1">
            <dgm:adjLst/>
          </dgm:shape>
          <dgm:choose name="Name88">
            <dgm:if name="Name89" func="var" arg="dir" op="equ" val="norm">
              <dgm:presOf axis="ch desOrSelf" ptType="node node" st="3 1" cnt="1 0"/>
            </dgm:if>
            <dgm:else name="Name90">
              <dgm:choose name="Name91">
                <dgm:if name="Name92" axis="ch" ptType="node" func="cnt" op="equ" val="3">
                  <dgm:presOf axis="ch desOrSelf" ptType="node node" st="1 1" cnt="1 0"/>
                </dgm:if>
                <dgm:if name="Name93" axis="ch" ptType="node" func="cnt" op="equ" val="4">
                  <dgm:presOf axis="ch desOrSelf" ptType="node node" st="2 1" cnt="1 0"/>
                </dgm:if>
                <dgm:if name="Name94" axis="ch" ptType="node" func="cnt" op="equ" val="5">
                  <dgm:presOf axis="ch desOrSelf" ptType="node node" st="3 1" cnt="1 0"/>
                </dgm:if>
                <dgm:if name="Name95" axis="ch" ptType="node" func="cnt" op="equ" val="6">
                  <dgm:presOf axis="ch desOrSelf" ptType="node node" st="4 1" cnt="1 0"/>
                </dgm:if>
                <dgm:else name="Name96">
                  <dgm:presOf axis="ch desOrSelf" ptType="node node" st="5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97"/>
    </dgm:choose>
    <dgm:choose name="Name98">
      <dgm:if name="Name99" axis="ch" ptType="node" func="cnt" op="gte" val="4">
        <dgm:layoutNode name="wedge4">
          <dgm:alg type="sp"/>
          <dgm:choose name="Name100">
            <dgm:if name="Name101" axis="ch" ptType="node" func="cnt" op="equ" val="4">
              <dgm:shape xmlns:r="http://schemas.openxmlformats.org/officeDocument/2006/relationships" type="pie" r:blip="">
                <dgm:adjLst>
                  <dgm:adj idx="1" val="180"/>
                  <dgm:adj idx="2" val="270"/>
                </dgm:adjLst>
              </dgm:shape>
            </dgm:if>
            <dgm:if name="Name102" axis="ch" ptType="node" func="cnt" op="equ" val="5">
              <dgm:shape xmlns:r="http://schemas.openxmlformats.org/officeDocument/2006/relationships" type="pie" r:blip="">
                <dgm:adjLst>
                  <dgm:adj idx="1" val="126"/>
                  <dgm:adj idx="2" val="198"/>
                </dgm:adjLst>
              </dgm:shape>
            </dgm:if>
            <dgm:if name="Name103" axis="ch" ptType="node" func="cnt" op="equ" val="6">
              <dgm:shape xmlns:r="http://schemas.openxmlformats.org/officeDocument/2006/relationships" type="pie" r:blip="">
                <dgm:adjLst>
                  <dgm:adj idx="1" val="90"/>
                  <dgm:adj idx="2" val="150"/>
                </dgm:adjLst>
              </dgm:shape>
            </dgm:if>
            <dgm:else name="Name104">
              <dgm:shape xmlns:r="http://schemas.openxmlformats.org/officeDocument/2006/relationships" type="pie" r:blip="">
                <dgm:adjLst>
                  <dgm:adj idx="1" val="64.2871"/>
                  <dgm:adj idx="2" val="115.7143"/>
                </dgm:adjLst>
              </dgm:shape>
            </dgm:else>
          </dgm:choose>
          <dgm:choose name="Name105">
            <dgm:if name="Name106" func="var" arg="dir" op="equ" val="norm">
              <dgm:presOf axis="ch desOrSelf" ptType="node node" st="4 1" cnt="1 0"/>
            </dgm:if>
            <dgm:else name="Name107">
              <dgm:choose name="Name108">
                <dgm:if name="Name109" axis="ch" ptType="node" func="cnt" op="equ" val="4">
                  <dgm:presOf axis="ch desOrSelf" ptType="node node" st="1 1" cnt="1 0"/>
                </dgm:if>
                <dgm:if name="Name110" axis="ch" ptType="node" func="cnt" op="equ" val="5">
                  <dgm:presOf axis="ch desOrSelf" ptType="node node" st="2 1" cnt="1 0"/>
                </dgm:if>
                <dgm:if name="Name111" axis="ch" ptType="node" func="cnt" op="equ" val="6">
                  <dgm:presOf axis="ch desOrSelf" ptType="node node" st="3 1" cnt="1 0"/>
                </dgm:if>
                <dgm:else name="Name112">
                  <dgm:presOf axis="ch desOrSelf" ptType="node node" st="4 1" cnt="1 0"/>
                </dgm:else>
              </dgm:choose>
            </dgm:else>
          </dgm:choose>
          <dgm:constrLst/>
          <dgm:ruleLst/>
        </dgm:layoutNode>
        <dgm:layoutNode name="dummy4a" moveWith="wedge4">
          <dgm:alg type="sp"/>
          <dgm:shape xmlns:r="http://schemas.openxmlformats.org/officeDocument/2006/relationships" r:blip="">
            <dgm:adjLst/>
          </dgm:shape>
          <dgm:presOf/>
          <dgm:constrLst>
            <dgm:constr type="w" val="1"/>
            <dgm:constr type="h" val="1"/>
          </dgm:constrLst>
          <dgm:ruleLst/>
        </dgm:layoutNode>
        <dgm:layoutNode name="dummy4b" moveWith="wedge4">
          <dgm:alg type="sp"/>
          <dgm:shape xmlns:r="http://schemas.openxmlformats.org/officeDocument/2006/relationships" r:blip="">
            <dgm:adjLst/>
          </dgm:shape>
          <dgm:presOf/>
          <dgm:constrLst>
            <dgm:constr type="w" val="1"/>
            <dgm:constr type="h" val="1"/>
          </dgm:constrLst>
          <dgm:ruleLst/>
        </dgm:layoutNode>
        <dgm:layoutNode name="wedge4Tx" moveWith="wedge4">
          <dgm:varLst>
            <dgm:chMax val="0"/>
            <dgm:chPref val="0"/>
            <dgm:bulletEnabled val="1"/>
          </dgm:varLst>
          <dgm:alg type="tx"/>
          <dgm:shape xmlns:r="http://schemas.openxmlformats.org/officeDocument/2006/relationships" type="rect" r:blip="" hideGeom="1">
            <dgm:adjLst/>
          </dgm:shape>
          <dgm:choose name="Name113">
            <dgm:if name="Name114" func="var" arg="dir" op="equ" val="norm">
              <dgm:presOf axis="ch desOrSelf" ptType="node node" st="4 1" cnt="1 0"/>
            </dgm:if>
            <dgm:else name="Name115">
              <dgm:choose name="Name116">
                <dgm:if name="Name117" axis="ch" ptType="node" func="cnt" op="equ" val="4">
                  <dgm:presOf axis="ch desOrSelf" ptType="node node" st="1 1" cnt="1 0"/>
                </dgm:if>
                <dgm:if name="Name118" axis="ch" ptType="node" func="cnt" op="equ" val="5">
                  <dgm:presOf axis="ch desOrSelf" ptType="node node" st="2 1" cnt="1 0"/>
                </dgm:if>
                <dgm:if name="Name119" axis="ch" ptType="node" func="cnt" op="equ" val="6">
                  <dgm:presOf axis="ch desOrSelf" ptType="node node" st="3 1" cnt="1 0"/>
                </dgm:if>
                <dgm:else name="Name120">
                  <dgm:presOf axis="ch desOrSelf" ptType="node node" st="4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21"/>
    </dgm:choose>
    <dgm:choose name="Name122">
      <dgm:if name="Name123" axis="ch" ptType="node" func="cnt" op="gte" val="5">
        <dgm:layoutNode name="wedge5">
          <dgm:alg type="sp"/>
          <dgm:choose name="Name124">
            <dgm:if name="Name125" axis="ch" ptType="node" func="cnt" op="equ" val="5">
              <dgm:shape xmlns:r="http://schemas.openxmlformats.org/officeDocument/2006/relationships" type="pie" r:blip="">
                <dgm:adjLst>
                  <dgm:adj idx="1" val="198"/>
                  <dgm:adj idx="2" val="270"/>
                </dgm:adjLst>
              </dgm:shape>
            </dgm:if>
            <dgm:if name="Name126" axis="ch" ptType="node" func="cnt" op="equ" val="6">
              <dgm:shape xmlns:r="http://schemas.openxmlformats.org/officeDocument/2006/relationships" type="pie" r:blip="">
                <dgm:adjLst>
                  <dgm:adj idx="1" val="150"/>
                  <dgm:adj idx="2" val="210"/>
                </dgm:adjLst>
              </dgm:shape>
            </dgm:if>
            <dgm:else name="Name127">
              <dgm:shape xmlns:r="http://schemas.openxmlformats.org/officeDocument/2006/relationships" type="pie" r:blip="">
                <dgm:adjLst>
                  <dgm:adj idx="1" val="115.7143"/>
                  <dgm:adj idx="2" val="167.1429"/>
                </dgm:adjLst>
              </dgm:shape>
            </dgm:else>
          </dgm:choose>
          <dgm:choose name="Name128">
            <dgm:if name="Name129" func="var" arg="dir" op="equ" val="norm">
              <dgm:presOf axis="ch desOrSelf" ptType="node node" st="5 1" cnt="1 0"/>
            </dgm:if>
            <dgm:else name="Name130">
              <dgm:choose name="Name131">
                <dgm:if name="Name132" axis="ch" ptType="node" func="cnt" op="equ" val="5">
                  <dgm:presOf axis="ch desOrSelf" ptType="node node" st="1 1" cnt="1 0"/>
                </dgm:if>
                <dgm:if name="Name133" axis="ch" ptType="node" func="cnt" op="equ" val="6">
                  <dgm:presOf axis="ch desOrSelf" ptType="node node" st="2 1" cnt="1 0"/>
                </dgm:if>
                <dgm:else name="Name134">
                  <dgm:presOf axis="ch desOrSelf" ptType="node node" st="3 1" cnt="1 0"/>
                </dgm:else>
              </dgm:choose>
            </dgm:else>
          </dgm:choose>
          <dgm:constrLst/>
          <dgm:ruleLst/>
        </dgm:layoutNode>
        <dgm:layoutNode name="dummy5a" moveWith="wedge5">
          <dgm:alg type="sp"/>
          <dgm:shape xmlns:r="http://schemas.openxmlformats.org/officeDocument/2006/relationships" r:blip="">
            <dgm:adjLst/>
          </dgm:shape>
          <dgm:presOf/>
          <dgm:constrLst>
            <dgm:constr type="w" val="1"/>
            <dgm:constr type="h" val="1"/>
          </dgm:constrLst>
          <dgm:ruleLst/>
        </dgm:layoutNode>
        <dgm:layoutNode name="dummy5b" moveWith="wedge5">
          <dgm:alg type="sp"/>
          <dgm:shape xmlns:r="http://schemas.openxmlformats.org/officeDocument/2006/relationships" r:blip="">
            <dgm:adjLst/>
          </dgm:shape>
          <dgm:presOf/>
          <dgm:constrLst>
            <dgm:constr type="w" val="1"/>
            <dgm:constr type="h" val="1"/>
          </dgm:constrLst>
          <dgm:ruleLst/>
        </dgm:layoutNode>
        <dgm:layoutNode name="wedge5Tx" moveWith="wedge5">
          <dgm:varLst>
            <dgm:chMax val="0"/>
            <dgm:chPref val="0"/>
            <dgm:bulletEnabled val="1"/>
          </dgm:varLst>
          <dgm:alg type="tx"/>
          <dgm:shape xmlns:r="http://schemas.openxmlformats.org/officeDocument/2006/relationships" type="rect" r:blip="" hideGeom="1">
            <dgm:adjLst/>
          </dgm:shape>
          <dgm:choose name="Name135">
            <dgm:if name="Name136" func="var" arg="dir" op="equ" val="norm">
              <dgm:presOf axis="ch desOrSelf" ptType="node node" st="5 1" cnt="1 0"/>
            </dgm:if>
            <dgm:else name="Name137">
              <dgm:choose name="Name138">
                <dgm:if name="Name139" axis="ch" ptType="node" func="cnt" op="equ" val="5">
                  <dgm:presOf axis="ch desOrSelf" ptType="node node" st="1 1" cnt="1 0"/>
                </dgm:if>
                <dgm:if name="Name140" axis="ch" ptType="node" func="cnt" op="equ" val="6">
                  <dgm:presOf axis="ch desOrSelf" ptType="node node" st="2 1" cnt="1 0"/>
                </dgm:if>
                <dgm:else name="Name141">
                  <dgm:presOf axis="ch desOrSelf" ptType="node node" st="3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42"/>
    </dgm:choose>
    <dgm:choose name="Name143">
      <dgm:if name="Name144" axis="ch" ptType="node" func="cnt" op="gte" val="6">
        <dgm:layoutNode name="wedge6">
          <dgm:alg type="sp"/>
          <dgm:choose name="Name145">
            <dgm:if name="Name146" axis="ch" ptType="node" func="cnt" op="equ" val="6">
              <dgm:shape xmlns:r="http://schemas.openxmlformats.org/officeDocument/2006/relationships" type="pie" r:blip="">
                <dgm:adjLst>
                  <dgm:adj idx="1" val="210"/>
                  <dgm:adj idx="2" val="270"/>
                </dgm:adjLst>
              </dgm:shape>
            </dgm:if>
            <dgm:else name="Name147">
              <dgm:shape xmlns:r="http://schemas.openxmlformats.org/officeDocument/2006/relationships" type="pie" r:blip="">
                <dgm:adjLst>
                  <dgm:adj idx="1" val="167.1429"/>
                  <dgm:adj idx="2" val="218.5714"/>
                </dgm:adjLst>
              </dgm:shape>
            </dgm:else>
          </dgm:choose>
          <dgm:choose name="Name148">
            <dgm:if name="Name149" func="var" arg="dir" op="equ" val="norm">
              <dgm:presOf axis="ch desOrSelf" ptType="node node" st="6 1" cnt="1 0"/>
            </dgm:if>
            <dgm:else name="Name150">
              <dgm:choose name="Name151">
                <dgm:if name="Name152" axis="ch" ptType="node" func="cnt" op="equ" val="6">
                  <dgm:presOf axis="ch desOrSelf" ptType="node node" st="1 1" cnt="1 0"/>
                </dgm:if>
                <dgm:else name="Name153">
                  <dgm:presOf axis="ch desOrSelf" ptType="node node" st="2 1" cnt="1 0"/>
                </dgm:else>
              </dgm:choose>
            </dgm:else>
          </dgm:choose>
          <dgm:constrLst/>
          <dgm:ruleLst/>
        </dgm:layoutNode>
        <dgm:layoutNode name="dummy6a" moveWith="wedge6">
          <dgm:alg type="sp"/>
          <dgm:shape xmlns:r="http://schemas.openxmlformats.org/officeDocument/2006/relationships" r:blip="">
            <dgm:adjLst/>
          </dgm:shape>
          <dgm:presOf/>
          <dgm:constrLst>
            <dgm:constr type="w" val="1"/>
            <dgm:constr type="h" val="1"/>
          </dgm:constrLst>
          <dgm:ruleLst/>
        </dgm:layoutNode>
        <dgm:layoutNode name="dummy6b" moveWith="wedge6">
          <dgm:alg type="sp"/>
          <dgm:shape xmlns:r="http://schemas.openxmlformats.org/officeDocument/2006/relationships" r:blip="">
            <dgm:adjLst/>
          </dgm:shape>
          <dgm:presOf/>
          <dgm:constrLst>
            <dgm:constr type="w" val="1"/>
            <dgm:constr type="h" val="1"/>
          </dgm:constrLst>
          <dgm:ruleLst/>
        </dgm:layoutNode>
        <dgm:layoutNode name="wedge6Tx" moveWith="wedge6">
          <dgm:varLst>
            <dgm:chMax val="0"/>
            <dgm:chPref val="0"/>
            <dgm:bulletEnabled val="1"/>
          </dgm:varLst>
          <dgm:alg type="tx"/>
          <dgm:shape xmlns:r="http://schemas.openxmlformats.org/officeDocument/2006/relationships" type="rect" r:blip="" hideGeom="1">
            <dgm:adjLst/>
          </dgm:shape>
          <dgm:choose name="Name154">
            <dgm:if name="Name155" func="var" arg="dir" op="equ" val="norm">
              <dgm:presOf axis="ch desOrSelf" ptType="node node" st="6 1" cnt="1 0"/>
            </dgm:if>
            <dgm:else name="Name156">
              <dgm:choose name="Name157">
                <dgm:if name="Name158" axis="ch" ptType="node" func="cnt" op="equ" val="6">
                  <dgm:presOf axis="ch desOrSelf" ptType="node node" st="1 1" cnt="1 0"/>
                </dgm:if>
                <dgm:else name="Name159">
                  <dgm:presOf axis="ch desOrSelf" ptType="node node" st="2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0"/>
    </dgm:choose>
    <dgm:choose name="Name161">
      <dgm:if name="Name162" axis="ch" ptType="node" func="cnt" op="gte" val="7">
        <dgm:layoutNode name="wedge7">
          <dgm:alg type="sp"/>
          <dgm:shape xmlns:r="http://schemas.openxmlformats.org/officeDocument/2006/relationships" type="pie" r:blip="">
            <dgm:adjLst>
              <dgm:adj idx="1" val="218.5714"/>
              <dgm:adj idx="2" val="270"/>
            </dgm:adjLst>
          </dgm:shape>
          <dgm:choose name="Name163">
            <dgm:if name="Name164" func="var" arg="dir" op="equ" val="norm">
              <dgm:presOf axis="ch desOrSelf" ptType="node node" st="7 1" cnt="1 0"/>
            </dgm:if>
            <dgm:else name="Name165">
              <dgm:presOf axis="ch desOrSelf" ptType="node node" st="1 1" cnt="1 0"/>
            </dgm:else>
          </dgm:choose>
          <dgm:constrLst/>
          <dgm:ruleLst/>
        </dgm:layoutNode>
        <dgm:layoutNode name="dummy7a" moveWith="wedge7">
          <dgm:alg type="sp"/>
          <dgm:shape xmlns:r="http://schemas.openxmlformats.org/officeDocument/2006/relationships" r:blip="">
            <dgm:adjLst/>
          </dgm:shape>
          <dgm:presOf/>
          <dgm:constrLst>
            <dgm:constr type="w" val="1"/>
            <dgm:constr type="h" val="1"/>
          </dgm:constrLst>
          <dgm:ruleLst/>
        </dgm:layoutNode>
        <dgm:layoutNode name="dummy7b" moveWith="wedge7">
          <dgm:alg type="sp"/>
          <dgm:shape xmlns:r="http://schemas.openxmlformats.org/officeDocument/2006/relationships" r:blip="">
            <dgm:adjLst/>
          </dgm:shape>
          <dgm:presOf/>
          <dgm:constrLst>
            <dgm:constr type="w" val="1"/>
            <dgm:constr type="h" val="1"/>
          </dgm:constrLst>
          <dgm:ruleLst/>
        </dgm:layoutNode>
        <dgm:layoutNode name="wedge7Tx" moveWith="wedge7">
          <dgm:varLst>
            <dgm:chMax val="0"/>
            <dgm:chPref val="0"/>
            <dgm:bulletEnabled val="1"/>
          </dgm:varLst>
          <dgm:alg type="tx"/>
          <dgm:shape xmlns:r="http://schemas.openxmlformats.org/officeDocument/2006/relationships" type="rect" r:blip="" hideGeom="1">
            <dgm:adjLst/>
          </dgm:shape>
          <dgm:choose name="Name166">
            <dgm:if name="Name167" func="var" arg="dir" op="equ" val="norm">
              <dgm:presOf axis="ch desOrSelf" ptType="node node" st="7 1" cnt="1 0"/>
            </dgm:if>
            <dgm:else name="Name168">
              <dgm:presOf axis="ch desOrSelf" ptType="node node" st="1 1" cnt="1 0"/>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9"/>
    </dgm:choose>
    <dgm:choose name="Name170">
      <dgm:if name="Name171" axis="ch" ptType="node" func="cnt" op="equ" val="1">
        <dgm:forEach name="Name172" axis="ch" ptType="sibTrans" hideLastTrans="0" cnt="1">
          <dgm:layoutNode name="arrowWedge1single" styleLbl="fgSibTrans2D1">
            <dgm:choose name="Name173">
              <dgm:if name="Name174" func="var" arg="dir" op="equ" val="norm">
                <dgm:alg type="conn">
                  <dgm:param type="connRout" val="longCurve"/>
                  <dgm:param type="srcNode" val="dummy1a"/>
                  <dgm:param type="dstNode" val="dummy1b"/>
                  <dgm:param type="begPts" val="tL"/>
                  <dgm:param type="endPts" val="tR"/>
                  <dgm:param type="begSty" val="arr"/>
                  <dgm:param type="endSty" val="noArr"/>
                </dgm:alg>
              </dgm:if>
              <dgm:else name="Name175">
                <dgm:alg type="conn">
                  <dgm:param type="connRout" val="longCurve"/>
                  <dgm:param type="srcNode" val="dummy1a"/>
                  <dgm:param type="dstNode" val="dummy1b"/>
                  <dgm:param type="begPts" val="tL"/>
                  <dgm:param type="endPts" val="tR"/>
                  <dgm:param type="begSty" val="noArr"/>
                  <dgm:param type="endSty" val="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if name="Name176" axis="ch" ptType="node" func="cnt" op="gte" val="2">
        <dgm:forEach name="Name177" axis="ch" ptType="sibTrans" hideLastTrans="0" cnt="1">
          <dgm:layoutNode name="arrowWedge1" styleLbl="fgSibTrans2D1">
            <dgm:choose name="Name178">
              <dgm:if name="Name179" func="var" arg="dir" op="equ" val="norm">
                <dgm:alg type="conn">
                  <dgm:param type="connRout" val="curve"/>
                  <dgm:param type="srcNode" val="dummy1a"/>
                  <dgm:param type="dstNode" val="dummy1b"/>
                  <dgm:param type="begPts" val="tL"/>
                  <dgm:param type="endPts" val="tL"/>
                  <dgm:param type="begSty" val="noArr"/>
                  <dgm:param type="endSty" val="arr"/>
                </dgm:alg>
              </dgm:if>
              <dgm:else name="Name180">
                <dgm:alg type="conn">
                  <dgm:param type="connRout" val="curve"/>
                  <dgm:param type="srcNode" val="dummy1a"/>
                  <dgm:param type="dstNode" val="dummy1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else name="Name181"/>
    </dgm:choose>
    <dgm:forEach name="Name182" axis="ch" ptType="sibTrans" hideLastTrans="0" st="2" cnt="1">
      <dgm:layoutNode name="arrowWedge2" styleLbl="fgSibTrans2D1">
        <dgm:choose name="Name183">
          <dgm:if name="Name184" func="var" arg="dir" op="equ" val="norm">
            <dgm:alg type="conn">
              <dgm:param type="connRout" val="curve"/>
              <dgm:param type="srcNode" val="dummy2a"/>
              <dgm:param type="dstNode" val="dummy2b"/>
              <dgm:param type="begPts" val="tL"/>
              <dgm:param type="endPts" val="tL"/>
              <dgm:param type="begSty" val="noArr"/>
              <dgm:param type="endSty" val="arr"/>
            </dgm:alg>
          </dgm:if>
          <dgm:else name="Name185">
            <dgm:alg type="conn">
              <dgm:param type="connRout" val="curve"/>
              <dgm:param type="srcNode" val="dummy2a"/>
              <dgm:param type="dstNode" val="dummy2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86" axis="ch" ptType="sibTrans" hideLastTrans="0" st="3" cnt="1">
      <dgm:layoutNode name="arrowWedge3" styleLbl="fgSibTrans2D1">
        <dgm:choose name="Name187">
          <dgm:if name="Name188" func="var" arg="dir" op="equ" val="norm">
            <dgm:alg type="conn">
              <dgm:param type="connRout" val="curve"/>
              <dgm:param type="srcNode" val="dummy3a"/>
              <dgm:param type="dstNode" val="dummy3b"/>
              <dgm:param type="begPts" val="tL"/>
              <dgm:param type="endPts" val="tL"/>
              <dgm:param type="begSty" val="noArr"/>
              <dgm:param type="endSty" val="arr"/>
            </dgm:alg>
          </dgm:if>
          <dgm:else name="Name189">
            <dgm:alg type="conn">
              <dgm:param type="connRout" val="curve"/>
              <dgm:param type="srcNode" val="dummy3a"/>
              <dgm:param type="dstNode" val="dummy3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0" axis="ch" ptType="sibTrans" hideLastTrans="0" st="4" cnt="1">
      <dgm:layoutNode name="arrowWedge4" styleLbl="fgSibTrans2D1">
        <dgm:choose name="Name191">
          <dgm:if name="Name192" func="var" arg="dir" op="equ" val="norm">
            <dgm:alg type="conn">
              <dgm:param type="connRout" val="curve"/>
              <dgm:param type="srcNode" val="dummy4a"/>
              <dgm:param type="dstNode" val="dummy4b"/>
              <dgm:param type="begPts" val="tL"/>
              <dgm:param type="endPts" val="tL"/>
              <dgm:param type="begSty" val="noArr"/>
              <dgm:param type="endSty" val="arr"/>
            </dgm:alg>
          </dgm:if>
          <dgm:else name="Name193">
            <dgm:alg type="conn">
              <dgm:param type="connRout" val="curve"/>
              <dgm:param type="srcNode" val="dummy4a"/>
              <dgm:param type="dstNode" val="dummy4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4" axis="ch" ptType="sibTrans" hideLastTrans="0" st="5" cnt="1">
      <dgm:layoutNode name="arrowWedge5" styleLbl="fgSibTrans2D1">
        <dgm:choose name="Name195">
          <dgm:if name="Name196" func="var" arg="dir" op="equ" val="norm">
            <dgm:alg type="conn">
              <dgm:param type="connRout" val="curve"/>
              <dgm:param type="srcNode" val="dummy5a"/>
              <dgm:param type="dstNode" val="dummy5b"/>
              <dgm:param type="begPts" val="tL"/>
              <dgm:param type="endPts" val="tL"/>
              <dgm:param type="begSty" val="noArr"/>
              <dgm:param type="endSty" val="arr"/>
            </dgm:alg>
          </dgm:if>
          <dgm:else name="Name197">
            <dgm:alg type="conn">
              <dgm:param type="connRout" val="curve"/>
              <dgm:param type="srcNode" val="dummy5a"/>
              <dgm:param type="dstNode" val="dummy5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8" axis="ch" ptType="sibTrans" hideLastTrans="0" st="6" cnt="1">
      <dgm:layoutNode name="arrowWedge6" styleLbl="fgSibTrans2D1">
        <dgm:choose name="Name199">
          <dgm:if name="Name200" func="var" arg="dir" op="equ" val="norm">
            <dgm:alg type="conn">
              <dgm:param type="connRout" val="curve"/>
              <dgm:param type="srcNode" val="dummy6a"/>
              <dgm:param type="dstNode" val="dummy6b"/>
              <dgm:param type="begPts" val="tL"/>
              <dgm:param type="endPts" val="tL"/>
              <dgm:param type="begSty" val="noArr"/>
              <dgm:param type="endSty" val="arr"/>
            </dgm:alg>
          </dgm:if>
          <dgm:else name="Name201">
            <dgm:alg type="conn">
              <dgm:param type="connRout" val="curve"/>
              <dgm:param type="srcNode" val="dummy6a"/>
              <dgm:param type="dstNode" val="dummy6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202" axis="ch" ptType="sibTrans" hideLastTrans="0" st="7" cnt="1">
      <dgm:layoutNode name="arrowWedge7" styleLbl="fgSibTrans2D1">
        <dgm:choose name="Name203">
          <dgm:if name="Name204" func="var" arg="dir" op="equ" val="norm">
            <dgm:alg type="conn">
              <dgm:param type="connRout" val="curve"/>
              <dgm:param type="srcNode" val="dummy7a"/>
              <dgm:param type="dstNode" val="dummy7b"/>
              <dgm:param type="begPts" val="tL"/>
              <dgm:param type="endPts" val="tL"/>
              <dgm:param type="begSty" val="noArr"/>
              <dgm:param type="endSty" val="arr"/>
            </dgm:alg>
          </dgm:if>
          <dgm:else name="Name205">
            <dgm:alg type="conn">
              <dgm:param type="connRout" val="curve"/>
              <dgm:param type="srcNode" val="dummy7a"/>
              <dgm:param type="dstNode" val="dummy7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93DFA2E77834C76A2F0FC9C863652F0"/>
        <w:category>
          <w:name w:val="Allgemein"/>
          <w:gallery w:val="placeholder"/>
        </w:category>
        <w:types>
          <w:type w:val="bbPlcHdr"/>
        </w:types>
        <w:behaviors>
          <w:behavior w:val="content"/>
        </w:behaviors>
        <w:guid w:val="{726C6609-FE8A-426F-AF8F-43C7FBF579C1}"/>
      </w:docPartPr>
      <w:docPartBody>
        <w:p w:rsidR="000473B5" w:rsidRDefault="00380412">
          <w:pPr>
            <w:pStyle w:val="893DFA2E77834C76A2F0FC9C863652F0"/>
          </w:pPr>
          <w:r w:rsidRPr="00D86945">
            <w:rPr>
              <w:rStyle w:val="UntertitelZchn"/>
              <w:b/>
              <w:lang w:bidi="de-DE"/>
            </w:rPr>
            <w:fldChar w:fldCharType="begin"/>
          </w:r>
          <w:r w:rsidRPr="00D86945">
            <w:rPr>
              <w:rStyle w:val="UntertitelZchn"/>
              <w:lang w:bidi="de-DE"/>
            </w:rPr>
            <w:instrText xml:space="preserve"> DATE  \@ "MMMM d"  \* MERGEFORMAT </w:instrText>
          </w:r>
          <w:r w:rsidRPr="00D86945">
            <w:rPr>
              <w:rStyle w:val="UntertitelZchn"/>
              <w:b/>
              <w:lang w:bidi="de-DE"/>
            </w:rPr>
            <w:fldChar w:fldCharType="separate"/>
          </w:r>
          <w:r>
            <w:rPr>
              <w:rStyle w:val="UntertitelZchn"/>
              <w:lang w:bidi="de-DE"/>
            </w:rPr>
            <w:t>Juli 14</w:t>
          </w:r>
          <w:r w:rsidRPr="00D86945">
            <w:rPr>
              <w:rStyle w:val="UntertitelZchn"/>
              <w:b/>
              <w:lang w:bidi="de-DE"/>
            </w:rPr>
            <w:fldChar w:fldCharType="end"/>
          </w:r>
        </w:p>
      </w:docPartBody>
    </w:docPart>
    <w:docPart>
      <w:docPartPr>
        <w:name w:val="6603B04D90CB4F9981FCE7A6C2969FC1"/>
        <w:category>
          <w:name w:val="Allgemein"/>
          <w:gallery w:val="placeholder"/>
        </w:category>
        <w:types>
          <w:type w:val="bbPlcHdr"/>
        </w:types>
        <w:behaviors>
          <w:behavior w:val="content"/>
        </w:behaviors>
        <w:guid w:val="{C33C1B16-E2D4-4335-A610-D30C8A755498}"/>
      </w:docPartPr>
      <w:docPartBody>
        <w:p w:rsidR="000473B5" w:rsidRDefault="00380412">
          <w:pPr>
            <w:pStyle w:val="6603B04D90CB4F9981FCE7A6C2969FC1"/>
          </w:pPr>
          <w:r>
            <w:rPr>
              <w:lang w:bidi="de-DE"/>
            </w:rPr>
            <w:t>FIRMENNAME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B62"/>
    <w:rsid w:val="000473B5"/>
    <w:rsid w:val="001A171A"/>
    <w:rsid w:val="001F14AB"/>
    <w:rsid w:val="002B249D"/>
    <w:rsid w:val="002D028E"/>
    <w:rsid w:val="003149AF"/>
    <w:rsid w:val="00380412"/>
    <w:rsid w:val="003B43DF"/>
    <w:rsid w:val="004A0782"/>
    <w:rsid w:val="004C03E3"/>
    <w:rsid w:val="004E166B"/>
    <w:rsid w:val="00556630"/>
    <w:rsid w:val="00660620"/>
    <w:rsid w:val="007003F8"/>
    <w:rsid w:val="009A55F7"/>
    <w:rsid w:val="00AD0EF4"/>
    <w:rsid w:val="00B5698C"/>
    <w:rsid w:val="00DA03FE"/>
    <w:rsid w:val="00E77EE6"/>
    <w:rsid w:val="00F06B62"/>
    <w:rsid w:val="00F93F3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DE" w:eastAsia="de-D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Untertitel">
    <w:name w:val="Subtitle"/>
    <w:basedOn w:val="Standard"/>
    <w:link w:val="UntertitelZchn"/>
    <w:uiPriority w:val="2"/>
    <w:qFormat/>
    <w:pPr>
      <w:framePr w:hSpace="180" w:wrap="around" w:vAnchor="text" w:hAnchor="margin" w:y="1167"/>
      <w:spacing w:after="0" w:line="276" w:lineRule="auto"/>
    </w:pPr>
    <w:rPr>
      <w:caps/>
      <w:color w:val="44546A" w:themeColor="text2"/>
      <w:spacing w:val="20"/>
      <w:kern w:val="0"/>
      <w:sz w:val="32"/>
      <w:lang w:eastAsia="en-US"/>
      <w14:ligatures w14:val="none"/>
    </w:rPr>
  </w:style>
  <w:style w:type="character" w:customStyle="1" w:styleId="UntertitelZchn">
    <w:name w:val="Untertitel Zchn"/>
    <w:basedOn w:val="Absatz-Standardschriftart"/>
    <w:link w:val="Untertitel"/>
    <w:uiPriority w:val="2"/>
    <w:rPr>
      <w:caps/>
      <w:color w:val="44546A" w:themeColor="text2"/>
      <w:spacing w:val="20"/>
      <w:kern w:val="0"/>
      <w:sz w:val="32"/>
      <w:lang w:eastAsia="en-US"/>
      <w14:ligatures w14:val="none"/>
    </w:rPr>
  </w:style>
  <w:style w:type="paragraph" w:customStyle="1" w:styleId="893DFA2E77834C76A2F0FC9C863652F0">
    <w:name w:val="893DFA2E77834C76A2F0FC9C863652F0"/>
  </w:style>
  <w:style w:type="paragraph" w:customStyle="1" w:styleId="6603B04D90CB4F9981FCE7A6C2969FC1">
    <w:name w:val="6603B04D90CB4F9981FCE7A6C2969FC1"/>
  </w:style>
  <w:style w:type="character" w:styleId="Platzhaltertext">
    <w:name w:val="Placeholder Text"/>
    <w:basedOn w:val="Absatz-Standardschriftart"/>
    <w:uiPriority w:val="99"/>
    <w:unhideWhenUsed/>
    <w:rsid w:val="002D028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Pro19</b:Tag>
    <b:SourceType>Book</b:SourceType>
    <b:Guid>{3380C107-2591-4C40-B729-FA2A8EB2599C}</b:Guid>
    <b:Title>The Ultimate Compendium of Sensor Projects</b:Title>
    <b:Year>2019</b:Year>
    <b:LCID>en-US</b:LCID>
    <b:Author>
      <b:Author>
        <b:NameList>
          <b:Person>
            <b:Last>Ibrahim</b:Last>
            <b:First>Prof.</b:First>
            <b:Middle>Dr. Dogan</b:Middle>
          </b:Person>
        </b:NameList>
      </b:Author>
    </b:Author>
    <b:City>London</b:City>
    <b:Publisher>Elektor International Media B.V.</b:Publisher>
    <b:RefOrder>1</b:RefOrder>
  </b:Source>
  <b:Source>
    <b:Tag>Mou24</b:Tag>
    <b:SourceType>DocumentFromInternetSite</b:SourceType>
    <b:Guid>{307FB49D-5CE3-4D38-BC6A-BEBEB43AFAD2}</b:Guid>
    <b:Title>DHT11 Humidity &amp; Temperature Sensor - DHT11-Technical-Data-Sheet-Translated-Version-1143054.pdf</b:Title>
    <b:YearAccessed>2024</b:YearAccessed>
    <b:MonthAccessed>November</b:MonthAccessed>
    <b:DayAccessed>22</b:DayAccessed>
    <b:URL>https://www.mouser.com/datasheet/2/758/DHT11-Technical-Data-Sheet-Translated-Version-1143054.pdf</b:URL>
    <b:Author>
      <b:Author>
        <b:NameList>
          <b:Person>
            <b:Last>Electronics</b:Last>
            <b:First>Mouser</b:First>
          </b:Person>
        </b:NameList>
      </b:Author>
    </b:Author>
    <b:RefOrder>2</b:RefOrder>
  </b:Source>
</b:Sources>
</file>

<file path=customXml/itemProps1.xml><?xml version="1.0" encoding="utf-8"?>
<ds:datastoreItem xmlns:ds="http://schemas.openxmlformats.org/officeDocument/2006/customXml" ds:itemID="{2D27271D-2DB3-4CF6-BD2D-708C4E2C4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Bericht .dotx</Template>
  <TotalTime>0</TotalTime>
  <Pages>17</Pages>
  <Words>5828</Words>
  <Characters>36720</Characters>
  <Application>Microsoft Office Word</Application>
  <DocSecurity>0</DocSecurity>
  <Lines>306</Lines>
  <Paragraphs>84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Kouvaris</dc:creator>
  <cp:keywords/>
  <cp:lastModifiedBy>Daniel Kouvaris</cp:lastModifiedBy>
  <cp:revision>12</cp:revision>
  <cp:lastPrinted>2024-11-22T22:25:00Z</cp:lastPrinted>
  <dcterms:created xsi:type="dcterms:W3CDTF">2024-11-22T20:47:00Z</dcterms:created>
  <dcterms:modified xsi:type="dcterms:W3CDTF">2024-12-01T18:45:00Z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